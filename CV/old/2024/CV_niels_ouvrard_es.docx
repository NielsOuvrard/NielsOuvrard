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EF24" w14:textId="77777777" w:rsidR="000F5C05" w:rsidRDefault="000F5C05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Buscando</w:t>
                            </w:r>
                            <w:proofErr w:type="spellEnd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prácticas</w:t>
                            </w:r>
                            <w:proofErr w:type="spellEnd"/>
                            <w:r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</w:t>
                            </w:r>
                          </w:p>
                          <w:p w14:paraId="059A6B59" w14:textId="709C18BD" w:rsidR="00DE2E84" w:rsidRPr="00E77A0E" w:rsidRDefault="000F5C05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proofErr w:type="gramEnd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embebido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F6DEF24" w14:textId="77777777" w:rsidR="000F5C05" w:rsidRDefault="000F5C05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Buscando</w:t>
                      </w:r>
                      <w:proofErr w:type="spellEnd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prácticas</w:t>
                      </w:r>
                      <w:proofErr w:type="spellEnd"/>
                      <w:r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</w:t>
                      </w:r>
                    </w:p>
                    <w:p w14:paraId="059A6B59" w14:textId="709C18BD" w:rsidR="00DE2E84" w:rsidRPr="00E77A0E" w:rsidRDefault="000F5C05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</w:t>
                      </w:r>
                      <w:proofErr w:type="spellEnd"/>
                      <w:proofErr w:type="gramEnd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embebido</w:t>
                      </w:r>
                      <w:proofErr w:type="spellEnd"/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3E4E90C4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</w:t>
                            </w:r>
                            <w:proofErr w:type="spellEnd"/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3E4E90C4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</w:t>
                      </w:r>
                      <w:proofErr w:type="spellEnd"/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1159CC9C" w:rsidR="00A11075" w:rsidRPr="00D2700F" w:rsidRDefault="007D010C" w:rsidP="00A11075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Estudiante de cuarto año de la carrera de informática. Estoy en busca de una pasantía en el área de desarrollo embebido a partir de </w:t>
                            </w:r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>septiembre de 2025</w:t>
                            </w:r>
                            <w:r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89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1159CC9C" w:rsidR="00A11075" w:rsidRPr="00D2700F" w:rsidRDefault="007D010C" w:rsidP="00A11075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Estudiante de cuarto año de la carrera de informática. Estoy en busca de una pasantía en el área de desarrollo embebido a partir de </w:t>
                      </w:r>
                      <w:r w:rsidRPr="00D2700F">
                        <w:rPr>
                          <w:b/>
                          <w:bCs/>
                          <w:lang w:val="es-ES"/>
                        </w:rPr>
                        <w:t>septiembre de 2025</w:t>
                      </w:r>
                      <w:r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7669B1BD" w:rsidR="00533C46" w:rsidRPr="00D2700F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0F5C05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 </w:t>
                            </w:r>
                            <w:r w:rsidRPr="00D2700F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682C6FF0" w:rsidR="00533C46" w:rsidRPr="00D2700F" w:rsidRDefault="000F5C05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Correo electrónico</w:t>
                            </w:r>
                            <w:r w:rsidR="00533C46" w:rsidRPr="00D2700F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</w:rPr>
                              <w:br/>
                            </w:r>
                            <w:hyperlink r:id="rId12" w:history="1"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D2700F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D2700F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7669B1BD" w:rsidR="00533C46" w:rsidRPr="00D2700F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0F5C05"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 </w:t>
                      </w:r>
                      <w:r w:rsidRPr="00D2700F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682C6FF0" w:rsidR="00533C46" w:rsidRPr="00D2700F" w:rsidRDefault="000F5C05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Correo electrónico</w:t>
                      </w:r>
                      <w:r w:rsidR="00533C46" w:rsidRPr="00D2700F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s-ES"/>
                        </w:rPr>
                        <w:br/>
                      </w:r>
                      <w:hyperlink r:id="rId15" w:history="1"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D2700F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D2700F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D2700F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51A5972D" w:rsidR="00CE57D9" w:rsidRPr="00D2700F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Indienov - 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Desarrollo embebido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y Python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(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febrero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– 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ma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yo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202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65F06027" w14:textId="43EBD14F" w:rsidR="00D2700F" w:rsidRDefault="007D010C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Realización de </w:t>
                            </w:r>
                            <w:proofErr w:type="gramStart"/>
                            <w:r w:rsidRPr="00D2700F">
                              <w:rPr>
                                <w:lang w:val="es-ES"/>
                              </w:rPr>
                              <w:t xml:space="preserve">un </w:t>
                            </w:r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>test</w:t>
                            </w:r>
                            <w:proofErr w:type="gramEnd"/>
                            <w:r w:rsidRPr="00D2700F">
                              <w:rPr>
                                <w:b/>
                                <w:bCs/>
                                <w:lang w:val="es-ES"/>
                              </w:rPr>
                              <w:t xml:space="preserve"> harness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y un driver en C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para una LED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br/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 xml:space="preserve">Texas </w:t>
                            </w:r>
                            <w:proofErr w:type="spellStart"/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>Instrument</w:t>
                            </w:r>
                            <w:proofErr w:type="spellEnd"/>
                            <w:r w:rsidR="00D2700F" w:rsidRPr="00D2700F">
                              <w:rPr>
                                <w:rFonts w:ascii="Helvetica" w:hAnsi="Helvetica" w:cs="SegoePro-Bold"/>
                                <w:color w:val="000000" w:themeColor="text1"/>
                                <w:lang w:val="es-ES"/>
                              </w:rPr>
                              <w:t xml:space="preserve"> lp5521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” basado en la hoja de datos del fabricante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También </w:t>
                            </w:r>
                            <w:r w:rsidR="00D2700F" w:rsidRPr="00D2700F">
                              <w:rPr>
                                <w:lang w:val="es-ES"/>
                              </w:rPr>
                              <w:t>varias</w:t>
                            </w:r>
                            <w:r w:rsidRPr="00D2700F">
                              <w:rPr>
                                <w:lang w:val="es-ES"/>
                              </w:rPr>
                              <w:t xml:space="preserve"> herramientas de producción en Python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, por ejemplo, 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d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esarroll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>é</w:t>
                            </w:r>
                            <w:r w:rsidR="00D2700F" w:rsidRPr="00D2700F">
                              <w:rPr>
                                <w:rFonts w:ascii="Corbel" w:hAnsi="Corbel" w:cs="SegoePro-Bold"/>
                                <w:color w:val="000000" w:themeColor="text1"/>
                                <w:lang w:val="es-ES"/>
                              </w:rPr>
                              <w:t xml:space="preserve"> una clase para conexiones a servidores AWS utilizando solicitudes canónicas, para un software de pruebas unitarias en MQTT.</w:t>
                            </w:r>
                          </w:p>
                          <w:p w14:paraId="4B4924F0" w14:textId="6AD056C6" w:rsidR="00D2700F" w:rsidRPr="00D2700F" w:rsidRDefault="00B866B9" w:rsidP="00B10CEB">
                            <w:pPr>
                              <w:spacing w:after="24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Formador en Epitech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(</w:t>
                            </w:r>
                            <w:r w:rsidR="00B10CEB"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2023 – 2024, 10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s-ES"/>
                              </w:rPr>
                              <w:t>meses</w:t>
                            </w:r>
                            <w:r w:rsidR="00B10CEB" w:rsidRPr="00D2700F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s-ES"/>
                              </w:rPr>
                              <w:t>)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</w:r>
                            <w:r w:rsidR="007D010C" w:rsidRPr="00D2700F">
                              <w:rPr>
                                <w:lang w:val="es-ES"/>
                              </w:rPr>
                              <w:t>Formador de estudiantes de años inferiores en C y C++</w:t>
                            </w:r>
                            <w:r w:rsidR="00D2700F">
                              <w:rPr>
                                <w:lang w:val="es-ES"/>
                              </w:rPr>
                              <w:t>.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 xml:space="preserve">Hice 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clases</w:t>
                            </w:r>
                            <w:r w:rsidR="00D2700F">
                              <w:rPr>
                                <w:lang w:val="es-ES"/>
                              </w:rPr>
                              <w:t xml:space="preserve"> sobre librerías</w:t>
                            </w:r>
                            <w:r w:rsidR="007D010C" w:rsidRPr="00D2700F">
                              <w:rPr>
                                <w:lang w:val="es-ES"/>
                              </w:rPr>
                              <w:t>, presentaciones de proyectos, evaluaciones</w:t>
                            </w:r>
                            <w:r w:rsidR="00D2700F">
                              <w:rPr>
                                <w:lang w:val="es-ES"/>
                              </w:rPr>
                              <w:t>…</w:t>
                            </w:r>
                            <w:r w:rsidR="00D2700F">
                              <w:rPr>
                                <w:lang w:val="es-ES"/>
                              </w:rPr>
                              <w:br/>
                              <w:t>Para dos promociones de 60 estudiantes.</w:t>
                            </w:r>
                          </w:p>
                          <w:p w14:paraId="23BC9303" w14:textId="1BC43268" w:rsidR="00483441" w:rsidRPr="00D2700F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FrenchFounders </w:t>
                            </w:r>
                            <w:r w:rsid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– </w:t>
                            </w:r>
                            <w:proofErr w:type="spellStart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F</w:t>
                            </w: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ronten</w:t>
                            </w:r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  <w:proofErr w:type="spellEnd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devloppement</w:t>
                            </w:r>
                            <w:proofErr w:type="spellEnd"/>
                            <w:r w:rsid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="00B866B9"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Julio – diciembre</w:t>
                            </w:r>
                            <w:r w:rsidRPr="00D2700F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2022)</w:t>
                            </w:r>
                          </w:p>
                          <w:p w14:paraId="366AC557" w14:textId="1E6CB428" w:rsidR="00533C46" w:rsidRPr="00D2700F" w:rsidRDefault="007D010C" w:rsidP="000C3FC3">
                            <w:pPr>
                              <w:spacing w:after="120"/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 xml:space="preserve">Creé numerosas páginas web en Vue.js, las conecté con el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de la empresa y migré varias páginas de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Vue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2 a </w:t>
                            </w:r>
                            <w:proofErr w:type="spellStart"/>
                            <w:r w:rsidRPr="00D2700F">
                              <w:rPr>
                                <w:lang w:val="es-ES"/>
                              </w:rPr>
                              <w:t>Vue</w:t>
                            </w:r>
                            <w:proofErr w:type="spellEnd"/>
                            <w:r w:rsidRPr="00D2700F">
                              <w:rPr>
                                <w:lang w:val="es-ES"/>
                              </w:rPr>
                              <w:t xml:space="preserve"> 3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51A5972D" w:rsidR="00CE57D9" w:rsidRPr="00D2700F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Indienov - 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Desarrollo embebido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y Python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(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febrero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– 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ma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yo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202</w:t>
                      </w:r>
                      <w:r w:rsidR="00B10CEB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4</w:t>
                      </w:r>
                      <w:r w:rsidR="00CE57D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65F06027" w14:textId="43EBD14F" w:rsidR="00D2700F" w:rsidRDefault="007D010C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Realización de </w:t>
                      </w:r>
                      <w:proofErr w:type="gramStart"/>
                      <w:r w:rsidRPr="00D2700F">
                        <w:rPr>
                          <w:lang w:val="es-ES"/>
                        </w:rPr>
                        <w:t xml:space="preserve">un </w:t>
                      </w:r>
                      <w:r w:rsidRPr="00D2700F">
                        <w:rPr>
                          <w:b/>
                          <w:bCs/>
                          <w:lang w:val="es-ES"/>
                        </w:rPr>
                        <w:t>test</w:t>
                      </w:r>
                      <w:proofErr w:type="gramEnd"/>
                      <w:r w:rsidRPr="00D2700F">
                        <w:rPr>
                          <w:b/>
                          <w:bCs/>
                          <w:lang w:val="es-ES"/>
                        </w:rPr>
                        <w:t xml:space="preserve"> harness</w:t>
                      </w:r>
                      <w:r w:rsidRPr="00D2700F">
                        <w:rPr>
                          <w:lang w:val="es-ES"/>
                        </w:rPr>
                        <w:t xml:space="preserve"> y un driver en C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para una LED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br/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“</w:t>
                      </w:r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Texas </w:t>
                      </w:r>
                      <w:proofErr w:type="spellStart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>Instrument</w:t>
                      </w:r>
                      <w:proofErr w:type="spellEnd"/>
                      <w:r w:rsidR="00D2700F" w:rsidRPr="00D2700F">
                        <w:rPr>
                          <w:rFonts w:ascii="Helvetica" w:hAnsi="Helvetica" w:cs="SegoePro-Bold"/>
                          <w:color w:val="000000" w:themeColor="text1"/>
                          <w:lang w:val="es-ES"/>
                        </w:rPr>
                        <w:t xml:space="preserve"> lp5521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” basado en la hoja de datos del fabricante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También </w:t>
                      </w:r>
                      <w:r w:rsidR="00D2700F" w:rsidRPr="00D2700F">
                        <w:rPr>
                          <w:lang w:val="es-ES"/>
                        </w:rPr>
                        <w:t>varias</w:t>
                      </w:r>
                      <w:r w:rsidRPr="00D2700F">
                        <w:rPr>
                          <w:lang w:val="es-ES"/>
                        </w:rPr>
                        <w:t xml:space="preserve"> herramientas de producción en Python</w:t>
                      </w:r>
                      <w:r w:rsidR="00D2700F">
                        <w:rPr>
                          <w:lang w:val="es-ES"/>
                        </w:rPr>
                        <w:t xml:space="preserve">, por ejemplo, 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d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esarroll</w:t>
                      </w:r>
                      <w:r w:rsid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>é</w:t>
                      </w:r>
                      <w:r w:rsidR="00D2700F" w:rsidRPr="00D2700F">
                        <w:rPr>
                          <w:rFonts w:ascii="Corbel" w:hAnsi="Corbel" w:cs="SegoePro-Bold"/>
                          <w:color w:val="000000" w:themeColor="text1"/>
                          <w:lang w:val="es-ES"/>
                        </w:rPr>
                        <w:t xml:space="preserve"> una clase para conexiones a servidores AWS utilizando solicitudes canónicas, para un software de pruebas unitarias en MQTT.</w:t>
                      </w:r>
                    </w:p>
                    <w:p w14:paraId="4B4924F0" w14:textId="6AD056C6" w:rsidR="00D2700F" w:rsidRPr="00D2700F" w:rsidRDefault="00B866B9" w:rsidP="00B10CEB">
                      <w:pPr>
                        <w:spacing w:after="240"/>
                        <w:rPr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Formador en Epitech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(</w:t>
                      </w:r>
                      <w:r w:rsidR="00B10CEB"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2023 – 2024, 10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Helvetica" w:hAnsi="Helvetica" w:cs="SegoePro-Bold"/>
                          <w:bCs/>
                          <w:color w:val="48B6A8"/>
                          <w:lang w:val="es-ES"/>
                        </w:rPr>
                        <w:t>meses</w:t>
                      </w:r>
                      <w:r w:rsidR="00B10CEB" w:rsidRPr="00D2700F">
                        <w:rPr>
                          <w:rFonts w:ascii="Corbel" w:hAnsi="Corbel" w:cs="SegoePro-Bold"/>
                          <w:bCs/>
                          <w:color w:val="48B6A8"/>
                          <w:lang w:val="es-ES"/>
                        </w:rPr>
                        <w:t>)</w:t>
                      </w:r>
                      <w:r w:rsidR="00D2700F">
                        <w:rPr>
                          <w:lang w:val="es-ES"/>
                        </w:rPr>
                        <w:br/>
                      </w:r>
                      <w:r w:rsidR="007D010C" w:rsidRPr="00D2700F">
                        <w:rPr>
                          <w:lang w:val="es-ES"/>
                        </w:rPr>
                        <w:t>Formador de estudiantes de años inferiores en C y C++</w:t>
                      </w:r>
                      <w:r w:rsidR="00D2700F">
                        <w:rPr>
                          <w:lang w:val="es-ES"/>
                        </w:rPr>
                        <w:t>.</w:t>
                      </w:r>
                      <w:r w:rsidR="00D2700F">
                        <w:rPr>
                          <w:lang w:val="es-ES"/>
                        </w:rPr>
                        <w:br/>
                        <w:t xml:space="preserve">Hice </w:t>
                      </w:r>
                      <w:r w:rsidR="007D010C" w:rsidRPr="00D2700F">
                        <w:rPr>
                          <w:lang w:val="es-ES"/>
                        </w:rPr>
                        <w:t>clases</w:t>
                      </w:r>
                      <w:r w:rsidR="00D2700F">
                        <w:rPr>
                          <w:lang w:val="es-ES"/>
                        </w:rPr>
                        <w:t xml:space="preserve"> sobre librerías</w:t>
                      </w:r>
                      <w:r w:rsidR="007D010C" w:rsidRPr="00D2700F">
                        <w:rPr>
                          <w:lang w:val="es-ES"/>
                        </w:rPr>
                        <w:t>, presentaciones de proyectos, evaluaciones</w:t>
                      </w:r>
                      <w:r w:rsidR="00D2700F">
                        <w:rPr>
                          <w:lang w:val="es-ES"/>
                        </w:rPr>
                        <w:t>…</w:t>
                      </w:r>
                      <w:r w:rsidR="00D2700F">
                        <w:rPr>
                          <w:lang w:val="es-ES"/>
                        </w:rPr>
                        <w:br/>
                        <w:t>Para dos promociones de 60 estudiantes.</w:t>
                      </w:r>
                    </w:p>
                    <w:p w14:paraId="23BC9303" w14:textId="1BC43268" w:rsidR="00483441" w:rsidRPr="00D2700F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FrenchFounders </w:t>
                      </w:r>
                      <w:r w:rsid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–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F</w:t>
                      </w: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ronten</w:t>
                      </w:r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>devloppement</w:t>
                      </w:r>
                      <w:proofErr w:type="spellEnd"/>
                      <w:r w:rsid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(</w:t>
                      </w:r>
                      <w:r w:rsidR="00B866B9"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Julio – diciembre</w:t>
                      </w:r>
                      <w:r w:rsidRPr="00D2700F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s-ES"/>
                        </w:rPr>
                        <w:t>2022)</w:t>
                      </w:r>
                    </w:p>
                    <w:p w14:paraId="366AC557" w14:textId="1E6CB428" w:rsidR="00533C46" w:rsidRPr="00D2700F" w:rsidRDefault="007D010C" w:rsidP="000C3FC3">
                      <w:pPr>
                        <w:spacing w:after="120"/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 xml:space="preserve">Creé numerosas páginas web en Vue.js, las conecté con el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backend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de la empresa y migré varias páginas de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2 a </w:t>
                      </w:r>
                      <w:proofErr w:type="spellStart"/>
                      <w:r w:rsidRPr="00D2700F">
                        <w:rPr>
                          <w:lang w:val="es-ES"/>
                        </w:rPr>
                        <w:t>Vue</w:t>
                      </w:r>
                      <w:proofErr w:type="spellEnd"/>
                      <w:r w:rsidRPr="00D2700F">
                        <w:rPr>
                          <w:lang w:val="es-ES"/>
                        </w:rPr>
                        <w:t xml:space="preserve"> 3</w:t>
                      </w:r>
                      <w:r w:rsidR="00FC31BE" w:rsidRPr="00D2700F">
                        <w:rPr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4971FC9B" w:rsidR="00533C46" w:rsidRPr="008131F3" w:rsidRDefault="00B866B9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Experiencia</w:t>
                              </w:r>
                              <w:proofErr w:type="spellEnd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B866B9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Profesional</w:t>
                              </w:r>
                              <w:proofErr w:type="spellEnd"/>
                            </w:p>
                            <w:p w14:paraId="203245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4971FC9B" w:rsidR="00533C46" w:rsidRPr="008131F3" w:rsidRDefault="00B866B9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Experiencia</w:t>
                        </w:r>
                        <w:proofErr w:type="spellEnd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B866B9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Profesional</w:t>
                        </w:r>
                        <w:proofErr w:type="spellEnd"/>
                      </w:p>
                      <w:p w14:paraId="203245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168EE71F" w:rsidR="00B75625" w:rsidRPr="00B866B9" w:rsidRDefault="00D2700F" w:rsidP="00B75625">
      <w:pPr>
        <w:jc w:val="center"/>
        <w:rPr>
          <w:lang w:val="es-ES"/>
        </w:rPr>
      </w:pP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2B5EA226">
                <wp:simplePos x="0" y="0"/>
                <wp:positionH relativeFrom="column">
                  <wp:posOffset>1191895</wp:posOffset>
                </wp:positionH>
                <wp:positionV relativeFrom="paragraph">
                  <wp:posOffset>3350895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3AAAB254" w:rsidR="00662DB1" w:rsidRPr="00D2700F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Máster en Ingeniería de Software | Epitech Marsella</w:t>
                            </w:r>
                          </w:p>
                          <w:p w14:paraId="25CC70C9" w14:textId="77777777" w:rsidR="00662DB1" w:rsidRPr="00D2700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2021 – 2026</w:t>
                            </w:r>
                          </w:p>
                          <w:p w14:paraId="5F4D082A" w14:textId="1C747394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Promedio</w:t>
                            </w:r>
                            <w:r w:rsidR="00FC31BE" w:rsidRPr="00D2700F">
                              <w:rPr>
                                <w:lang w:val="es-ES"/>
                              </w:rPr>
                              <w:t xml:space="preserve"> de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>3.</w:t>
                            </w:r>
                            <w:r w:rsidR="00A03FDD" w:rsidRPr="00D2700F">
                              <w:rPr>
                                <w:b/>
                                <w:bCs/>
                                <w:lang w:val="es-ES"/>
                              </w:rPr>
                              <w:t>8</w:t>
                            </w:r>
                            <w:r w:rsidR="00662DB1" w:rsidRPr="00D2700F">
                              <w:rPr>
                                <w:b/>
                                <w:bCs/>
                                <w:lang w:val="es-ES"/>
                              </w:rPr>
                              <w:t xml:space="preserve"> / 4</w:t>
                            </w:r>
                            <w:r w:rsidR="00662DB1" w:rsidRPr="00D2700F">
                              <w:rPr>
                                <w:lang w:val="es-ES"/>
                              </w:rPr>
                              <w:t xml:space="preserve"> de GPA*.</w:t>
                            </w:r>
                          </w:p>
                          <w:p w14:paraId="395F495E" w14:textId="7321E051" w:rsidR="000C3FC3" w:rsidRPr="00D2700F" w:rsidRDefault="00B866B9" w:rsidP="00662DB1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Mejor promedio de la generación en el segundo año</w:t>
                            </w:r>
                          </w:p>
                          <w:p w14:paraId="045B2DCA" w14:textId="5CE8B6FD" w:rsidR="00662DB1" w:rsidRPr="00D2700F" w:rsidRDefault="00662DB1" w:rsidP="005041E2">
                            <w:pPr>
                              <w:spacing w:after="240"/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 </w:t>
                            </w:r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Grade Point </w:t>
                            </w:r>
                            <w:proofErr w:type="spellStart"/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Average</w:t>
                            </w:r>
                            <w:proofErr w:type="spellEnd"/>
                            <w:r w:rsidR="00B866B9"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: índice de la calidad general del trabajo del estudiante, entre 0 (inaceptable) y 4 (muy bueno</w:t>
                            </w:r>
                            <w:r w:rsidRPr="00D2700F"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  <w:p w14:paraId="239212D4" w14:textId="608AD8AD" w:rsidR="00833133" w:rsidRPr="00D2700F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>Universidad Panamericana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s-ES"/>
                              </w:rPr>
                              <w:t xml:space="preserve"> | Guadalajara, Mexico</w:t>
                            </w:r>
                          </w:p>
                          <w:p w14:paraId="35E90663" w14:textId="7B9CA19D" w:rsidR="00833133" w:rsidRPr="00D2700F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s-ES"/>
                              </w:rPr>
                              <w:t>Julio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33133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</w:t>
                            </w:r>
                            <w:r w:rsidR="00A03FDD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24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–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 xml:space="preserve"> </w:t>
                            </w:r>
                            <w:r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s-ES"/>
                              </w:rPr>
                              <w:t>Junio</w:t>
                            </w:r>
                            <w:r w:rsidR="00824E50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s-ES"/>
                              </w:rPr>
                              <w:t>2025</w:t>
                            </w:r>
                          </w:p>
                          <w:p w14:paraId="47A6E6B8" w14:textId="070E8D35" w:rsidR="00833133" w:rsidRPr="00D2700F" w:rsidRDefault="00B866B9" w:rsidP="00833133">
                            <w:pPr>
                              <w:rPr>
                                <w:lang w:val="es-ES"/>
                              </w:rPr>
                            </w:pPr>
                            <w:r w:rsidRPr="00D2700F">
                              <w:rPr>
                                <w:lang w:val="es-ES"/>
                              </w:rPr>
                              <w:t>Especialización en desarrollo de videojuegos (Godot4 y IA), animación y cine</w:t>
                            </w:r>
                            <w:r w:rsidR="00C4285D" w:rsidRPr="00D2700F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5" type="#_x0000_t202" style="position:absolute;left:0;text-align:left;margin-left:93.85pt;margin-top:263.85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" filled="f" stroked="f">
                <v:textbox>
                  <w:txbxContent>
                    <w:p w14:paraId="5680C9D9" w14:textId="3AAAB254" w:rsidR="00662DB1" w:rsidRPr="00D2700F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Máster en Ingeniería de Software | Epitech Marsella</w:t>
                      </w:r>
                    </w:p>
                    <w:p w14:paraId="25CC70C9" w14:textId="77777777" w:rsidR="00662DB1" w:rsidRPr="00D2700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2021 – 2026</w:t>
                      </w:r>
                    </w:p>
                    <w:p w14:paraId="5F4D082A" w14:textId="1C747394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>Promedio</w:t>
                      </w:r>
                      <w:r w:rsidR="00FC31BE" w:rsidRPr="00D2700F">
                        <w:rPr>
                          <w:lang w:val="es-ES"/>
                        </w:rPr>
                        <w:t xml:space="preserve"> de</w:t>
                      </w:r>
                      <w:r w:rsidR="00662DB1" w:rsidRPr="00D2700F">
                        <w:rPr>
                          <w:lang w:val="es-ES"/>
                        </w:rPr>
                        <w:t xml:space="preserve"> 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>3.</w:t>
                      </w:r>
                      <w:r w:rsidR="00A03FDD" w:rsidRPr="00D2700F">
                        <w:rPr>
                          <w:b/>
                          <w:bCs/>
                          <w:lang w:val="es-ES"/>
                        </w:rPr>
                        <w:t>8</w:t>
                      </w:r>
                      <w:r w:rsidR="00662DB1" w:rsidRPr="00D2700F">
                        <w:rPr>
                          <w:b/>
                          <w:bCs/>
                          <w:lang w:val="es-ES"/>
                        </w:rPr>
                        <w:t xml:space="preserve"> / 4</w:t>
                      </w:r>
                      <w:r w:rsidR="00662DB1" w:rsidRPr="00D2700F">
                        <w:rPr>
                          <w:lang w:val="es-ES"/>
                        </w:rPr>
                        <w:t xml:space="preserve"> de GPA*.</w:t>
                      </w:r>
                    </w:p>
                    <w:p w14:paraId="395F495E" w14:textId="7321E051" w:rsidR="000C3FC3" w:rsidRPr="00D2700F" w:rsidRDefault="00B866B9" w:rsidP="00662DB1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Mejor promedio de la generación en el segundo año</w:t>
                      </w:r>
                    </w:p>
                    <w:p w14:paraId="045B2DCA" w14:textId="5CE8B6FD" w:rsidR="00662DB1" w:rsidRPr="00D2700F" w:rsidRDefault="00662DB1" w:rsidP="005041E2">
                      <w:pPr>
                        <w:spacing w:after="240"/>
                        <w:rPr>
                          <w:sz w:val="21"/>
                          <w:szCs w:val="21"/>
                          <w:lang w:val="es-ES"/>
                        </w:rPr>
                      </w:pP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* </w:t>
                      </w:r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 xml:space="preserve">Grade Point </w:t>
                      </w:r>
                      <w:proofErr w:type="spellStart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Average</w:t>
                      </w:r>
                      <w:proofErr w:type="spellEnd"/>
                      <w:r w:rsidR="00B866B9" w:rsidRPr="00D2700F">
                        <w:rPr>
                          <w:sz w:val="16"/>
                          <w:szCs w:val="16"/>
                          <w:lang w:val="es-ES"/>
                        </w:rPr>
                        <w:t>: índice de la calidad general del trabajo del estudiante, entre 0 (inaceptable) y 4 (muy bueno</w:t>
                      </w:r>
                      <w:r w:rsidRPr="00D2700F"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  <w:p w14:paraId="239212D4" w14:textId="608AD8AD" w:rsidR="00833133" w:rsidRPr="00D2700F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>Universidad Panamericana</w:t>
                      </w:r>
                      <w:r w:rsidR="00CE57D9" w:rsidRPr="00D2700F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s-ES"/>
                        </w:rPr>
                        <w:t xml:space="preserve"> | Guadalajara, Mexico</w:t>
                      </w:r>
                    </w:p>
                    <w:p w14:paraId="35E90663" w14:textId="7B9CA19D" w:rsidR="00833133" w:rsidRPr="00D2700F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</w:pP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s-ES"/>
                        </w:rPr>
                        <w:t>Julio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33133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</w:t>
                      </w:r>
                      <w:r w:rsidR="00A03FDD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24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–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 xml:space="preserve"> </w:t>
                      </w:r>
                      <w:r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s-ES"/>
                        </w:rPr>
                        <w:t>Junio</w:t>
                      </w:r>
                      <w:r w:rsidR="00824E50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  <w:lang w:val="es-ES"/>
                        </w:rPr>
                        <w:t xml:space="preserve"> 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s-ES"/>
                        </w:rPr>
                        <w:t>2025</w:t>
                      </w:r>
                    </w:p>
                    <w:p w14:paraId="47A6E6B8" w14:textId="070E8D35" w:rsidR="00833133" w:rsidRPr="00D2700F" w:rsidRDefault="00B866B9" w:rsidP="00833133">
                      <w:pPr>
                        <w:rPr>
                          <w:lang w:val="es-ES"/>
                        </w:rPr>
                      </w:pPr>
                      <w:r w:rsidRPr="00D2700F">
                        <w:rPr>
                          <w:lang w:val="es-ES"/>
                        </w:rPr>
                        <w:t>Especialización en desarrollo de videojuegos (Godot4 y IA), animación y cine</w:t>
                      </w:r>
                      <w:r w:rsidR="00C4285D" w:rsidRPr="00D2700F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5E778CBA">
                <wp:simplePos x="0" y="0"/>
                <wp:positionH relativeFrom="column">
                  <wp:posOffset>860425</wp:posOffset>
                </wp:positionH>
                <wp:positionV relativeFrom="paragraph">
                  <wp:posOffset>3089318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2F244DE9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Formación</w:t>
                              </w:r>
                              <w:proofErr w:type="spellEnd"/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6" style="position:absolute;left:0;text-align:left;margin-left:67.75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Ch+XLT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2F244DE9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Formación</w:t>
                        </w:r>
                        <w:proofErr w:type="spellEnd"/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Pr="00B866B9">
        <w:rPr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20607D27">
                <wp:simplePos x="0" y="0"/>
                <wp:positionH relativeFrom="column">
                  <wp:posOffset>867184</wp:posOffset>
                </wp:positionH>
                <wp:positionV relativeFrom="paragraph">
                  <wp:posOffset>5412122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2F0DE529" w:rsidR="00533C46" w:rsidRPr="00BC5ADF" w:rsidRDefault="000F5C05" w:rsidP="009C5DA7">
                              <w:pPr>
                                <w:jc w:val="center"/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  <w:r w:rsidRPr="000F5C05"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 xml:space="preserve">Misiones </w:t>
                              </w:r>
                              <w:proofErr w:type="spellStart"/>
                              <w:r w:rsidRPr="000F5C05"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  <w:t>realizadas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39" style="position:absolute;left:0;text-align:left;margin-left:68.3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OBjcObkAAAAEAEAAA8AAABkcnMvZG93bnJldi54&#13;&#10;bWxMT01rg0AQvRf6H5Yp9NasRrSJcQ0h/TiFQJNC6W2iE5W4u+Ju1Pz7Tk/tZeDNvHkf2XrSrRio&#13;&#10;d401CsJZAIJMYcvGVAo+j29PCxDOoymxtYYU3MjBOr+/yzAt7Wg+aDj4SrCIcSkqqL3vUildUZNG&#13;&#10;N7MdGb6dba/RM+wrWfY4srhu5TwIEqmxMexQY0fbmorL4aoVvI84bqLwddhdztvb9zHef+1CUurx&#13;&#10;YXpZ8disQHia/N8H/Hbg/JBzsJO9mtKJlnGUJExVsIjnEQhmxMkzNzrxZhktQeaZ/F8k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Ad8it6wQMAACMJAAAOAAAA&#13;&#10;AAAAAAAAAAAAADoCAABkcnMvZTJvRG9jLnhtbFBLAQItAAoAAAAAAAAAIQDhIupkwEgAAMBIAAAU&#13;&#10;AAAAAAAAAAAAAAAAACcGAABkcnMvbWVkaWEvaW1hZ2UxLnBuZ1BLAQItABQABgAIAAAAIQDgY3Dm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0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2F0DE529" w:rsidR="00533C46" w:rsidRPr="00BC5ADF" w:rsidRDefault="000F5C05" w:rsidP="009C5DA7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  <w:r w:rsidRPr="000F5C05"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 xml:space="preserve">Misiones </w:t>
                        </w:r>
                        <w:proofErr w:type="spellStart"/>
                        <w:r w:rsidRPr="000F5C05"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  <w:t>realizadas</w:t>
                        </w:r>
                        <w:proofErr w:type="spellEnd"/>
                      </w:p>
                    </w:txbxContent>
                  </v:textbox>
                </v:shape>
                <v:shape id="Image 4" o:spid="_x0000_s1041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30AE0A4D">
                <wp:simplePos x="0" y="0"/>
                <wp:positionH relativeFrom="column">
                  <wp:posOffset>1191895</wp:posOffset>
                </wp:positionH>
                <wp:positionV relativeFrom="paragraph">
                  <wp:posOffset>5734050</wp:posOffset>
                </wp:positionV>
                <wp:extent cx="4919345" cy="73469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48AA187C" w:rsidR="00DD3E33" w:rsidRPr="00D2700F" w:rsidRDefault="00D2700F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Constellation 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– Full stack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Python 3 con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&amp; typescript</w:t>
                            </w:r>
                            <w:r w:rsidR="00CE57D9" w:rsidRPr="00D2700F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2AFFBFE" w14:textId="235CDCE4" w:rsidR="003C2AD5" w:rsidRPr="00D2700F" w:rsidRDefault="00D2700F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D2700F"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Proyecto </w:t>
                            </w:r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 5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otros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42" type="#_x0000_t202" style="position:absolute;left:0;text-align:left;margin-left:93.85pt;margin-top:451.5pt;width:387.35pt;height:57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" filled="f" stroked="f">
                <v:textbox>
                  <w:txbxContent>
                    <w:p w14:paraId="7B62CD1D" w14:textId="48AA187C" w:rsidR="00DD3E33" w:rsidRPr="00D2700F" w:rsidRDefault="00D2700F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D2700F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US"/>
                        </w:rPr>
                        <w:t>Constellation 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– Full stack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Python 3 con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&amp; typescript</w:t>
                      </w:r>
                      <w:r w:rsidR="00CE57D9" w:rsidRPr="00D2700F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2AFFBFE" w14:textId="235CDCE4" w:rsidR="003C2AD5" w:rsidRPr="00D2700F" w:rsidRDefault="00D2700F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color w:val="000000" w:themeColor="text1"/>
                          <w:sz w:val="20"/>
                          <w:lang w:val="en-US"/>
                        </w:rPr>
                      </w:pPr>
                      <w:r w:rsidRPr="00D2700F"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Proyecto </w:t>
                      </w:r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 5 </w:t>
                      </w:r>
                      <w:proofErr w:type="spellStart"/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otros</w:t>
                      </w:r>
                      <w:proofErr w:type="spellEnd"/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rbel" w:hAnsi="Corbel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3E4A579D" w:rsidR="00744B36" w:rsidRDefault="000F5C05" w:rsidP="00744B36"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De</w:t>
                            </w:r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port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e</w:t>
                            </w:r>
                            <w:proofErr w:type="spellEnd"/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  <w:r w:rsidR="00533C46"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</w:rPr>
                              <w:t xml:space="preserve"> 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proofErr w:type="spellStart"/>
                            <w:r w:rsidRPr="000F5C05">
                              <w:t>Practico</w:t>
                            </w:r>
                            <w:proofErr w:type="spellEnd"/>
                            <w:r w:rsidRPr="000F5C05">
                              <w:t xml:space="preserve"> escalada en un club </w:t>
                            </w:r>
                            <w:proofErr w:type="spellStart"/>
                            <w:r w:rsidRPr="000F5C05">
                              <w:t>desde</w:t>
                            </w:r>
                            <w:proofErr w:type="spellEnd"/>
                            <w:r w:rsidRPr="000F5C05">
                              <w:t xml:space="preserve"> 2017</w:t>
                            </w:r>
                            <w:r w:rsidR="00744B36">
                              <w:t>.</w:t>
                            </w:r>
                          </w:p>
                          <w:p w14:paraId="682524E9" w14:textId="7405FFE5" w:rsidR="00744B36" w:rsidRDefault="00744B36" w:rsidP="00744B36"/>
                          <w:p w14:paraId="2536DAB2" w14:textId="07E93777" w:rsidR="00744B36" w:rsidRPr="00744B36" w:rsidRDefault="00744B36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</w:pPr>
                            <w:proofErr w:type="spellStart"/>
                            <w:r w:rsidRP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Ci</w:t>
                            </w:r>
                            <w:r w:rsidR="000F5C05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ne</w:t>
                            </w:r>
                            <w:proofErr w:type="spellEnd"/>
                            <w:r w:rsidRP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</w:p>
                          <w:p w14:paraId="6B73A03B" w14:textId="61486C06" w:rsidR="00744B36" w:rsidRPr="00AB4C3E" w:rsidRDefault="000F5C05" w:rsidP="00CE57D9">
                            <w:proofErr w:type="spellStart"/>
                            <w:r>
                              <w:t>A</w:t>
                            </w:r>
                            <w:r w:rsidRPr="000F5C05">
                              <w:t>pasionado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por</w:t>
                            </w:r>
                            <w:proofErr w:type="spellEnd"/>
                            <w:r w:rsidRPr="000F5C05">
                              <w:t xml:space="preserve"> el </w:t>
                            </w:r>
                            <w:proofErr w:type="spellStart"/>
                            <w:r w:rsidRPr="000F5C05">
                              <w:t>cine</w:t>
                            </w:r>
                            <w:proofErr w:type="spellEnd"/>
                            <w:r w:rsidRPr="000F5C05">
                              <w:t xml:space="preserve">, las </w:t>
                            </w:r>
                            <w:proofErr w:type="spellStart"/>
                            <w:r w:rsidRPr="000F5C05">
                              <w:t>obras</w:t>
                            </w:r>
                            <w:proofErr w:type="spellEnd"/>
                            <w:r w:rsidRPr="000F5C05">
                              <w:t xml:space="preserve"> de Hitchcock, Tarantino y Kubrick me han </w:t>
                            </w:r>
                            <w:proofErr w:type="spellStart"/>
                            <w:r w:rsidRPr="000F5C05">
                              <w:t>dejado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una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gran</w:t>
                            </w:r>
                            <w:proofErr w:type="spellEnd"/>
                            <w:r w:rsidRPr="000F5C05">
                              <w:t xml:space="preserve"> </w:t>
                            </w:r>
                            <w:proofErr w:type="spellStart"/>
                            <w:r w:rsidRPr="000F5C05">
                              <w:t>impresión</w:t>
                            </w:r>
                            <w:proofErr w:type="spellEnd"/>
                            <w:r w:rsidR="00744B36">
                              <w:t>.</w:t>
                            </w:r>
                          </w:p>
                          <w:p w14:paraId="3B3FAC61" w14:textId="4DD6D6B9" w:rsidR="00533C46" w:rsidRPr="00BE5C04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3E4A579D" w:rsidR="00744B36" w:rsidRDefault="000F5C05" w:rsidP="00744B36"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De</w:t>
                      </w:r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port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e</w:t>
                      </w:r>
                      <w:proofErr w:type="spellEnd"/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  <w:r w:rsidR="00533C46"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</w:rPr>
                        <w:t xml:space="preserve"> 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proofErr w:type="spellStart"/>
                      <w:r w:rsidRPr="000F5C05">
                        <w:t>Practico</w:t>
                      </w:r>
                      <w:proofErr w:type="spellEnd"/>
                      <w:r w:rsidRPr="000F5C05">
                        <w:t xml:space="preserve"> escalada en un club </w:t>
                      </w:r>
                      <w:proofErr w:type="spellStart"/>
                      <w:r w:rsidRPr="000F5C05">
                        <w:t>desde</w:t>
                      </w:r>
                      <w:proofErr w:type="spellEnd"/>
                      <w:r w:rsidRPr="000F5C05">
                        <w:t xml:space="preserve"> 2017</w:t>
                      </w:r>
                      <w:r w:rsidR="00744B36">
                        <w:t>.</w:t>
                      </w:r>
                    </w:p>
                    <w:p w14:paraId="682524E9" w14:textId="7405FFE5" w:rsidR="00744B36" w:rsidRDefault="00744B36" w:rsidP="00744B36"/>
                    <w:p w14:paraId="2536DAB2" w14:textId="07E93777" w:rsidR="00744B36" w:rsidRPr="00744B36" w:rsidRDefault="00744B36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</w:pPr>
                      <w:proofErr w:type="spellStart"/>
                      <w:r w:rsidRP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Ci</w:t>
                      </w:r>
                      <w:r w:rsidR="000F5C05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ne</w:t>
                      </w:r>
                      <w:proofErr w:type="spellEnd"/>
                      <w:r w:rsidRP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</w:p>
                    <w:p w14:paraId="6B73A03B" w14:textId="61486C06" w:rsidR="00744B36" w:rsidRPr="00AB4C3E" w:rsidRDefault="000F5C05" w:rsidP="00CE57D9">
                      <w:proofErr w:type="spellStart"/>
                      <w:r>
                        <w:t>A</w:t>
                      </w:r>
                      <w:r w:rsidRPr="000F5C05">
                        <w:t>pasionado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por</w:t>
                      </w:r>
                      <w:proofErr w:type="spellEnd"/>
                      <w:r w:rsidRPr="000F5C05">
                        <w:t xml:space="preserve"> el </w:t>
                      </w:r>
                      <w:proofErr w:type="spellStart"/>
                      <w:r w:rsidRPr="000F5C05">
                        <w:t>cine</w:t>
                      </w:r>
                      <w:proofErr w:type="spellEnd"/>
                      <w:r w:rsidRPr="000F5C05">
                        <w:t xml:space="preserve">, las </w:t>
                      </w:r>
                      <w:proofErr w:type="spellStart"/>
                      <w:r w:rsidRPr="000F5C05">
                        <w:t>obras</w:t>
                      </w:r>
                      <w:proofErr w:type="spellEnd"/>
                      <w:r w:rsidRPr="000F5C05">
                        <w:t xml:space="preserve"> de Hitchcock, Tarantino y Kubrick me han </w:t>
                      </w:r>
                      <w:proofErr w:type="spellStart"/>
                      <w:r w:rsidRPr="000F5C05">
                        <w:t>dejado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una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gran</w:t>
                      </w:r>
                      <w:proofErr w:type="spellEnd"/>
                      <w:r w:rsidRPr="000F5C05">
                        <w:t xml:space="preserve"> </w:t>
                      </w:r>
                      <w:proofErr w:type="spellStart"/>
                      <w:r w:rsidRPr="000F5C05">
                        <w:t>impresión</w:t>
                      </w:r>
                      <w:proofErr w:type="spellEnd"/>
                      <w:r w:rsidR="00744B36">
                        <w:t>.</w:t>
                      </w:r>
                    </w:p>
                    <w:p w14:paraId="3B3FAC61" w14:textId="4DD6D6B9" w:rsidR="00533C46" w:rsidRPr="00BE5C04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117B5D1C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Intereses</w:t>
                              </w:r>
                              <w:proofErr w:type="spellEnd"/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117B5D1C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Intereses</w:t>
                        </w:r>
                        <w:proofErr w:type="spellEnd"/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225E3745" w:rsidR="00A24B45" w:rsidRPr="00D2700F" w:rsidRDefault="000F5C05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Competencias</w:t>
                            </w:r>
                          </w:p>
                          <w:p w14:paraId="52E825F1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software</w:t>
                            </w:r>
                          </w:p>
                          <w:p w14:paraId="58C9431E" w14:textId="77777777" w:rsidR="000F5C05" w:rsidRPr="00D2700F" w:rsidRDefault="000F5C05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  <w:p w14:paraId="2F289837" w14:textId="77777777" w:rsidR="000F5C05" w:rsidRPr="00D2700F" w:rsidRDefault="000F5C05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Estructuras de datos</w:t>
                            </w:r>
                          </w:p>
                          <w:p w14:paraId="00EC56A9" w14:textId="4EC32328" w:rsidR="00A1157E" w:rsidRPr="00D2700F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D2700F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77777777" w:rsidR="000F5C05" w:rsidRPr="00D2700F" w:rsidRDefault="000F5C05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Lenguajes preferidos</w:t>
                            </w:r>
                          </w:p>
                          <w:p w14:paraId="49BAFBAD" w14:textId="560C7500" w:rsidR="008404BD" w:rsidRPr="00D2700F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C++, Haskell</w:t>
                            </w:r>
                          </w:p>
                          <w:p w14:paraId="5058F613" w14:textId="25DEE669" w:rsidR="009B2AEF" w:rsidRPr="00D2700F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7EE0B59" w14:textId="47A7B9EE" w:rsidR="008404BD" w:rsidRPr="00D2700F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Vue3, PHP, </w:t>
                            </w:r>
                            <w:proofErr w:type="spell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  <w:proofErr w:type="spellEnd"/>
                          </w:p>
                          <w:p w14:paraId="4D088B79" w14:textId="294528A6" w:rsidR="008404BD" w:rsidRPr="00D2700F" w:rsidRDefault="008404BD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315BF31D" w:rsidR="00D51731" w:rsidRPr="00D2700F" w:rsidRDefault="00B866B9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</w:p>
                          <w:p w14:paraId="4753F2EE" w14:textId="12BB8E8E" w:rsidR="00A03FDD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proofErr w:type="spellEnd"/>
                            <w:r w:rsidR="00824E50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Lengua materna</w:t>
                            </w:r>
                          </w:p>
                          <w:p w14:paraId="488AF0DE" w14:textId="187DC843" w:rsidR="00D51731" w:rsidRPr="00D2700F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Espagnol</w:t>
                            </w:r>
                            <w:proofErr w:type="spell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Bueno</w:t>
                            </w:r>
                          </w:p>
                          <w:p w14:paraId="7420911C" w14:textId="403589CE" w:rsidR="00FC31BE" w:rsidRPr="00D2700F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  <w:proofErr w:type="spell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D2700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Bueno</w:t>
                            </w:r>
                          </w:p>
                          <w:p w14:paraId="6D92E2AB" w14:textId="77777777" w:rsidR="00D51731" w:rsidRPr="00D2700F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225E3745" w:rsidR="00A24B45" w:rsidRPr="00D2700F" w:rsidRDefault="000F5C05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Competencias</w:t>
                      </w:r>
                    </w:p>
                    <w:p w14:paraId="52E825F1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software</w:t>
                      </w:r>
                    </w:p>
                    <w:p w14:paraId="58C9431E" w14:textId="77777777" w:rsidR="000F5C05" w:rsidRPr="00D2700F" w:rsidRDefault="000F5C05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Algoritmos</w:t>
                      </w:r>
                    </w:p>
                    <w:p w14:paraId="2F289837" w14:textId="77777777" w:rsidR="000F5C05" w:rsidRPr="00D2700F" w:rsidRDefault="000F5C05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Estructuras de datos</w:t>
                      </w:r>
                    </w:p>
                    <w:p w14:paraId="00EC56A9" w14:textId="4EC32328" w:rsidR="00A1157E" w:rsidRPr="00D2700F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D2700F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77777777" w:rsidR="000F5C05" w:rsidRPr="00D2700F" w:rsidRDefault="000F5C05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Lenguajes preferidos</w:t>
                      </w:r>
                    </w:p>
                    <w:p w14:paraId="49BAFBAD" w14:textId="560C7500" w:rsidR="008404BD" w:rsidRPr="00D2700F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C++, Haskell</w:t>
                      </w:r>
                    </w:p>
                    <w:p w14:paraId="5058F613" w14:textId="25DEE669" w:rsidR="009B2AEF" w:rsidRPr="00D2700F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7EE0B59" w14:textId="47A7B9EE" w:rsidR="008404BD" w:rsidRPr="00D2700F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Vue3, PHP, </w:t>
                      </w:r>
                      <w:proofErr w:type="spell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  <w:proofErr w:type="spellEnd"/>
                    </w:p>
                    <w:p w14:paraId="4D088B79" w14:textId="294528A6" w:rsidR="008404BD" w:rsidRPr="00D2700F" w:rsidRDefault="008404BD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315BF31D" w:rsidR="00D51731" w:rsidRPr="00D2700F" w:rsidRDefault="00B866B9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</w:p>
                    <w:p w14:paraId="4753F2EE" w14:textId="12BB8E8E" w:rsidR="00A03FDD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proofErr w:type="spellEnd"/>
                      <w:r w:rsidR="00824E50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Lengua materna</w:t>
                      </w:r>
                    </w:p>
                    <w:p w14:paraId="488AF0DE" w14:textId="187DC843" w:rsidR="00D51731" w:rsidRPr="00D2700F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Espagnol</w:t>
                      </w:r>
                      <w:proofErr w:type="spell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Bueno</w:t>
                      </w:r>
                    </w:p>
                    <w:p w14:paraId="7420911C" w14:textId="403589CE" w:rsidR="00FC31BE" w:rsidRPr="00D2700F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Anglais</w:t>
                      </w:r>
                      <w:proofErr w:type="spell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D2700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Bueno</w:t>
                      </w:r>
                    </w:p>
                    <w:p w14:paraId="6D92E2AB" w14:textId="77777777" w:rsidR="00D51731" w:rsidRPr="00D2700F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06C90" w14:textId="77777777" w:rsidR="00C21D30" w:rsidRDefault="00C21D30" w:rsidP="00B51FFB">
      <w:r>
        <w:separator/>
      </w:r>
    </w:p>
  </w:endnote>
  <w:endnote w:type="continuationSeparator" w:id="0">
    <w:p w14:paraId="1C4F67A6" w14:textId="77777777" w:rsidR="00C21D30" w:rsidRDefault="00C21D30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2819B" w14:textId="77777777" w:rsidR="00C21D30" w:rsidRDefault="00C21D30" w:rsidP="00B51FFB">
      <w:r>
        <w:separator/>
      </w:r>
    </w:p>
  </w:footnote>
  <w:footnote w:type="continuationSeparator" w:id="0">
    <w:p w14:paraId="0D3DD27A" w14:textId="77777777" w:rsidR="00C21D30" w:rsidRDefault="00C21D30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0F5C05"/>
    <w:rsid w:val="001606EA"/>
    <w:rsid w:val="001B01AB"/>
    <w:rsid w:val="001B55A0"/>
    <w:rsid w:val="00211EC0"/>
    <w:rsid w:val="002303A4"/>
    <w:rsid w:val="002319E2"/>
    <w:rsid w:val="00260D98"/>
    <w:rsid w:val="002E26C8"/>
    <w:rsid w:val="003008F2"/>
    <w:rsid w:val="003615FE"/>
    <w:rsid w:val="00374271"/>
    <w:rsid w:val="00380ED0"/>
    <w:rsid w:val="00384648"/>
    <w:rsid w:val="003C2AD5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E0E7B"/>
    <w:rsid w:val="00630969"/>
    <w:rsid w:val="00637F46"/>
    <w:rsid w:val="0065706A"/>
    <w:rsid w:val="00662DB1"/>
    <w:rsid w:val="006B4AC0"/>
    <w:rsid w:val="007177F9"/>
    <w:rsid w:val="00744B36"/>
    <w:rsid w:val="0075570E"/>
    <w:rsid w:val="00773A5E"/>
    <w:rsid w:val="00775AB5"/>
    <w:rsid w:val="00791F2D"/>
    <w:rsid w:val="007B1234"/>
    <w:rsid w:val="007D010C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91155F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42708"/>
    <w:rsid w:val="00A51332"/>
    <w:rsid w:val="00AA6C16"/>
    <w:rsid w:val="00AD562F"/>
    <w:rsid w:val="00AF7C19"/>
    <w:rsid w:val="00B10CEB"/>
    <w:rsid w:val="00B47022"/>
    <w:rsid w:val="00B51FFB"/>
    <w:rsid w:val="00B75625"/>
    <w:rsid w:val="00B821D1"/>
    <w:rsid w:val="00B828D6"/>
    <w:rsid w:val="00B866B9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739C"/>
    <w:rsid w:val="00D8598A"/>
    <w:rsid w:val="00D873DD"/>
    <w:rsid w:val="00DB21AD"/>
    <w:rsid w:val="00DB35FD"/>
    <w:rsid w:val="00DC5877"/>
    <w:rsid w:val="00DD3E33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6FD3"/>
    <w:rsid w:val="00F43C7B"/>
    <w:rsid w:val="00F52B97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2024-10-22T23:13:00Z</dcterms:created>
  <dcterms:modified xsi:type="dcterms:W3CDTF">2024-11-13T04:48:00Z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