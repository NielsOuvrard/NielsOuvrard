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6E409" w14:textId="1C514649" w:rsidR="00F93E26" w:rsidRDefault="00833133" w:rsidP="00E76932">
      <w:pPr>
        <w:jc w:val="both"/>
        <w:sectPr w:rsidR="00F93E26" w:rsidSect="009E18C7">
          <w:type w:val="continuous"/>
          <w:pgSz w:w="11900" w:h="16840"/>
          <w:pgMar w:top="1418" w:right="1418" w:bottom="567" w:left="1418" w:header="709" w:footer="0" w:gutter="0"/>
          <w:cols w:num="2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775620F2" wp14:editId="2B11B9CA">
            <wp:simplePos x="0" y="0"/>
            <wp:positionH relativeFrom="column">
              <wp:posOffset>-607695</wp:posOffset>
            </wp:positionH>
            <wp:positionV relativeFrom="paragraph">
              <wp:posOffset>-721995</wp:posOffset>
            </wp:positionV>
            <wp:extent cx="1286766" cy="1409530"/>
            <wp:effectExtent l="0" t="0" r="0" b="635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1"/>
                    <a:srcRect l="4355" r="4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766" cy="140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70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7662D5" wp14:editId="1BC93BC7">
                <wp:simplePos x="0" y="0"/>
                <wp:positionH relativeFrom="column">
                  <wp:posOffset>3333750</wp:posOffset>
                </wp:positionH>
                <wp:positionV relativeFrom="page">
                  <wp:posOffset>259080</wp:posOffset>
                </wp:positionV>
                <wp:extent cx="3013200" cy="684000"/>
                <wp:effectExtent l="0" t="0" r="0" b="1905"/>
                <wp:wrapThrough wrapText="bothSides">
                  <wp:wrapPolygon edited="0">
                    <wp:start x="273" y="0"/>
                    <wp:lineTo x="273" y="21058"/>
                    <wp:lineTo x="21168" y="21058"/>
                    <wp:lineTo x="21168" y="0"/>
                    <wp:lineTo x="273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200" cy="68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A6B59" w14:textId="4372790E" w:rsidR="00DE2E84" w:rsidRPr="00E77A0E" w:rsidRDefault="00A03FDD" w:rsidP="009C5DA7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 la recherche de stage en </w:t>
                            </w:r>
                            <w:r w:rsidRPr="00A03FDD">
                              <w:rPr>
                                <w:rFonts w:ascii="Corbel" w:hAnsi="Corbel" w:cs="SegoePro-Light"/>
                                <w:b/>
                                <w:bCs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="00E77A0E" w:rsidRPr="00A03FDD">
                              <w:rPr>
                                <w:rFonts w:ascii="Corbel" w:hAnsi="Corbel" w:cs="SegoePro-Light"/>
                                <w:b/>
                                <w:bCs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éveloppement </w:t>
                            </w:r>
                            <w:r w:rsidRPr="00A03FDD">
                              <w:rPr>
                                <w:rFonts w:ascii="Corbel" w:hAnsi="Corbel" w:cs="SegoePro-Light"/>
                                <w:b/>
                                <w:bCs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embarqué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662D5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262.5pt;margin-top:20.4pt;width:237.25pt;height:53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" filled="f" stroked="f">
                <v:textbox>
                  <w:txbxContent>
                    <w:p w14:paraId="059A6B59" w14:textId="4372790E" w:rsidR="00DE2E84" w:rsidRPr="00E77A0E" w:rsidRDefault="00A03FDD" w:rsidP="009C5DA7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Light"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 la recherche de stage en </w:t>
                      </w:r>
                      <w:r w:rsidRPr="00A03FDD">
                        <w:rPr>
                          <w:rFonts w:ascii="Corbel" w:hAnsi="Corbel" w:cs="SegoePro-Light"/>
                          <w:b/>
                          <w:bCs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="00E77A0E" w:rsidRPr="00A03FDD">
                        <w:rPr>
                          <w:rFonts w:ascii="Corbel" w:hAnsi="Corbel" w:cs="SegoePro-Light"/>
                          <w:b/>
                          <w:bCs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éveloppement </w:t>
                      </w:r>
                      <w:r w:rsidRPr="00A03FDD">
                        <w:rPr>
                          <w:rFonts w:ascii="Corbel" w:hAnsi="Corbel" w:cs="SegoePro-Light"/>
                          <w:b/>
                          <w:bCs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embarqué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E7693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8B7ECEB" wp14:editId="6308B4A2">
                <wp:simplePos x="0" y="0"/>
                <wp:positionH relativeFrom="column">
                  <wp:posOffset>966470</wp:posOffset>
                </wp:positionH>
                <wp:positionV relativeFrom="page">
                  <wp:posOffset>168910</wp:posOffset>
                </wp:positionV>
                <wp:extent cx="1839600" cy="835200"/>
                <wp:effectExtent l="0" t="0" r="0" b="317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600" cy="8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F6251" w14:textId="437D9C3F" w:rsidR="00533C46" w:rsidRPr="00E76932" w:rsidRDefault="008372D5" w:rsidP="00E76932">
                            <w:pPr>
                              <w:pStyle w:val="BalloonText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Niels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EC974C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Ouvrard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7ECEB" id="Zone de texte 6" o:spid="_x0000_s1027" type="#_x0000_t202" style="position:absolute;left:0;text-align:left;margin-left:76.1pt;margin-top:13.3pt;width:144.85pt;height:6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" filled="f" stroked="f">
                <v:textbox>
                  <w:txbxContent>
                    <w:p w14:paraId="5D1F6251" w14:textId="437D9C3F" w:rsidR="00533C46" w:rsidRPr="00E76932" w:rsidRDefault="008372D5" w:rsidP="00E76932">
                      <w:pPr>
                        <w:pStyle w:val="BalloonText"/>
                        <w:spacing w:line="540" w:lineRule="exact"/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Niels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ascii="Corbel" w:hAnsi="Corbel" w:cs="SegoePro-Light"/>
                          <w:b/>
                          <w:color w:val="EC974C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Ouvrard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45931" w:rsidRPr="00945931">
        <w:t xml:space="preserve"> </w:t>
      </w:r>
    </w:p>
    <w:p w14:paraId="0D46FC9F" w14:textId="0C9D76DD" w:rsidR="00AF7C19" w:rsidRDefault="00CB2D87">
      <w:r>
        <w:rPr>
          <w:noProof/>
        </w:rPr>
        <mc:AlternateContent>
          <mc:Choice Requires="wps">
            <w:drawing>
              <wp:anchor distT="0" distB="0" distL="114300" distR="114300" simplePos="0" relativeHeight="251635199" behindDoc="0" locked="0" layoutInCell="1" allowOverlap="1" wp14:anchorId="0CA38C45" wp14:editId="19675913">
                <wp:simplePos x="0" y="0"/>
                <wp:positionH relativeFrom="column">
                  <wp:posOffset>866775</wp:posOffset>
                </wp:positionH>
                <wp:positionV relativeFrom="paragraph">
                  <wp:posOffset>126365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769"/>
                    <wp:lineTo x="21540" y="20769"/>
                    <wp:lineTo x="21540" y="0"/>
                    <wp:lineTo x="0" y="0"/>
                  </wp:wrapPolygon>
                </wp:wrapThrough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264160"/>
                        </a:xfrm>
                        <a:prstGeom prst="rect">
                          <a:avLst/>
                        </a:prstGeom>
                        <a:solidFill>
                          <a:srgbClr val="1E8D8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FF8AB" w14:textId="0343B1EC" w:rsidR="00483441" w:rsidRPr="00DC5877" w:rsidRDefault="00A11075" w:rsidP="00483441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Objectif</w:t>
                            </w:r>
                          </w:p>
                          <w:p w14:paraId="57A3A42B" w14:textId="77777777" w:rsidR="00483441" w:rsidRPr="00BC5ADF" w:rsidRDefault="00483441" w:rsidP="00483441">
                            <w:pPr>
                              <w:rPr>
                                <w:rFonts w:ascii="Verdana" w:hAnsi="Verdana"/>
                                <w:color w:val="FFFFFF" w:themeColor="background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A38C45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8" type="#_x0000_t202" style="position:absolute;margin-left:68.25pt;margin-top:9.95pt;width:215.6pt;height:20.8pt;z-index:2516351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" fillcolor="#1e8d82" stroked="f">
                <v:textbox>
                  <w:txbxContent>
                    <w:p w14:paraId="796FF8AB" w14:textId="0343B1EC" w:rsidR="00483441" w:rsidRPr="00DC5877" w:rsidRDefault="00A11075" w:rsidP="00483441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Objectif</w:t>
                      </w:r>
                    </w:p>
                    <w:p w14:paraId="57A3A42B" w14:textId="77777777" w:rsidR="00483441" w:rsidRPr="00BC5ADF" w:rsidRDefault="00483441" w:rsidP="00483441">
                      <w:pPr>
                        <w:rPr>
                          <w:rFonts w:ascii="Verdana" w:hAnsi="Verdana"/>
                          <w:color w:val="FFFFFF" w:themeColor="background1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380ED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BFE5DE" wp14:editId="5B7581DD">
                <wp:simplePos x="0" y="0"/>
                <wp:positionH relativeFrom="column">
                  <wp:posOffset>861060</wp:posOffset>
                </wp:positionH>
                <wp:positionV relativeFrom="paragraph">
                  <wp:posOffset>143510</wp:posOffset>
                </wp:positionV>
                <wp:extent cx="0" cy="9462770"/>
                <wp:effectExtent l="38100" t="38100" r="38100" b="4318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277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/>
                          </a:solidFill>
                          <a:prstDash val="sysDot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9118A" id="Connecteur droit 90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8pt,11.3pt" to="67.8pt,7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" strokecolor="white [3212]" strokeweight="6pt">
                <v:stroke dashstyle="1 1" endcap="round"/>
              </v:line>
            </w:pict>
          </mc:Fallback>
        </mc:AlternateContent>
      </w:r>
      <w:r w:rsidR="003D445D">
        <w:rPr>
          <w:noProof/>
        </w:rPr>
        <mc:AlternateContent>
          <mc:Choice Requires="wps">
            <w:drawing>
              <wp:anchor distT="0" distB="0" distL="114300" distR="114300" simplePos="0" relativeHeight="251732991" behindDoc="1" locked="0" layoutInCell="1" allowOverlap="1" wp14:anchorId="2BC97D50" wp14:editId="4603D460">
                <wp:simplePos x="0" y="0"/>
                <wp:positionH relativeFrom="column">
                  <wp:posOffset>-899795</wp:posOffset>
                </wp:positionH>
                <wp:positionV relativeFrom="paragraph">
                  <wp:posOffset>126185</wp:posOffset>
                </wp:positionV>
                <wp:extent cx="1767840" cy="9499145"/>
                <wp:effectExtent l="0" t="0" r="0" b="63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9499145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95AA5" id="Rectangle 91" o:spid="_x0000_s1026" style="position:absolute;margin-left:-70.85pt;margin-top:9.95pt;width:139.2pt;height:747.95pt;z-index:-251583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" fillcolor="#48b6a8" stroked="f"/>
            </w:pict>
          </mc:Fallback>
        </mc:AlternateContent>
      </w:r>
      <w:r w:rsidR="00945931" w:rsidRPr="00945931">
        <w:t xml:space="preserve"> </w:t>
      </w:r>
    </w:p>
    <w:p w14:paraId="3D727AF0" w14:textId="385FF97B" w:rsidR="00B75625" w:rsidRPr="00B75625" w:rsidRDefault="00B75625" w:rsidP="00B75625"/>
    <w:p w14:paraId="023F86AE" w14:textId="524417FE" w:rsidR="00B75625" w:rsidRPr="00B75625" w:rsidRDefault="00CB2D87" w:rsidP="00B75625">
      <w:r w:rsidRPr="00F52B9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7689E1" wp14:editId="461C8385">
                <wp:simplePos x="0" y="0"/>
                <wp:positionH relativeFrom="column">
                  <wp:posOffset>1203960</wp:posOffset>
                </wp:positionH>
                <wp:positionV relativeFrom="paragraph">
                  <wp:posOffset>53340</wp:posOffset>
                </wp:positionV>
                <wp:extent cx="4927600" cy="685800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73E8837" w14:textId="38D9BB8F" w:rsidR="00A11075" w:rsidRPr="00483441" w:rsidRDefault="00744B36" w:rsidP="00A11075">
                            <w:r>
                              <w:t xml:space="preserve">Étudiant en </w:t>
                            </w:r>
                            <w:r w:rsidR="00A03FDD">
                              <w:t>quatrième</w:t>
                            </w:r>
                            <w:r>
                              <w:t xml:space="preserve"> année </w:t>
                            </w:r>
                            <w:r w:rsidR="00CB2D87">
                              <w:t>d’école d’informatiqu</w:t>
                            </w:r>
                            <w:r w:rsidR="00A03FDD">
                              <w:t>e</w:t>
                            </w:r>
                            <w:r w:rsidR="00CB2D87">
                              <w:t>. J</w:t>
                            </w:r>
                            <w:r>
                              <w:t>e suis à la</w:t>
                            </w:r>
                            <w:r w:rsidR="00A11075">
                              <w:t xml:space="preserve"> recherche d’un stage</w:t>
                            </w:r>
                            <w:r w:rsidR="00DB21AD">
                              <w:t xml:space="preserve"> </w:t>
                            </w:r>
                            <w:r>
                              <w:t>dans le milieu du développement</w:t>
                            </w:r>
                            <w:r w:rsidR="00DB21AD">
                              <w:t xml:space="preserve"> </w:t>
                            </w:r>
                            <w:r w:rsidR="00A03FDD">
                              <w:t>embarqué</w:t>
                            </w:r>
                            <w:r w:rsidR="00E736D3">
                              <w:t xml:space="preserve">, </w:t>
                            </w:r>
                            <w:r w:rsidR="00B10CEB">
                              <w:t xml:space="preserve">à partir de </w:t>
                            </w:r>
                            <w:r w:rsidR="00B10CEB" w:rsidRPr="00BD6C21">
                              <w:rPr>
                                <w:b/>
                                <w:bCs/>
                              </w:rPr>
                              <w:t>septembre 2025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689E1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9" type="#_x0000_t202" style="position:absolute;margin-left:94.8pt;margin-top:4.2pt;width:388pt;height:5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" filled="f" stroked="f">
                <v:textbox>
                  <w:txbxContent>
                    <w:p w14:paraId="273E8837" w14:textId="38D9BB8F" w:rsidR="00A11075" w:rsidRPr="00483441" w:rsidRDefault="00744B36" w:rsidP="00A11075">
                      <w:r>
                        <w:t xml:space="preserve">Étudiant en </w:t>
                      </w:r>
                      <w:r w:rsidR="00A03FDD">
                        <w:t>quatrième</w:t>
                      </w:r>
                      <w:r>
                        <w:t xml:space="preserve"> année </w:t>
                      </w:r>
                      <w:r w:rsidR="00CB2D87">
                        <w:t>d’école d’informatiqu</w:t>
                      </w:r>
                      <w:r w:rsidR="00A03FDD">
                        <w:t>e</w:t>
                      </w:r>
                      <w:r w:rsidR="00CB2D87">
                        <w:t>. J</w:t>
                      </w:r>
                      <w:r>
                        <w:t>e suis à la</w:t>
                      </w:r>
                      <w:r w:rsidR="00A11075">
                        <w:t xml:space="preserve"> recherche d’un stage</w:t>
                      </w:r>
                      <w:r w:rsidR="00DB21AD">
                        <w:t xml:space="preserve"> </w:t>
                      </w:r>
                      <w:r>
                        <w:t>dans le milieu du développement</w:t>
                      </w:r>
                      <w:r w:rsidR="00DB21AD">
                        <w:t xml:space="preserve"> </w:t>
                      </w:r>
                      <w:r w:rsidR="00A03FDD">
                        <w:t>embarqué</w:t>
                      </w:r>
                      <w:r w:rsidR="00E736D3">
                        <w:t xml:space="preserve">, </w:t>
                      </w:r>
                      <w:r w:rsidR="00B10CEB">
                        <w:t xml:space="preserve">à partir de </w:t>
                      </w:r>
                      <w:r w:rsidR="00B10CEB" w:rsidRPr="00BD6C21">
                        <w:rPr>
                          <w:b/>
                          <w:bCs/>
                        </w:rPr>
                        <w:t>septembre 2025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83F73C" w14:textId="7502325D" w:rsidR="00B75625" w:rsidRPr="00B75625" w:rsidRDefault="00A51332" w:rsidP="00B75625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1F8CCAA" wp14:editId="6C448CF1">
                <wp:simplePos x="0" y="0"/>
                <wp:positionH relativeFrom="column">
                  <wp:posOffset>-802640</wp:posOffset>
                </wp:positionH>
                <wp:positionV relativeFrom="paragraph">
                  <wp:posOffset>287020</wp:posOffset>
                </wp:positionV>
                <wp:extent cx="1551305" cy="2098040"/>
                <wp:effectExtent l="0" t="0" r="0" b="0"/>
                <wp:wrapThrough wrapText="bothSides">
                  <wp:wrapPolygon edited="0">
                    <wp:start x="884" y="131"/>
                    <wp:lineTo x="884" y="21312"/>
                    <wp:lineTo x="20512" y="21312"/>
                    <wp:lineTo x="20512" y="131"/>
                    <wp:lineTo x="884" y="131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209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FD493" w14:textId="3CA15D23" w:rsidR="00533C46" w:rsidRPr="00A51332" w:rsidRDefault="00533C46" w:rsidP="00A51332">
                            <w:pPr>
                              <w:pStyle w:val="Paragraphestandard"/>
                              <w:spacing w:after="240" w:line="240" w:lineRule="auto"/>
                              <w:rPr>
                                <w:rFonts w:ascii="Helvetica" w:hAnsi="Helvetica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1332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Tél. </w:t>
                            </w:r>
                            <w:r w:rsidRPr="00A51332">
                              <w:rPr>
                                <w:rFonts w:ascii="Helvetica" w:hAnsi="Helvetica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CB2D87" w:rsidRPr="00A51332">
                              <w:rPr>
                                <w:rFonts w:ascii="Helvetica" w:hAnsi="Helvetica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+33</w:t>
                            </w:r>
                            <w:r w:rsidR="008372D5" w:rsidRPr="00A51332">
                              <w:rPr>
                                <w:rFonts w:ascii="Helvetica" w:hAnsi="Helvetica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7 82 02 19 52</w:t>
                            </w:r>
                          </w:p>
                          <w:p w14:paraId="5AB843D6" w14:textId="31C860B8" w:rsidR="00533C46" w:rsidRPr="00824E50" w:rsidRDefault="00533C46" w:rsidP="00824E50">
                            <w:pPr>
                              <w:pStyle w:val="Paragraphestandard"/>
                              <w:spacing w:after="240" w:line="240" w:lineRule="auto"/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4E50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Email </w:t>
                            </w:r>
                            <w:r w:rsidRPr="00824E50">
                              <w:rPr>
                                <w:rFonts w:ascii="Helvetica" w:hAnsi="Helvetica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8372D5" w:rsidRPr="00824E50">
                              <w:rPr>
                                <w:rFonts w:ascii="Helvetica" w:hAnsi="Helvetica" w:cs="SegoePro-Light"/>
                                <w:b/>
                                <w:color w:val="FFFFFF" w:themeColor="background1"/>
                                <w:sz w:val="16"/>
                                <w:szCs w:val="1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ouvrard</w:t>
                            </w:r>
                            <w:r w:rsidR="00824E50" w:rsidRPr="00824E50">
                              <w:rPr>
                                <w:rFonts w:ascii="Helvetica" w:hAnsi="Helvetica" w:cs="SegoePro-Light"/>
                                <w:b/>
                                <w:color w:val="FFFFFF" w:themeColor="background1"/>
                                <w:sz w:val="16"/>
                                <w:szCs w:val="1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niels</w:t>
                            </w:r>
                            <w:r w:rsidR="008372D5" w:rsidRPr="00824E50">
                              <w:rPr>
                                <w:rFonts w:ascii="Helvetica" w:hAnsi="Helvetica" w:cs="SegoePro-Light"/>
                                <w:b/>
                                <w:color w:val="FFFFFF" w:themeColor="background1"/>
                                <w:sz w:val="16"/>
                                <w:szCs w:val="1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</w:t>
                            </w:r>
                            <w:r w:rsidR="00824E50" w:rsidRPr="00824E50">
                              <w:rPr>
                                <w:rFonts w:ascii="Helvetica" w:hAnsi="Helvetica" w:cs="SegoePro-Light"/>
                                <w:b/>
                                <w:color w:val="FFFFFF" w:themeColor="background1"/>
                                <w:sz w:val="16"/>
                                <w:szCs w:val="1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gmail.com</w:t>
                            </w:r>
                          </w:p>
                          <w:p w14:paraId="5988FAD9" w14:textId="2322FB12" w:rsidR="00824E50" w:rsidRPr="00824E50" w:rsidRDefault="00824E50" w:rsidP="00824E50">
                            <w:pPr>
                              <w:pStyle w:val="BalloonText"/>
                              <w:spacing w:after="240"/>
                              <w:rPr>
                                <w:rFonts w:ascii="Helvetica" w:hAnsi="Helvetica" w:cs="SegoePro-Light"/>
                                <w:color w:val="FFFFFF" w:themeColor="background1"/>
                                <w:sz w:val="24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2" w:history="1">
                              <w:r w:rsidR="00A03FDD" w:rsidRPr="00824E50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20"/>
                                  <w:szCs w:val="14"/>
                                  <w:lang w:val="en-U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LinkedIn</w:t>
                              </w:r>
                            </w:hyperlink>
                            <w:r w:rsidRPr="00824E50">
                              <w:rPr>
                                <w:rFonts w:ascii="Helvetica" w:hAnsi="Helvetica" w:cs="SegoePro-Light"/>
                                <w:color w:val="FFFFFF" w:themeColor="background1"/>
                                <w:sz w:val="24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4EE8C3DF" w14:textId="47D9FABC" w:rsidR="00824E50" w:rsidRPr="00A51332" w:rsidRDefault="00824E50" w:rsidP="00824E50">
                            <w:pPr>
                              <w:pStyle w:val="BalloonText"/>
                              <w:rPr>
                                <w:rFonts w:ascii="Helvetica" w:hAnsi="Helvetica" w:cs="SegoePro-Light"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3" w:history="1">
                              <w:r w:rsidRPr="00824E50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20"/>
                                  <w:szCs w:val="14"/>
                                  <w:lang w:val="en-U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GitHub</w:t>
                              </w:r>
                            </w:hyperlink>
                            <w:r w:rsidRPr="00A51332">
                              <w:rPr>
                                <w:rFonts w:ascii="Helvetica" w:hAnsi="Helvetica" w:cs="SegoePro-Light"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8CCA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30" type="#_x0000_t202" style="position:absolute;margin-left:-63.2pt;margin-top:22.6pt;width:122.15pt;height:165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" filled="f" stroked="f">
                <v:textbox>
                  <w:txbxContent>
                    <w:p w14:paraId="329FD493" w14:textId="3CA15D23" w:rsidR="00533C46" w:rsidRPr="00A51332" w:rsidRDefault="00533C46" w:rsidP="00A51332">
                      <w:pPr>
                        <w:pStyle w:val="Paragraphestandard"/>
                        <w:spacing w:after="240" w:line="240" w:lineRule="auto"/>
                        <w:rPr>
                          <w:rFonts w:ascii="Helvetica" w:hAnsi="Helvetica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1332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Tél. </w:t>
                      </w:r>
                      <w:r w:rsidRPr="00A51332">
                        <w:rPr>
                          <w:rFonts w:ascii="Helvetica" w:hAnsi="Helvetica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CB2D87" w:rsidRPr="00A51332">
                        <w:rPr>
                          <w:rFonts w:ascii="Helvetica" w:hAnsi="Helvetica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+33</w:t>
                      </w:r>
                      <w:r w:rsidR="008372D5" w:rsidRPr="00A51332">
                        <w:rPr>
                          <w:rFonts w:ascii="Helvetica" w:hAnsi="Helvetica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7 82 02 19 52</w:t>
                      </w:r>
                    </w:p>
                    <w:p w14:paraId="5AB843D6" w14:textId="31C860B8" w:rsidR="00533C46" w:rsidRPr="00824E50" w:rsidRDefault="00533C46" w:rsidP="00824E50">
                      <w:pPr>
                        <w:pStyle w:val="Paragraphestandard"/>
                        <w:spacing w:after="240" w:line="240" w:lineRule="auto"/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4E50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Email </w:t>
                      </w:r>
                      <w:r w:rsidRPr="00824E50">
                        <w:rPr>
                          <w:rFonts w:ascii="Helvetica" w:hAnsi="Helvetica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8372D5" w:rsidRPr="00824E50">
                        <w:rPr>
                          <w:rFonts w:ascii="Helvetica" w:hAnsi="Helvetica" w:cs="SegoePro-Light"/>
                          <w:b/>
                          <w:color w:val="FFFFFF" w:themeColor="background1"/>
                          <w:sz w:val="16"/>
                          <w:szCs w:val="1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ouvrard</w:t>
                      </w:r>
                      <w:r w:rsidR="00824E50" w:rsidRPr="00824E50">
                        <w:rPr>
                          <w:rFonts w:ascii="Helvetica" w:hAnsi="Helvetica" w:cs="SegoePro-Light"/>
                          <w:b/>
                          <w:color w:val="FFFFFF" w:themeColor="background1"/>
                          <w:sz w:val="16"/>
                          <w:szCs w:val="1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niels</w:t>
                      </w:r>
                      <w:r w:rsidR="008372D5" w:rsidRPr="00824E50">
                        <w:rPr>
                          <w:rFonts w:ascii="Helvetica" w:hAnsi="Helvetica" w:cs="SegoePro-Light"/>
                          <w:b/>
                          <w:color w:val="FFFFFF" w:themeColor="background1"/>
                          <w:sz w:val="16"/>
                          <w:szCs w:val="1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</w:t>
                      </w:r>
                      <w:r w:rsidR="00824E50" w:rsidRPr="00824E50">
                        <w:rPr>
                          <w:rFonts w:ascii="Helvetica" w:hAnsi="Helvetica" w:cs="SegoePro-Light"/>
                          <w:b/>
                          <w:color w:val="FFFFFF" w:themeColor="background1"/>
                          <w:sz w:val="16"/>
                          <w:szCs w:val="1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gmail.com</w:t>
                      </w:r>
                    </w:p>
                    <w:p w14:paraId="5988FAD9" w14:textId="2322FB12" w:rsidR="00824E50" w:rsidRPr="00824E50" w:rsidRDefault="00824E50" w:rsidP="00824E50">
                      <w:pPr>
                        <w:pStyle w:val="BalloonText"/>
                        <w:spacing w:after="240"/>
                        <w:rPr>
                          <w:rFonts w:ascii="Helvetica" w:hAnsi="Helvetica" w:cs="SegoePro-Light"/>
                          <w:color w:val="FFFFFF" w:themeColor="background1"/>
                          <w:sz w:val="24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4" w:history="1">
                        <w:r w:rsidR="00A03FDD" w:rsidRPr="00824E50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20"/>
                            <w:szCs w:val="14"/>
                            <w:lang w:val="en-U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LinkedIn</w:t>
                        </w:r>
                      </w:hyperlink>
                      <w:r w:rsidRPr="00824E50">
                        <w:rPr>
                          <w:rFonts w:ascii="Helvetica" w:hAnsi="Helvetica" w:cs="SegoePro-Light"/>
                          <w:color w:val="FFFFFF" w:themeColor="background1"/>
                          <w:sz w:val="24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4EE8C3DF" w14:textId="47D9FABC" w:rsidR="00824E50" w:rsidRPr="00A51332" w:rsidRDefault="00824E50" w:rsidP="00824E50">
                      <w:pPr>
                        <w:pStyle w:val="BalloonText"/>
                        <w:rPr>
                          <w:rFonts w:ascii="Helvetica" w:hAnsi="Helvetica" w:cs="SegoePro-Light"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5" w:history="1">
                        <w:r w:rsidRPr="00824E50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20"/>
                            <w:szCs w:val="14"/>
                            <w:lang w:val="en-U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GitHub</w:t>
                        </w:r>
                      </w:hyperlink>
                      <w:r w:rsidRPr="00A51332">
                        <w:rPr>
                          <w:rFonts w:ascii="Helvetica" w:hAnsi="Helvetica" w:cs="SegoePro-Light"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AF0069D" w14:textId="653AA2E1" w:rsidR="00B75625" w:rsidRPr="00B75625" w:rsidRDefault="00B75625" w:rsidP="00B75625"/>
    <w:p w14:paraId="158776AB" w14:textId="7BECE796" w:rsidR="00B75625" w:rsidRPr="00B75625" w:rsidRDefault="00A51332" w:rsidP="00B75625">
      <w:r w:rsidRPr="00F52B9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754726" wp14:editId="3CE244FD">
                <wp:simplePos x="0" y="0"/>
                <wp:positionH relativeFrom="column">
                  <wp:posOffset>1216660</wp:posOffset>
                </wp:positionH>
                <wp:positionV relativeFrom="paragraph">
                  <wp:posOffset>471854</wp:posOffset>
                </wp:positionV>
                <wp:extent cx="4970780" cy="2159000"/>
                <wp:effectExtent l="0" t="0" r="0" b="0"/>
                <wp:wrapSquare wrapText="bothSides"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215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F2A7CC4" w14:textId="6987A72C" w:rsidR="00CE57D9" w:rsidRPr="000B1DE1" w:rsidRDefault="00CE57D9" w:rsidP="00CE57D9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</w:rPr>
                            </w:pPr>
                            <w:r w:rsidRPr="000B1DE1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Stage </w:t>
                            </w:r>
                            <w:r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à </w:t>
                            </w:r>
                            <w:r w:rsidRPr="00A51332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Indienov</w:t>
                            </w:r>
                            <w:r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1332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</w:rPr>
                              <w:t>C embarqué et Python</w:t>
                            </w:r>
                            <w:r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(février – </w:t>
                            </w:r>
                            <w:r w:rsidR="00B10CEB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mai</w:t>
                            </w:r>
                            <w:r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 w:rsidR="00B10CEB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9E34713" w14:textId="68956B89" w:rsidR="00CE57D9" w:rsidRDefault="00B10CEB" w:rsidP="00B10CEB">
                            <w:pPr>
                              <w:spacing w:after="240"/>
                            </w:pPr>
                            <w:r>
                              <w:t xml:space="preserve">Réalisation d’un </w:t>
                            </w:r>
                            <w:r w:rsidRPr="00B10CEB">
                              <w:rPr>
                                <w:b/>
                                <w:bCs/>
                              </w:rPr>
                              <w:t>test harness</w:t>
                            </w:r>
                            <w:r>
                              <w:t xml:space="preserve"> et d’un driver en C, ainsi que divers outils de production</w:t>
                            </w:r>
                            <w:r w:rsidRPr="00B10CEB">
                              <w:t xml:space="preserve"> </w:t>
                            </w:r>
                            <w:r>
                              <w:t>en Python</w:t>
                            </w:r>
                            <w:r w:rsidR="00CE57D9">
                              <w:t xml:space="preserve">. </w:t>
                            </w:r>
                          </w:p>
                          <w:p w14:paraId="77866C74" w14:textId="77777777" w:rsidR="00B10CEB" w:rsidRDefault="00B10CEB" w:rsidP="00B10CEB">
                            <w:pPr>
                              <w:rPr>
                                <w:rFonts w:ascii="Corbel" w:hAnsi="Corbel" w:cs="SegoePro-Bold"/>
                                <w:bCs/>
                                <w:color w:val="48B6A8"/>
                              </w:rPr>
                            </w:pPr>
                            <w:r w:rsidRPr="000B1DE1">
                              <w:rPr>
                                <w:rFonts w:ascii="Corbel" w:hAnsi="Corbel" w:cs="SegoePro-Bold"/>
                                <w:bCs/>
                                <w:color w:val="48B6A8"/>
                              </w:rPr>
                              <w:t>Stage</w:t>
                            </w:r>
                            <w:r>
                              <w:rPr>
                                <w:rFonts w:ascii="Corbel" w:hAnsi="Corbel" w:cs="SegoePro-Bold"/>
                                <w:bCs/>
                                <w:color w:val="48B6A8"/>
                              </w:rPr>
                              <w:t xml:space="preserve"> de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color w:val="48B6A8"/>
                              </w:rPr>
                              <w:t>Formateur Epitech</w:t>
                            </w:r>
                            <w:r>
                              <w:rPr>
                                <w:rFonts w:ascii="Corbel" w:hAnsi="Corbel" w:cs="SegoePro-Bold"/>
                                <w:bCs/>
                                <w:color w:val="48B6A8"/>
                              </w:rPr>
                              <w:t xml:space="preserve"> (</w:t>
                            </w:r>
                            <w:r w:rsidRPr="00CE57D9">
                              <w:rPr>
                                <w:rFonts w:ascii="Helvetica" w:hAnsi="Helvetica" w:cs="SegoePro-Bold"/>
                                <w:bCs/>
                                <w:color w:val="48B6A8"/>
                              </w:rPr>
                              <w:t>2023 – 2024, 10</w:t>
                            </w:r>
                            <w:r w:rsidRPr="00CE57D9">
                              <w:rPr>
                                <w:rFonts w:ascii="Corbel" w:hAnsi="Corbel" w:cs="SegoePro-Bold"/>
                                <w:bCs/>
                                <w:color w:val="48B6A8"/>
                              </w:rPr>
                              <w:t xml:space="preserve"> </w:t>
                            </w:r>
                            <w:r w:rsidRPr="00CE57D9">
                              <w:rPr>
                                <w:rFonts w:ascii="Helvetica" w:hAnsi="Helvetica" w:cs="SegoePro-Bold"/>
                                <w:bCs/>
                                <w:color w:val="48B6A8"/>
                              </w:rPr>
                              <w:t>mois</w:t>
                            </w:r>
                            <w:r>
                              <w:rPr>
                                <w:rFonts w:ascii="Corbel" w:hAnsi="Corbel" w:cs="SegoePro-Bold"/>
                                <w:bCs/>
                                <w:color w:val="48B6A8"/>
                              </w:rPr>
                              <w:t>)</w:t>
                            </w:r>
                          </w:p>
                          <w:p w14:paraId="6EDB8B93" w14:textId="0703A00E" w:rsidR="00B10CEB" w:rsidRPr="00CE57D9" w:rsidRDefault="00B10CEB" w:rsidP="00B10CEB">
                            <w:pPr>
                              <w:spacing w:after="240"/>
                            </w:pPr>
                            <w:r>
                              <w:t>F</w:t>
                            </w:r>
                            <w:r w:rsidRPr="000C3FC3">
                              <w:t>orm</w:t>
                            </w:r>
                            <w:r>
                              <w:t>ateu</w:t>
                            </w:r>
                            <w:r w:rsidRPr="000C3FC3">
                              <w:t xml:space="preserve">r </w:t>
                            </w:r>
                            <w:r>
                              <w:t>d</w:t>
                            </w:r>
                            <w:r w:rsidRPr="000C3FC3">
                              <w:t>es étudiants</w:t>
                            </w:r>
                            <w:r>
                              <w:t xml:space="preserve"> des années inférieur</w:t>
                            </w:r>
                            <w:r w:rsidR="00BD6C21">
                              <w:t xml:space="preserve"> en C et C++</w:t>
                            </w:r>
                            <w:r>
                              <w:t xml:space="preserve"> (cours, présentations de projets, évaluation…)</w:t>
                            </w:r>
                          </w:p>
                          <w:p w14:paraId="23BC9303" w14:textId="44F9B00A" w:rsidR="00483441" w:rsidRPr="000B1DE1" w:rsidRDefault="00483441" w:rsidP="00DD3E33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</w:rPr>
                            </w:pPr>
                            <w:r w:rsidRPr="000B1DE1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Stage </w:t>
                            </w:r>
                            <w:r w:rsidR="00DD3E33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à </w:t>
                            </w:r>
                            <w:r w:rsidR="00DD3E33" w:rsidRPr="00A51332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FrenchFounders</w:t>
                            </w:r>
                            <w:r w:rsidR="00DD3E33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D3E33" w:rsidRPr="00A51332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</w:rPr>
                              <w:t>frontend</w:t>
                            </w:r>
                            <w:r w:rsidR="00DD3E33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(juillet – Décembre 2022)</w:t>
                            </w:r>
                          </w:p>
                          <w:p w14:paraId="366AC557" w14:textId="067B7710" w:rsidR="00533C46" w:rsidRDefault="00483441" w:rsidP="000C3FC3">
                            <w:pPr>
                              <w:spacing w:after="120"/>
                            </w:pPr>
                            <w:r>
                              <w:t>J’ai pu</w:t>
                            </w:r>
                            <w:r w:rsidR="00DD3E33">
                              <w:t xml:space="preserve"> créer de nombreuses page web en </w:t>
                            </w:r>
                            <w:r w:rsidR="00DD3E33" w:rsidRPr="00A03FDD">
                              <w:t>Vue.js</w:t>
                            </w:r>
                            <w:r w:rsidR="00DD3E33">
                              <w:t xml:space="preserve">, </w:t>
                            </w:r>
                            <w:r w:rsidR="00FC31BE">
                              <w:t xml:space="preserve">les connecter au backend de l’entreprise, et migrer de nombreuses pages de Vue 2 à Vue 3.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4726" id="Zone de texte 83" o:spid="_x0000_s1031" type="#_x0000_t202" style="position:absolute;margin-left:95.8pt;margin-top:37.15pt;width:391.4pt;height:17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" filled="f" stroked="f">
                <v:textbox>
                  <w:txbxContent>
                    <w:p w14:paraId="5F2A7CC4" w14:textId="6987A72C" w:rsidR="00CE57D9" w:rsidRPr="000B1DE1" w:rsidRDefault="00CE57D9" w:rsidP="00CE57D9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</w:rPr>
                      </w:pPr>
                      <w:r w:rsidRPr="000B1DE1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 xml:space="preserve">Stage </w:t>
                      </w:r>
                      <w:r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 xml:space="preserve">à </w:t>
                      </w:r>
                      <w:r w:rsidRPr="00A51332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>Indienov</w:t>
                      </w:r>
                      <w:r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 xml:space="preserve"> </w:t>
                      </w:r>
                      <w:r w:rsidRPr="00A51332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</w:rPr>
                        <w:t>C embarqué et Python</w:t>
                      </w:r>
                      <w:r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 xml:space="preserve"> (février – </w:t>
                      </w:r>
                      <w:r w:rsidR="00B10CEB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>mai</w:t>
                      </w:r>
                      <w:r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 xml:space="preserve"> 202</w:t>
                      </w:r>
                      <w:r w:rsidR="00B10CEB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>)</w:t>
                      </w:r>
                    </w:p>
                    <w:p w14:paraId="39E34713" w14:textId="68956B89" w:rsidR="00CE57D9" w:rsidRDefault="00B10CEB" w:rsidP="00B10CEB">
                      <w:pPr>
                        <w:spacing w:after="240"/>
                      </w:pPr>
                      <w:r>
                        <w:t xml:space="preserve">Réalisation d’un </w:t>
                      </w:r>
                      <w:r w:rsidRPr="00B10CEB">
                        <w:rPr>
                          <w:b/>
                          <w:bCs/>
                        </w:rPr>
                        <w:t>test harness</w:t>
                      </w:r>
                      <w:r>
                        <w:t xml:space="preserve"> et d’un driver en C, ainsi que divers outils de production</w:t>
                      </w:r>
                      <w:r w:rsidRPr="00B10CEB">
                        <w:t xml:space="preserve"> </w:t>
                      </w:r>
                      <w:r>
                        <w:t>en Python</w:t>
                      </w:r>
                      <w:r w:rsidR="00CE57D9">
                        <w:t xml:space="preserve">. </w:t>
                      </w:r>
                    </w:p>
                    <w:p w14:paraId="77866C74" w14:textId="77777777" w:rsidR="00B10CEB" w:rsidRDefault="00B10CEB" w:rsidP="00B10CEB">
                      <w:pPr>
                        <w:rPr>
                          <w:rFonts w:ascii="Corbel" w:hAnsi="Corbel" w:cs="SegoePro-Bold"/>
                          <w:bCs/>
                          <w:color w:val="48B6A8"/>
                        </w:rPr>
                      </w:pPr>
                      <w:r w:rsidRPr="000B1DE1">
                        <w:rPr>
                          <w:rFonts w:ascii="Corbel" w:hAnsi="Corbel" w:cs="SegoePro-Bold"/>
                          <w:bCs/>
                          <w:color w:val="48B6A8"/>
                        </w:rPr>
                        <w:t>Stage</w:t>
                      </w:r>
                      <w:r>
                        <w:rPr>
                          <w:rFonts w:ascii="Corbel" w:hAnsi="Corbel" w:cs="SegoePro-Bold"/>
                          <w:bCs/>
                          <w:color w:val="48B6A8"/>
                        </w:rPr>
                        <w:t xml:space="preserve"> de </w:t>
                      </w:r>
                      <w:r>
                        <w:rPr>
                          <w:rFonts w:ascii="Corbel" w:hAnsi="Corbel" w:cs="SegoePro-Bold"/>
                          <w:b/>
                          <w:color w:val="48B6A8"/>
                        </w:rPr>
                        <w:t>Formateur Epitech</w:t>
                      </w:r>
                      <w:r>
                        <w:rPr>
                          <w:rFonts w:ascii="Corbel" w:hAnsi="Corbel" w:cs="SegoePro-Bold"/>
                          <w:bCs/>
                          <w:color w:val="48B6A8"/>
                        </w:rPr>
                        <w:t xml:space="preserve"> (</w:t>
                      </w:r>
                      <w:r w:rsidRPr="00CE57D9">
                        <w:rPr>
                          <w:rFonts w:ascii="Helvetica" w:hAnsi="Helvetica" w:cs="SegoePro-Bold"/>
                          <w:bCs/>
                          <w:color w:val="48B6A8"/>
                        </w:rPr>
                        <w:t>2023 – 2024, 10</w:t>
                      </w:r>
                      <w:r w:rsidRPr="00CE57D9">
                        <w:rPr>
                          <w:rFonts w:ascii="Corbel" w:hAnsi="Corbel" w:cs="SegoePro-Bold"/>
                          <w:bCs/>
                          <w:color w:val="48B6A8"/>
                        </w:rPr>
                        <w:t xml:space="preserve"> </w:t>
                      </w:r>
                      <w:r w:rsidRPr="00CE57D9">
                        <w:rPr>
                          <w:rFonts w:ascii="Helvetica" w:hAnsi="Helvetica" w:cs="SegoePro-Bold"/>
                          <w:bCs/>
                          <w:color w:val="48B6A8"/>
                        </w:rPr>
                        <w:t>mois</w:t>
                      </w:r>
                      <w:r>
                        <w:rPr>
                          <w:rFonts w:ascii="Corbel" w:hAnsi="Corbel" w:cs="SegoePro-Bold"/>
                          <w:bCs/>
                          <w:color w:val="48B6A8"/>
                        </w:rPr>
                        <w:t>)</w:t>
                      </w:r>
                    </w:p>
                    <w:p w14:paraId="6EDB8B93" w14:textId="0703A00E" w:rsidR="00B10CEB" w:rsidRPr="00CE57D9" w:rsidRDefault="00B10CEB" w:rsidP="00B10CEB">
                      <w:pPr>
                        <w:spacing w:after="240"/>
                      </w:pPr>
                      <w:r>
                        <w:t>F</w:t>
                      </w:r>
                      <w:r w:rsidRPr="000C3FC3">
                        <w:t>orm</w:t>
                      </w:r>
                      <w:r>
                        <w:t>ateu</w:t>
                      </w:r>
                      <w:r w:rsidRPr="000C3FC3">
                        <w:t xml:space="preserve">r </w:t>
                      </w:r>
                      <w:r>
                        <w:t>d</w:t>
                      </w:r>
                      <w:r w:rsidRPr="000C3FC3">
                        <w:t>es étudiants</w:t>
                      </w:r>
                      <w:r>
                        <w:t xml:space="preserve"> des années inférieur</w:t>
                      </w:r>
                      <w:r w:rsidR="00BD6C21">
                        <w:t xml:space="preserve"> en C </w:t>
                      </w:r>
                      <w:r w:rsidR="00BD6C21">
                        <w:t>et C++</w:t>
                      </w:r>
                      <w:r>
                        <w:t xml:space="preserve"> (cours, présentations de projets, évaluation…)</w:t>
                      </w:r>
                    </w:p>
                    <w:p w14:paraId="23BC9303" w14:textId="44F9B00A" w:rsidR="00483441" w:rsidRPr="000B1DE1" w:rsidRDefault="00483441" w:rsidP="00DD3E33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</w:rPr>
                      </w:pPr>
                      <w:r w:rsidRPr="000B1DE1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 xml:space="preserve">Stage </w:t>
                      </w:r>
                      <w:r w:rsidR="00DD3E33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 xml:space="preserve">à </w:t>
                      </w:r>
                      <w:r w:rsidR="00DD3E33" w:rsidRPr="00A51332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>FrenchFounders</w:t>
                      </w:r>
                      <w:r w:rsidR="00DD3E33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 xml:space="preserve"> </w:t>
                      </w:r>
                      <w:r w:rsidR="00DD3E33" w:rsidRPr="00A51332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</w:rPr>
                        <w:t>frontend</w:t>
                      </w:r>
                      <w:r w:rsidR="00DD3E33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 xml:space="preserve"> (juillet – Décembre 2022)</w:t>
                      </w:r>
                    </w:p>
                    <w:p w14:paraId="366AC557" w14:textId="067B7710" w:rsidR="00533C46" w:rsidRDefault="00483441" w:rsidP="000C3FC3">
                      <w:pPr>
                        <w:spacing w:after="120"/>
                      </w:pPr>
                      <w:r>
                        <w:t>J’ai pu</w:t>
                      </w:r>
                      <w:r w:rsidR="00DD3E33">
                        <w:t xml:space="preserve"> créer de nombreuses page web en </w:t>
                      </w:r>
                      <w:r w:rsidR="00DD3E33" w:rsidRPr="00A03FDD">
                        <w:t>Vue.js</w:t>
                      </w:r>
                      <w:r w:rsidR="00DD3E33">
                        <w:t xml:space="preserve">, </w:t>
                      </w:r>
                      <w:r w:rsidR="00FC31BE">
                        <w:t xml:space="preserve">les connecter au backend de l’entreprise, et migrer de nombreuses pages de Vue 2 à Vue 3.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57D9"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70E3DEAE" wp14:editId="4088619C">
                <wp:simplePos x="0" y="0"/>
                <wp:positionH relativeFrom="column">
                  <wp:posOffset>866140</wp:posOffset>
                </wp:positionH>
                <wp:positionV relativeFrom="paragraph">
                  <wp:posOffset>206375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1514B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17C01F" w14:textId="77777777" w:rsidR="00533C46" w:rsidRPr="008131F3" w:rsidRDefault="00533C46" w:rsidP="00BC5ADF">
                              <w:pPr>
                                <w:pStyle w:val="Paragraphestandard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aps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xpérience professionnelle</w:t>
                              </w:r>
                            </w:p>
                            <w:p w14:paraId="20324566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500" y="47625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E3DEAE" id="Groupe 3" o:spid="_x0000_s1032" style="position:absolute;margin-left:68.2pt;margin-top:16.25pt;width:215.6pt;height:20.8pt;z-index:251640320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">
                <v:shape id="Zone de texte 18" o:spid="_x0000_s1033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" fillcolor="#11514b" stroked="f">
                  <v:textbox>
                    <w:txbxContent>
                      <w:p w14:paraId="6E17C01F" w14:textId="77777777" w:rsidR="00533C46" w:rsidRPr="008131F3" w:rsidRDefault="00533C46" w:rsidP="00BC5ADF">
                        <w:pPr>
                          <w:pStyle w:val="Paragraphestandard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131F3">
                          <w:rPr>
                            <w:rFonts w:ascii="Corbel" w:hAnsi="Corbel" w:cs="SegoePro-Light"/>
                            <w:b/>
                            <w:caps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 w:rsidRPr="008131F3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xpérience professionnelle</w:t>
                        </w:r>
                      </w:p>
                      <w:p w14:paraId="20324566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34" type="#_x0000_t75" style="position:absolute;left:24765;top:476;width:1847;height:16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">
                  <v:imagedata r:id="rId17" o:title=""/>
                </v:shape>
                <w10:wrap type="through"/>
              </v:group>
            </w:pict>
          </mc:Fallback>
        </mc:AlternateContent>
      </w:r>
    </w:p>
    <w:p w14:paraId="1FB57FE6" w14:textId="73562558" w:rsidR="00B75625" w:rsidRPr="00B75625" w:rsidRDefault="00A51332" w:rsidP="00B7562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528389E" wp14:editId="76FB1EEF">
                <wp:simplePos x="0" y="0"/>
                <wp:positionH relativeFrom="column">
                  <wp:posOffset>1218223</wp:posOffset>
                </wp:positionH>
                <wp:positionV relativeFrom="paragraph">
                  <wp:posOffset>6883449</wp:posOffset>
                </wp:positionV>
                <wp:extent cx="4973955" cy="1244600"/>
                <wp:effectExtent l="0" t="0" r="0" b="0"/>
                <wp:wrapSquare wrapText="bothSides"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395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5EEA4" w14:textId="4AE90301" w:rsidR="00744B36" w:rsidRDefault="00744B36" w:rsidP="00744B36"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>Sport :</w:t>
                            </w:r>
                            <w:r w:rsidR="00533C46" w:rsidRPr="00BE5C04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EC974C"/>
                              </w:rPr>
                              <w:t xml:space="preserve"> </w:t>
                            </w:r>
                            <w:r w:rsidR="00533C46"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</w:rPr>
                              <w:br/>
                            </w:r>
                            <w:r>
                              <w:t xml:space="preserve">Je pratique </w:t>
                            </w:r>
                            <w:r w:rsidRPr="0031140A">
                              <w:rPr>
                                <w:b/>
                                <w:bCs/>
                              </w:rPr>
                              <w:t>l’escalade</w:t>
                            </w:r>
                            <w:r>
                              <w:t xml:space="preserve"> en club depuis 2017.</w:t>
                            </w:r>
                          </w:p>
                          <w:p w14:paraId="682524E9" w14:textId="7405FFE5" w:rsidR="00744B36" w:rsidRDefault="00744B36" w:rsidP="00744B36"/>
                          <w:p w14:paraId="2536DAB2" w14:textId="1EFB89E1" w:rsidR="00744B36" w:rsidRPr="00744B36" w:rsidRDefault="00744B36" w:rsidP="00744B36">
                            <w:pPr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</w:pPr>
                            <w:r w:rsidRPr="00744B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>Cinéma :</w:t>
                            </w:r>
                          </w:p>
                          <w:p w14:paraId="6B73A03B" w14:textId="29FD3D27" w:rsidR="00744B36" w:rsidRPr="00AB4C3E" w:rsidRDefault="00744B36" w:rsidP="00CE57D9">
                            <w:r>
                              <w:t xml:space="preserve">Passionné de </w:t>
                            </w:r>
                            <w:r w:rsidRPr="0031140A">
                              <w:rPr>
                                <w:b/>
                                <w:bCs/>
                              </w:rPr>
                              <w:t>cinéma</w:t>
                            </w:r>
                            <w:r>
                              <w:t>, les œuvres de Hitchcock, Tarantino et Kubrick m’ont beaucoup marqué.</w:t>
                            </w:r>
                          </w:p>
                          <w:p w14:paraId="3B3FAC61" w14:textId="4DD6D6B9" w:rsidR="00533C46" w:rsidRPr="00BE5C04" w:rsidRDefault="00533C46" w:rsidP="00744B36">
                            <w:pPr>
                              <w:pStyle w:val="BalloonText"/>
                              <w:tabs>
                                <w:tab w:val="left" w:pos="850"/>
                              </w:tabs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8389E" id="Zone de texte 76" o:spid="_x0000_s1035" type="#_x0000_t202" style="position:absolute;left:0;text-align:left;margin-left:95.9pt;margin-top:542pt;width:391.65pt;height:9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" filled="f" stroked="f">
                <v:textbox>
                  <w:txbxContent>
                    <w:p w14:paraId="0045EEA4" w14:textId="4AE90301" w:rsidR="00744B36" w:rsidRDefault="00744B36" w:rsidP="00744B36">
                      <w:r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>Sport :</w:t>
                      </w:r>
                      <w:r w:rsidR="00533C46" w:rsidRPr="00BE5C04">
                        <w:rPr>
                          <w:rFonts w:ascii="Corbel" w:hAnsi="Corbel" w:cs="SegoePro-Bold"/>
                          <w:b/>
                          <w:bCs/>
                          <w:caps/>
                          <w:color w:val="EC974C"/>
                        </w:rPr>
                        <w:t xml:space="preserve"> </w:t>
                      </w:r>
                      <w:r w:rsidR="00533C46"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</w:rPr>
                        <w:br/>
                      </w:r>
                      <w:r>
                        <w:t xml:space="preserve">Je pratique </w:t>
                      </w:r>
                      <w:r w:rsidRPr="0031140A">
                        <w:rPr>
                          <w:b/>
                          <w:bCs/>
                        </w:rPr>
                        <w:t>l’escalade</w:t>
                      </w:r>
                      <w:r>
                        <w:t xml:space="preserve"> en club depuis 2017.</w:t>
                      </w:r>
                    </w:p>
                    <w:p w14:paraId="682524E9" w14:textId="7405FFE5" w:rsidR="00744B36" w:rsidRDefault="00744B36" w:rsidP="00744B36"/>
                    <w:p w14:paraId="2536DAB2" w14:textId="1EFB89E1" w:rsidR="00744B36" w:rsidRPr="00744B36" w:rsidRDefault="00744B36" w:rsidP="00744B36">
                      <w:pPr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</w:pPr>
                      <w:r w:rsidRPr="00744B36"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>Cinéma :</w:t>
                      </w:r>
                    </w:p>
                    <w:p w14:paraId="6B73A03B" w14:textId="29FD3D27" w:rsidR="00744B36" w:rsidRPr="00AB4C3E" w:rsidRDefault="00744B36" w:rsidP="00CE57D9">
                      <w:r>
                        <w:t xml:space="preserve">Passionné de </w:t>
                      </w:r>
                      <w:r w:rsidRPr="0031140A">
                        <w:rPr>
                          <w:b/>
                          <w:bCs/>
                        </w:rPr>
                        <w:t>cinéma</w:t>
                      </w:r>
                      <w:r>
                        <w:t>, les œuvres de Hitchcock, Tarantino et Kubrick m’ont beaucoup marqué.</w:t>
                      </w:r>
                    </w:p>
                    <w:p w14:paraId="3B3FAC61" w14:textId="4DD6D6B9" w:rsidR="00533C46" w:rsidRPr="00BE5C04" w:rsidRDefault="00533C46" w:rsidP="00744B36">
                      <w:pPr>
                        <w:pStyle w:val="BalloonText"/>
                        <w:tabs>
                          <w:tab w:val="left" w:pos="850"/>
                        </w:tabs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0068CB5" wp14:editId="3D23091F">
                <wp:simplePos x="0" y="0"/>
                <wp:positionH relativeFrom="column">
                  <wp:posOffset>868045</wp:posOffset>
                </wp:positionH>
                <wp:positionV relativeFrom="paragraph">
                  <wp:posOffset>6623050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769"/>
                    <wp:lineTo x="21540" y="20769"/>
                    <wp:lineTo x="21540" y="0"/>
                    <wp:lineTo x="0" y="0"/>
                  </wp:wrapPolygon>
                </wp:wrapThrough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EC974C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77A039" w14:textId="77777777" w:rsidR="00533C46" w:rsidRPr="00DC5877" w:rsidRDefault="00533C46" w:rsidP="00BC5ADF">
                              <w:pPr>
                                <w:pStyle w:val="BalloonText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Centres d’intérêt</w:t>
                              </w:r>
                            </w:p>
                            <w:p w14:paraId="7B4A6BAB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1738" y="57150"/>
                            <a:ext cx="19939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068CB5" id="Groupe 5" o:spid="_x0000_s1036" style="position:absolute;left:0;text-align:left;margin-left:68.35pt;margin-top:521.5pt;width:215.6pt;height:20.8pt;z-index:251716608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">
                <v:shape id="Zone de texte 73" o:spid="_x0000_s1037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" fillcolor="#ec974c" stroked="f">
                  <v:textbox>
                    <w:txbxContent>
                      <w:p w14:paraId="0F77A039" w14:textId="77777777" w:rsidR="00533C46" w:rsidRPr="00DC5877" w:rsidRDefault="00533C46" w:rsidP="00BC5ADF">
                        <w:pPr>
                          <w:pStyle w:val="BalloonText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Centres d’intérêt</w:t>
                        </w:r>
                      </w:p>
                      <w:p w14:paraId="7B4A6BAB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5" o:spid="_x0000_s1038" type="#_x0000_t75" style="position:absolute;left:24717;top:571;width:1994;height:14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">
                  <v:imagedata r:id="rId19" o:title="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118D77F" wp14:editId="3DA43F1E">
                <wp:simplePos x="0" y="0"/>
                <wp:positionH relativeFrom="column">
                  <wp:posOffset>1195070</wp:posOffset>
                </wp:positionH>
                <wp:positionV relativeFrom="paragraph">
                  <wp:posOffset>5036283</wp:posOffset>
                </wp:positionV>
                <wp:extent cx="4919345" cy="1434465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9345" cy="143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2CD1D" w14:textId="5D951E1D" w:rsidR="00DD3E33" w:rsidRPr="00F43C7B" w:rsidRDefault="00CE57D9" w:rsidP="00DD3E33">
                            <w:pPr>
                              <w:pStyle w:val="BalloonText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Driver </w:t>
                            </w:r>
                            <w:proofErr w:type="spellStart"/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(Langage C)</w:t>
                            </w:r>
                          </w:p>
                          <w:p w14:paraId="539AB514" w14:textId="120ACC5D" w:rsidR="00DD3E33" w:rsidRPr="00CE57D9" w:rsidRDefault="00DD3E33" w:rsidP="00AA6C16">
                            <w:pPr>
                              <w:pStyle w:val="BalloonText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Corbel" w:hAnsi="Corbel" w:cs="SegoePro-Bol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E57D9">
                              <w:rPr>
                                <w:rFonts w:ascii="Corbel" w:hAnsi="Corbel" w:cs="SegoePro-Bol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Création d’un </w:t>
                            </w:r>
                            <w:r w:rsidR="00CE57D9" w:rsidRPr="00CE57D9">
                              <w:rPr>
                                <w:rFonts w:ascii="Corbel" w:hAnsi="Corbel" w:cs="SegoePro-Bol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driver d’une </w:t>
                            </w:r>
                            <w:proofErr w:type="spellStart"/>
                            <w:r w:rsidR="00CE57D9" w:rsidRPr="00CE57D9">
                              <w:rPr>
                                <w:rFonts w:ascii="Corbel" w:hAnsi="Corbel" w:cs="SegoePro-Bold"/>
                                <w:color w:val="000000" w:themeColor="text1"/>
                                <w:sz w:val="24"/>
                                <w:szCs w:val="24"/>
                              </w:rPr>
                              <w:t>led</w:t>
                            </w:r>
                            <w:proofErr w:type="spellEnd"/>
                            <w:r w:rsidR="00CE57D9" w:rsidRPr="00CE57D9">
                              <w:rPr>
                                <w:rFonts w:ascii="Corbel" w:hAnsi="Corbel" w:cs="SegoePro-Bol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86AC0">
                              <w:rPr>
                                <w:rFonts w:ascii="Corbel" w:hAnsi="Corbel" w:cs="SegoePro-Bold"/>
                                <w:color w:val="000000" w:themeColor="text1"/>
                                <w:sz w:val="24"/>
                                <w:szCs w:val="24"/>
                              </w:rPr>
                              <w:t>« </w:t>
                            </w:r>
                            <w:r w:rsidR="00CE57D9" w:rsidRPr="0091155F">
                              <w:rPr>
                                <w:rFonts w:ascii="Helvetica" w:hAnsi="Helvetica" w:cs="SegoePro-Bold"/>
                                <w:color w:val="000000" w:themeColor="text1"/>
                                <w:sz w:val="24"/>
                                <w:szCs w:val="24"/>
                              </w:rPr>
                              <w:t>Texas Instrument lp5521</w:t>
                            </w:r>
                            <w:r w:rsidR="00C86AC0">
                              <w:rPr>
                                <w:rFonts w:ascii="Helvetica" w:hAnsi="Helvetica" w:cs="SegoePro-Bold"/>
                                <w:color w:val="000000" w:themeColor="text1"/>
                                <w:sz w:val="24"/>
                                <w:szCs w:val="24"/>
                              </w:rPr>
                              <w:t> »</w:t>
                            </w:r>
                            <w:r w:rsidR="00CE57D9" w:rsidRPr="00CE57D9">
                              <w:rPr>
                                <w:rFonts w:ascii="Corbel" w:hAnsi="Corbel" w:cs="SegoePro-Bol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selon la </w:t>
                            </w:r>
                            <w:r w:rsidR="00CE57D9">
                              <w:rPr>
                                <w:rFonts w:ascii="Corbel" w:hAnsi="Corbel" w:cs="SegoePro-Bold"/>
                                <w:color w:val="000000" w:themeColor="text1"/>
                                <w:sz w:val="24"/>
                                <w:szCs w:val="24"/>
                              </w:rPr>
                              <w:t>datasheet du constructeur.</w:t>
                            </w:r>
                          </w:p>
                          <w:p w14:paraId="5C07320D" w14:textId="3FDC6BCB" w:rsidR="00A11075" w:rsidRPr="00B10CEB" w:rsidRDefault="00B10CEB" w:rsidP="00AA6C16">
                            <w:pPr>
                              <w:pStyle w:val="BalloonText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</w:pPr>
                            <w:r w:rsidRPr="00B10CEB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Outils rés</w:t>
                            </w:r>
                            <w:r w:rsidR="000774F9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e</w:t>
                            </w:r>
                            <w:r w:rsidRPr="00B10CEB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aux</w:t>
                            </w:r>
                            <w:r w:rsidR="009C5DA7" w:rsidRPr="00B10CEB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B10CEB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Python</w:t>
                            </w:r>
                            <w:r w:rsidR="009C5DA7" w:rsidRPr="00B10CEB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2AFFBFE" w14:textId="2464A7AA" w:rsidR="003C2AD5" w:rsidRPr="00DD3E33" w:rsidRDefault="00B10CEB" w:rsidP="00CE57D9">
                            <w:pPr>
                              <w:pStyle w:val="BalloonText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Réalisation class de connections à des servers AWS </w:t>
                            </w:r>
                            <w:r w:rsidRPr="00B10CEB">
                              <w:rPr>
                                <w:rFonts w:ascii="Corbel" w:hAnsi="Corbel" w:cs="SegoePro-Bold"/>
                                <w:color w:val="000000" w:themeColor="text1"/>
                                <w:sz w:val="24"/>
                                <w:szCs w:val="24"/>
                              </w:rPr>
                              <w:t>en utilisant des requêtes canoniques,</w:t>
                            </w:r>
                            <w:r>
                              <w:rPr>
                                <w:rFonts w:ascii="Corbel" w:hAnsi="Corbel" w:cs="SegoePro-Bol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pour un logiciel de tests unitaires en MQTT.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D77F" id="Zone de texte 37" o:spid="_x0000_s1039" type="#_x0000_t202" style="position:absolute;left:0;text-align:left;margin-left:94.1pt;margin-top:396.55pt;width:387.35pt;height:112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" filled="f" stroked="f">
                <v:textbox>
                  <w:txbxContent>
                    <w:p w14:paraId="7B62CD1D" w14:textId="5D951E1D" w:rsidR="00DD3E33" w:rsidRPr="00F43C7B" w:rsidRDefault="00CE57D9" w:rsidP="00DD3E33">
                      <w:pPr>
                        <w:pStyle w:val="BalloonText"/>
                        <w:tabs>
                          <w:tab w:val="left" w:pos="850"/>
                        </w:tabs>
                        <w:spacing w:after="120"/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 xml:space="preserve">Driver </w:t>
                      </w:r>
                      <w:proofErr w:type="spellStart"/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Led</w:t>
                      </w:r>
                      <w:proofErr w:type="spellEnd"/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 xml:space="preserve"> (Langage C)</w:t>
                      </w:r>
                    </w:p>
                    <w:p w14:paraId="539AB514" w14:textId="120ACC5D" w:rsidR="00DD3E33" w:rsidRPr="00CE57D9" w:rsidRDefault="00DD3E33" w:rsidP="00AA6C16">
                      <w:pPr>
                        <w:pStyle w:val="BalloonText"/>
                        <w:tabs>
                          <w:tab w:val="left" w:pos="850"/>
                        </w:tabs>
                        <w:spacing w:after="120"/>
                        <w:rPr>
                          <w:rFonts w:ascii="Corbel" w:hAnsi="Corbel" w:cs="SegoePro-Bold"/>
                          <w:color w:val="000000" w:themeColor="text1"/>
                          <w:sz w:val="24"/>
                          <w:szCs w:val="24"/>
                        </w:rPr>
                      </w:pPr>
                      <w:r w:rsidRPr="00CE57D9">
                        <w:rPr>
                          <w:rFonts w:ascii="Corbel" w:hAnsi="Corbel" w:cs="SegoePro-Bold"/>
                          <w:color w:val="000000" w:themeColor="text1"/>
                          <w:sz w:val="24"/>
                          <w:szCs w:val="24"/>
                        </w:rPr>
                        <w:t xml:space="preserve">Création d’un </w:t>
                      </w:r>
                      <w:r w:rsidR="00CE57D9" w:rsidRPr="00CE57D9">
                        <w:rPr>
                          <w:rFonts w:ascii="Corbel" w:hAnsi="Corbel" w:cs="SegoePro-Bold"/>
                          <w:color w:val="000000" w:themeColor="text1"/>
                          <w:sz w:val="24"/>
                          <w:szCs w:val="24"/>
                        </w:rPr>
                        <w:t xml:space="preserve">driver d’une </w:t>
                      </w:r>
                      <w:proofErr w:type="spellStart"/>
                      <w:r w:rsidR="00CE57D9" w:rsidRPr="00CE57D9">
                        <w:rPr>
                          <w:rFonts w:ascii="Corbel" w:hAnsi="Corbel" w:cs="SegoePro-Bold"/>
                          <w:color w:val="000000" w:themeColor="text1"/>
                          <w:sz w:val="24"/>
                          <w:szCs w:val="24"/>
                        </w:rPr>
                        <w:t>led</w:t>
                      </w:r>
                      <w:proofErr w:type="spellEnd"/>
                      <w:r w:rsidR="00CE57D9" w:rsidRPr="00CE57D9">
                        <w:rPr>
                          <w:rFonts w:ascii="Corbel" w:hAnsi="Corbel" w:cs="SegoePro-Bold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C86AC0">
                        <w:rPr>
                          <w:rFonts w:ascii="Corbel" w:hAnsi="Corbel" w:cs="SegoePro-Bold"/>
                          <w:color w:val="000000" w:themeColor="text1"/>
                          <w:sz w:val="24"/>
                          <w:szCs w:val="24"/>
                        </w:rPr>
                        <w:t>« </w:t>
                      </w:r>
                      <w:r w:rsidR="00CE57D9" w:rsidRPr="0091155F">
                        <w:rPr>
                          <w:rFonts w:ascii="Helvetica" w:hAnsi="Helvetica" w:cs="SegoePro-Bold"/>
                          <w:color w:val="000000" w:themeColor="text1"/>
                          <w:sz w:val="24"/>
                          <w:szCs w:val="24"/>
                        </w:rPr>
                        <w:t>Texas Instrument lp5521</w:t>
                      </w:r>
                      <w:r w:rsidR="00C86AC0">
                        <w:rPr>
                          <w:rFonts w:ascii="Helvetica" w:hAnsi="Helvetica" w:cs="SegoePro-Bold"/>
                          <w:color w:val="000000" w:themeColor="text1"/>
                          <w:sz w:val="24"/>
                          <w:szCs w:val="24"/>
                        </w:rPr>
                        <w:t> »</w:t>
                      </w:r>
                      <w:r w:rsidR="00CE57D9" w:rsidRPr="00CE57D9">
                        <w:rPr>
                          <w:rFonts w:ascii="Corbel" w:hAnsi="Corbel" w:cs="SegoePro-Bold"/>
                          <w:color w:val="000000" w:themeColor="text1"/>
                          <w:sz w:val="24"/>
                          <w:szCs w:val="24"/>
                        </w:rPr>
                        <w:t xml:space="preserve"> selon la </w:t>
                      </w:r>
                      <w:r w:rsidR="00CE57D9">
                        <w:rPr>
                          <w:rFonts w:ascii="Corbel" w:hAnsi="Corbel" w:cs="SegoePro-Bold"/>
                          <w:color w:val="000000" w:themeColor="text1"/>
                          <w:sz w:val="24"/>
                          <w:szCs w:val="24"/>
                        </w:rPr>
                        <w:t>datasheet du constructeur.</w:t>
                      </w:r>
                    </w:p>
                    <w:p w14:paraId="5C07320D" w14:textId="3FDC6BCB" w:rsidR="00A11075" w:rsidRPr="00B10CEB" w:rsidRDefault="00B10CEB" w:rsidP="00AA6C16">
                      <w:pPr>
                        <w:pStyle w:val="BalloonText"/>
                        <w:tabs>
                          <w:tab w:val="left" w:pos="850"/>
                        </w:tabs>
                        <w:spacing w:after="120"/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</w:pPr>
                      <w:r w:rsidRPr="00B10CEB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Outils rés</w:t>
                      </w:r>
                      <w:r w:rsidR="000774F9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e</w:t>
                      </w:r>
                      <w:r w:rsidRPr="00B10CEB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aux</w:t>
                      </w:r>
                      <w:r w:rsidR="009C5DA7" w:rsidRPr="00B10CEB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 xml:space="preserve"> (</w:t>
                      </w:r>
                      <w:r w:rsidRPr="00B10CEB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Python</w:t>
                      </w:r>
                      <w:r w:rsidR="009C5DA7" w:rsidRPr="00B10CEB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)</w:t>
                      </w:r>
                    </w:p>
                    <w:p w14:paraId="02AFFBFE" w14:textId="2464A7AA" w:rsidR="003C2AD5" w:rsidRPr="00DD3E33" w:rsidRDefault="00B10CEB" w:rsidP="00CE57D9">
                      <w:pPr>
                        <w:pStyle w:val="BalloonText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orbel" w:hAnsi="Corbel" w:cs="SegoePro-Bold"/>
                          <w:color w:val="000000" w:themeColor="text1"/>
                          <w:sz w:val="24"/>
                          <w:szCs w:val="24"/>
                        </w:rPr>
                        <w:t xml:space="preserve">Réalisation class de connections à des servers AWS </w:t>
                      </w:r>
                      <w:r w:rsidRPr="00B10CEB">
                        <w:rPr>
                          <w:rFonts w:ascii="Corbel" w:hAnsi="Corbel" w:cs="SegoePro-Bold"/>
                          <w:color w:val="000000" w:themeColor="text1"/>
                          <w:sz w:val="24"/>
                          <w:szCs w:val="24"/>
                        </w:rPr>
                        <w:t>en utilisant des requêtes canoniques,</w:t>
                      </w:r>
                      <w:r>
                        <w:rPr>
                          <w:rFonts w:ascii="Corbel" w:hAnsi="Corbel" w:cs="SegoePro-Bold"/>
                          <w:color w:val="000000" w:themeColor="text1"/>
                          <w:sz w:val="24"/>
                          <w:szCs w:val="24"/>
                        </w:rPr>
                        <w:t xml:space="preserve"> pour un logiciel de tests unitaires en MQTT.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EAAF0B" wp14:editId="23DD3CB9">
                <wp:simplePos x="0" y="0"/>
                <wp:positionH relativeFrom="column">
                  <wp:posOffset>-808990</wp:posOffset>
                </wp:positionH>
                <wp:positionV relativeFrom="paragraph">
                  <wp:posOffset>1955702</wp:posOffset>
                </wp:positionV>
                <wp:extent cx="1599565" cy="3460115"/>
                <wp:effectExtent l="0" t="0" r="0" b="0"/>
                <wp:wrapThrough wrapText="bothSides">
                  <wp:wrapPolygon edited="0">
                    <wp:start x="857" y="79"/>
                    <wp:lineTo x="857" y="21406"/>
                    <wp:lineTo x="20580" y="21406"/>
                    <wp:lineTo x="20580" y="79"/>
                    <wp:lineTo x="857" y="79"/>
                  </wp:wrapPolygon>
                </wp:wrapThrough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346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E45C6" w14:textId="75C1DE3A" w:rsidR="00A24B45" w:rsidRDefault="009C5DA7" w:rsidP="00B10CEB">
                            <w:pPr>
                              <w:pStyle w:val="Paragraphestandard"/>
                              <w:spacing w:after="120"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Compétences</w:t>
                            </w:r>
                          </w:p>
                          <w:p w14:paraId="1A17CB15" w14:textId="77DE3B9E" w:rsidR="00A1157E" w:rsidRDefault="00E77A0E" w:rsidP="00A1157E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Développement</w:t>
                            </w:r>
                            <w:r w:rsidR="00A1157E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logiciel</w:t>
                            </w:r>
                          </w:p>
                          <w:p w14:paraId="6B44AEA0" w14:textId="77777777" w:rsidR="00E77A0E" w:rsidRDefault="00A1157E" w:rsidP="00A1157E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157E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Algorithmie</w:t>
                            </w:r>
                          </w:p>
                          <w:p w14:paraId="17A8BA66" w14:textId="44EC21CB" w:rsidR="00A1157E" w:rsidRDefault="00E77A0E" w:rsidP="00A1157E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A1157E" w:rsidRPr="00A1157E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tructures de données</w:t>
                            </w:r>
                          </w:p>
                          <w:p w14:paraId="00EC56A9" w14:textId="41094D5C" w:rsidR="00A1157E" w:rsidRDefault="00A1157E" w:rsidP="00E77A0E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</w:t>
                            </w:r>
                          </w:p>
                          <w:p w14:paraId="5DB6D43D" w14:textId="29768B86" w:rsidR="00E77A0E" w:rsidRPr="00A1157E" w:rsidRDefault="00E77A0E" w:rsidP="00A1157E">
                            <w:pPr>
                              <w:pStyle w:val="Paragraphestandard"/>
                              <w:spacing w:after="2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</w:t>
                            </w:r>
                          </w:p>
                          <w:p w14:paraId="49BAFBAD" w14:textId="24241B30" w:rsidR="008404BD" w:rsidRDefault="00E77A0E" w:rsidP="008404B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3FDD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Langages </w:t>
                            </w:r>
                            <w:r w:rsidR="00A03FDD" w:rsidRPr="00A03FDD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 prédilection</w:t>
                            </w:r>
                            <w:r w:rsidR="008404BD" w:rsidRPr="008404BD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404BD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C, C++, Haskell</w:t>
                            </w:r>
                          </w:p>
                          <w:p w14:paraId="5058F613" w14:textId="25DEE669" w:rsidR="009B2AEF" w:rsidRDefault="008404BD" w:rsidP="008404B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</w:p>
                          <w:p w14:paraId="27EE0B59" w14:textId="47A7B9EE" w:rsidR="008404BD" w:rsidRDefault="008404BD" w:rsidP="008404B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Vue3, PHP, </w:t>
                            </w:r>
                            <w:proofErr w:type="spellStart"/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Typescript</w:t>
                            </w:r>
                            <w:proofErr w:type="spellEnd"/>
                          </w:p>
                          <w:p w14:paraId="4D088B79" w14:textId="294528A6" w:rsidR="008404BD" w:rsidRPr="008404BD" w:rsidRDefault="008404BD" w:rsidP="008404B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Godot4</w:t>
                            </w:r>
                          </w:p>
                          <w:p w14:paraId="370EA98A" w14:textId="271A4F9E" w:rsidR="00D51731" w:rsidRPr="0006449D" w:rsidRDefault="00D51731" w:rsidP="00D51731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449D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Langues</w:t>
                            </w:r>
                          </w:p>
                          <w:p w14:paraId="4753F2EE" w14:textId="6D0466FB" w:rsidR="00A03FDD" w:rsidRPr="005041E2" w:rsidRDefault="00D51731" w:rsidP="00A03FD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DA7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Français</w:t>
                            </w:r>
                            <w:r w:rsidR="00824E50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</w:t>
                            </w:r>
                            <w:r w:rsidRPr="009C5DA7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B2AE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18"/>
                                <w:szCs w:val="1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Langue </w:t>
                            </w:r>
                            <w:r w:rsidR="00824E50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18"/>
                                <w:szCs w:val="1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9B2AE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18"/>
                                <w:szCs w:val="1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aternelle</w:t>
                            </w:r>
                          </w:p>
                          <w:p w14:paraId="488AF0DE" w14:textId="5A087023" w:rsidR="00D51731" w:rsidRPr="009C5DA7" w:rsidRDefault="00A03FDD" w:rsidP="00D51731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41E2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Espagnol : </w:t>
                            </w:r>
                            <w:r w:rsidR="00824E50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Très bon</w:t>
                            </w:r>
                          </w:p>
                          <w:p w14:paraId="7420911C" w14:textId="51814635" w:rsidR="00FC31BE" w:rsidRPr="005041E2" w:rsidRDefault="00D51731" w:rsidP="00A03FD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DA7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Anglais : </w:t>
                            </w:r>
                            <w:r w:rsidR="00824E50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Bon</w:t>
                            </w:r>
                          </w:p>
                          <w:p w14:paraId="6D92E2AB" w14:textId="77777777" w:rsidR="00D51731" w:rsidRPr="009C5DA7" w:rsidRDefault="00D51731" w:rsidP="00D51731">
                            <w:pPr>
                              <w:pStyle w:val="Paragraphestandard"/>
                              <w:spacing w:before="12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AAF0B" id="Zone de texte 12" o:spid="_x0000_s1040" type="#_x0000_t202" style="position:absolute;left:0;text-align:left;margin-left:-63.7pt;margin-top:154pt;width:125.95pt;height:272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" filled="f" stroked="f">
                <v:textbox>
                  <w:txbxContent>
                    <w:p w14:paraId="2A4E45C6" w14:textId="75C1DE3A" w:rsidR="00A24B45" w:rsidRDefault="009C5DA7" w:rsidP="00B10CEB">
                      <w:pPr>
                        <w:pStyle w:val="Paragraphestandard"/>
                        <w:spacing w:after="120"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Compétences</w:t>
                      </w:r>
                    </w:p>
                    <w:p w14:paraId="1A17CB15" w14:textId="77DE3B9E" w:rsidR="00A1157E" w:rsidRDefault="00E77A0E" w:rsidP="00A1157E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Développement</w:t>
                      </w:r>
                      <w:r w:rsidR="00A1157E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logiciel</w:t>
                      </w:r>
                    </w:p>
                    <w:p w14:paraId="6B44AEA0" w14:textId="77777777" w:rsidR="00E77A0E" w:rsidRDefault="00A1157E" w:rsidP="00A1157E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157E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Algorithmie</w:t>
                      </w:r>
                    </w:p>
                    <w:p w14:paraId="17A8BA66" w14:textId="44EC21CB" w:rsidR="00A1157E" w:rsidRDefault="00E77A0E" w:rsidP="00A1157E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A1157E" w:rsidRPr="00A1157E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tructures de données</w:t>
                      </w:r>
                    </w:p>
                    <w:p w14:paraId="00EC56A9" w14:textId="41094D5C" w:rsidR="00A1157E" w:rsidRDefault="00A1157E" w:rsidP="00E77A0E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</w:t>
                      </w:r>
                    </w:p>
                    <w:p w14:paraId="5DB6D43D" w14:textId="29768B86" w:rsidR="00E77A0E" w:rsidRPr="00A1157E" w:rsidRDefault="00E77A0E" w:rsidP="00A1157E">
                      <w:pPr>
                        <w:pStyle w:val="Paragraphestandard"/>
                        <w:spacing w:after="2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</w:t>
                      </w:r>
                    </w:p>
                    <w:p w14:paraId="49BAFBAD" w14:textId="24241B30" w:rsidR="008404BD" w:rsidRDefault="00E77A0E" w:rsidP="008404B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3FDD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Langages </w:t>
                      </w:r>
                      <w:r w:rsidR="00A03FDD" w:rsidRPr="00A03FDD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 prédilection</w:t>
                      </w:r>
                      <w:r w:rsidR="008404BD" w:rsidRPr="008404BD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404BD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C, C++, Haskell</w:t>
                      </w:r>
                    </w:p>
                    <w:p w14:paraId="5058F613" w14:textId="25DEE669" w:rsidR="009B2AEF" w:rsidRDefault="008404BD" w:rsidP="008404B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</w:p>
                    <w:p w14:paraId="27EE0B59" w14:textId="47A7B9EE" w:rsidR="008404BD" w:rsidRDefault="008404BD" w:rsidP="008404B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Vue3, PHP, </w:t>
                      </w:r>
                      <w:proofErr w:type="spellStart"/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Typescript</w:t>
                      </w:r>
                      <w:proofErr w:type="spellEnd"/>
                    </w:p>
                    <w:p w14:paraId="4D088B79" w14:textId="294528A6" w:rsidR="008404BD" w:rsidRPr="008404BD" w:rsidRDefault="008404BD" w:rsidP="008404B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Godot4</w:t>
                      </w:r>
                    </w:p>
                    <w:p w14:paraId="370EA98A" w14:textId="271A4F9E" w:rsidR="00D51731" w:rsidRPr="0006449D" w:rsidRDefault="00D51731" w:rsidP="00D51731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449D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Langues</w:t>
                      </w:r>
                    </w:p>
                    <w:p w14:paraId="4753F2EE" w14:textId="6D0466FB" w:rsidR="00A03FDD" w:rsidRPr="005041E2" w:rsidRDefault="00D51731" w:rsidP="00A03FD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DA7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Français</w:t>
                      </w:r>
                      <w:r w:rsidR="00824E50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</w:t>
                      </w:r>
                      <w:r w:rsidRPr="009C5DA7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B2AE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18"/>
                          <w:szCs w:val="1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Langue </w:t>
                      </w:r>
                      <w:r w:rsidR="00824E50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18"/>
                          <w:szCs w:val="1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9B2AE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18"/>
                          <w:szCs w:val="1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aternelle</w:t>
                      </w:r>
                    </w:p>
                    <w:p w14:paraId="488AF0DE" w14:textId="5A087023" w:rsidR="00D51731" w:rsidRPr="009C5DA7" w:rsidRDefault="00A03FDD" w:rsidP="00D51731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41E2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Espagnol : </w:t>
                      </w:r>
                      <w:r w:rsidR="00824E50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Très bon</w:t>
                      </w:r>
                    </w:p>
                    <w:p w14:paraId="7420911C" w14:textId="51814635" w:rsidR="00FC31BE" w:rsidRPr="005041E2" w:rsidRDefault="00D51731" w:rsidP="00A03FD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DA7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Anglais : </w:t>
                      </w:r>
                      <w:r w:rsidR="00824E50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Bon</w:t>
                      </w:r>
                    </w:p>
                    <w:p w14:paraId="6D92E2AB" w14:textId="77777777" w:rsidR="00D51731" w:rsidRPr="009C5DA7" w:rsidRDefault="00D51731" w:rsidP="00D51731">
                      <w:pPr>
                        <w:pStyle w:val="Paragraphestandard"/>
                        <w:spacing w:before="12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E57D9"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45E71E22" wp14:editId="723BC480">
                <wp:simplePos x="0" y="0"/>
                <wp:positionH relativeFrom="column">
                  <wp:posOffset>867361</wp:posOffset>
                </wp:positionH>
                <wp:positionV relativeFrom="paragraph">
                  <wp:posOffset>2550746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E8D82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61E8F9" w14:textId="77777777" w:rsidR="00533C46" w:rsidRPr="00DC5877" w:rsidRDefault="00533C46" w:rsidP="00BC5ADF">
                              <w:pPr>
                                <w:pStyle w:val="BalloonText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Formation</w:t>
                              </w:r>
                            </w:p>
                            <w:p w14:paraId="76338207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5238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E71E22" id="Groupe 2" o:spid="_x0000_s1038" style="position:absolute;left:0;text-align:left;margin-left:68.3pt;margin-top:200.85pt;width:215.6pt;height:20.8pt;z-index:251649536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">
                <v:shape id="Zone de texte 65" o:spid="_x0000_s1039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" fillcolor="#1e8d82" stroked="f">
                  <v:textbox>
                    <w:txbxContent>
                      <w:p w14:paraId="7B61E8F9" w14:textId="77777777" w:rsidR="00533C46" w:rsidRPr="00DC5877" w:rsidRDefault="00533C46" w:rsidP="00BC5ADF">
                        <w:pPr>
                          <w:pStyle w:val="BalloonText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Formation</w:t>
                        </w:r>
                      </w:p>
                      <w:p w14:paraId="76338207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3" o:spid="_x0000_s1040" type="#_x0000_t75" style="position:absolute;left:24622;top:523;width:2228;height:14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">
                  <v:imagedata r:id="rId21" o:title=""/>
                </v:shape>
                <w10:wrap type="through"/>
              </v:group>
            </w:pict>
          </mc:Fallback>
        </mc:AlternateContent>
      </w:r>
      <w:r w:rsidR="00CE57D9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100AB1C" wp14:editId="49B7CCBA">
                <wp:simplePos x="0" y="0"/>
                <wp:positionH relativeFrom="column">
                  <wp:posOffset>1198245</wp:posOffset>
                </wp:positionH>
                <wp:positionV relativeFrom="paragraph">
                  <wp:posOffset>2811877</wp:posOffset>
                </wp:positionV>
                <wp:extent cx="4742180" cy="1877060"/>
                <wp:effectExtent l="0" t="0" r="0" b="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2180" cy="187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0C9D9" w14:textId="0B4C1156" w:rsidR="00662DB1" w:rsidRPr="000B1DE1" w:rsidRDefault="00CB2D87" w:rsidP="00662DB1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</w:rPr>
                              <w:t>Master en ingénérie logiciel</w:t>
                            </w:r>
                            <w:r w:rsidR="00662DB1" w:rsidRPr="000B1DE1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="00662DB1" w:rsidRPr="000B1DE1">
                              <w:rPr>
                                <w:rFonts w:ascii="Corbel" w:hAnsi="Corbel" w:cs="SegoePro-Bold"/>
                                <w:bCs/>
                                <w:iCs/>
                                <w:caps/>
                                <w:color w:val="48B6A8"/>
                                <w:sz w:val="24"/>
                                <w:szCs w:val="24"/>
                              </w:rPr>
                              <w:t>Epitech</w:t>
                            </w:r>
                            <w:r w:rsidR="00B10CEB">
                              <w:rPr>
                                <w:rFonts w:ascii="Corbel" w:hAnsi="Corbel" w:cs="SegoePro-Bold"/>
                                <w:bCs/>
                                <w:iCs/>
                                <w:caps/>
                                <w:color w:val="48B6A8"/>
                                <w:sz w:val="24"/>
                                <w:szCs w:val="24"/>
                              </w:rPr>
                              <w:t xml:space="preserve"> Marseille</w:t>
                            </w:r>
                          </w:p>
                          <w:p w14:paraId="25CC70C9" w14:textId="77777777" w:rsidR="00662DB1" w:rsidRPr="000B1DE1" w:rsidRDefault="00662DB1" w:rsidP="00662DB1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</w:rPr>
                            </w:pPr>
                            <w:r w:rsidRPr="000B1DE1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</w:rPr>
                              <w:t>2021 – 2026</w:t>
                            </w:r>
                          </w:p>
                          <w:p w14:paraId="5F4D082A" w14:textId="3B78CF0E" w:rsidR="000C3FC3" w:rsidRDefault="00FC31BE" w:rsidP="00662DB1">
                            <w:r>
                              <w:t>Moyenne de</w:t>
                            </w:r>
                            <w:r w:rsidR="00662DB1">
                              <w:t xml:space="preserve"> </w:t>
                            </w:r>
                            <w:r w:rsidR="00662DB1" w:rsidRPr="00BC7651">
                              <w:rPr>
                                <w:b/>
                                <w:bCs/>
                              </w:rPr>
                              <w:t>3.</w:t>
                            </w:r>
                            <w:r w:rsidR="00A03FDD">
                              <w:rPr>
                                <w:b/>
                                <w:bCs/>
                              </w:rPr>
                              <w:t>8</w:t>
                            </w:r>
                            <w:r w:rsidR="00662DB1" w:rsidRPr="00BC7651">
                              <w:rPr>
                                <w:b/>
                                <w:bCs/>
                              </w:rPr>
                              <w:t xml:space="preserve"> / 4</w:t>
                            </w:r>
                            <w:r w:rsidR="00662DB1">
                              <w:t xml:space="preserve"> de GPA*.</w:t>
                            </w:r>
                          </w:p>
                          <w:p w14:paraId="395F495E" w14:textId="3809870B" w:rsidR="000C3FC3" w:rsidRDefault="000C3FC3" w:rsidP="00662DB1">
                            <w:r>
                              <w:rPr>
                                <w:sz w:val="16"/>
                                <w:szCs w:val="16"/>
                              </w:rPr>
                              <w:t>Major de promotion sur la 2eme année</w:t>
                            </w:r>
                          </w:p>
                          <w:p w14:paraId="045B2DCA" w14:textId="77777777" w:rsidR="00662DB1" w:rsidRPr="00833133" w:rsidRDefault="00662DB1" w:rsidP="005041E2">
                            <w:pPr>
                              <w:spacing w:after="240"/>
                              <w:rPr>
                                <w:sz w:val="21"/>
                                <w:szCs w:val="21"/>
                              </w:rPr>
                            </w:pPr>
                            <w:r w:rsidRPr="00696FBD">
                              <w:rPr>
                                <w:sz w:val="16"/>
                                <w:szCs w:val="16"/>
                              </w:rPr>
                              <w:t xml:space="preserve">* Grade Point </w:t>
                            </w:r>
                            <w:proofErr w:type="spellStart"/>
                            <w:r w:rsidRPr="00696FBD">
                              <w:rPr>
                                <w:sz w:val="16"/>
                                <w:szCs w:val="16"/>
                              </w:rPr>
                              <w:t>Average</w:t>
                            </w:r>
                            <w:proofErr w:type="spellEnd"/>
                            <w:r w:rsidRPr="00696FBD">
                              <w:rPr>
                                <w:sz w:val="16"/>
                                <w:szCs w:val="16"/>
                              </w:rPr>
                              <w:t xml:space="preserve"> : indice de la qualité générale du travail de l'étudiant(e), entre 0 (inacceptable) et 4 (très bon)</w:t>
                            </w:r>
                          </w:p>
                          <w:p w14:paraId="239212D4" w14:textId="608AD8AD" w:rsidR="00833133" w:rsidRPr="000B1DE1" w:rsidRDefault="00A03FDD" w:rsidP="00833133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Cs/>
                                <w:iCs/>
                                <w:caps/>
                                <w:color w:val="48B6A8"/>
                                <w:sz w:val="24"/>
                                <w:szCs w:val="24"/>
                              </w:rPr>
                              <w:t>Universidad Panamericana</w:t>
                            </w:r>
                            <w:r w:rsidR="00CE57D9">
                              <w:rPr>
                                <w:rFonts w:ascii="Corbel" w:hAnsi="Corbel" w:cs="SegoePro-Bold"/>
                                <w:bCs/>
                                <w:iCs/>
                                <w:caps/>
                                <w:color w:val="48B6A8"/>
                                <w:sz w:val="24"/>
                                <w:szCs w:val="24"/>
                              </w:rPr>
                              <w:t xml:space="preserve"> | Guadalajara, Mexico</w:t>
                            </w:r>
                          </w:p>
                          <w:p w14:paraId="35E90663" w14:textId="1F7A39E9" w:rsidR="00833133" w:rsidRPr="000B1DE1" w:rsidRDefault="00824E50" w:rsidP="00833133">
                            <w:pPr>
                              <w:pStyle w:val="Heading3"/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</w:rPr>
                            </w:pPr>
                            <w:r w:rsidRPr="00824E50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0"/>
                              </w:rPr>
                              <w:t>Juillet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</w:rPr>
                              <w:t xml:space="preserve"> </w:t>
                            </w:r>
                            <w:r w:rsidR="00833133" w:rsidRPr="000B1DE1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</w:rPr>
                              <w:t>20</w:t>
                            </w:r>
                            <w:r w:rsidR="00A03FDD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</w:rPr>
                              <w:t>24</w:t>
                            </w:r>
                            <w:r w:rsidR="00CE57D9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</w:rPr>
                              <w:t>–</w:t>
                            </w:r>
                            <w:r w:rsidR="00CE57D9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</w:rPr>
                              <w:t xml:space="preserve"> </w:t>
                            </w:r>
                            <w:r w:rsidRPr="00824E50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1"/>
                              </w:rPr>
                              <w:t>Juin</w:t>
                            </w:r>
                            <w:r w:rsidRPr="00824E50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6"/>
                                <w:szCs w:val="8"/>
                              </w:rPr>
                              <w:t xml:space="preserve"> </w:t>
                            </w:r>
                            <w:r w:rsidR="00CE57D9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</w:rPr>
                              <w:t>2025</w:t>
                            </w:r>
                          </w:p>
                          <w:p w14:paraId="47A6E6B8" w14:textId="225B5BB1" w:rsidR="00833133" w:rsidRPr="00AB4C3E" w:rsidRDefault="008658D8" w:rsidP="00833133">
                            <w:r>
                              <w:t xml:space="preserve">Spécialisées en </w:t>
                            </w:r>
                            <w:r w:rsidR="008404BD">
                              <w:t xml:space="preserve">jeux vidéo (dev Godot4 et IA), </w:t>
                            </w:r>
                            <w:r w:rsidR="00C4285D">
                              <w:t>animation</w:t>
                            </w:r>
                            <w:r w:rsidR="008404BD">
                              <w:t xml:space="preserve"> et cinéma</w:t>
                            </w:r>
                            <w:r w:rsidR="00C4285D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0AB1C" id="Zone de texte 36" o:spid="_x0000_s1044" type="#_x0000_t202" style="position:absolute;left:0;text-align:left;margin-left:94.35pt;margin-top:221.4pt;width:373.4pt;height:147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" filled="f" stroked="f">
                <v:textbox>
                  <w:txbxContent>
                    <w:p w14:paraId="5680C9D9" w14:textId="0B4C1156" w:rsidR="00662DB1" w:rsidRPr="000B1DE1" w:rsidRDefault="00CB2D87" w:rsidP="00662DB1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</w:rPr>
                        <w:t>Master en ingénérie logiciel</w:t>
                      </w:r>
                      <w:r w:rsidR="00662DB1" w:rsidRPr="000B1DE1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</w:rPr>
                        <w:t xml:space="preserve"> | </w:t>
                      </w:r>
                      <w:r w:rsidR="00662DB1" w:rsidRPr="000B1DE1">
                        <w:rPr>
                          <w:rFonts w:ascii="Corbel" w:hAnsi="Corbel" w:cs="SegoePro-Bold"/>
                          <w:bCs/>
                          <w:iCs/>
                          <w:caps/>
                          <w:color w:val="48B6A8"/>
                          <w:sz w:val="24"/>
                          <w:szCs w:val="24"/>
                        </w:rPr>
                        <w:t>Epitech</w:t>
                      </w:r>
                      <w:r w:rsidR="00B10CEB">
                        <w:rPr>
                          <w:rFonts w:ascii="Corbel" w:hAnsi="Corbel" w:cs="SegoePro-Bold"/>
                          <w:bCs/>
                          <w:iCs/>
                          <w:caps/>
                          <w:color w:val="48B6A8"/>
                          <w:sz w:val="24"/>
                          <w:szCs w:val="24"/>
                        </w:rPr>
                        <w:t xml:space="preserve"> Marseille</w:t>
                      </w:r>
                    </w:p>
                    <w:p w14:paraId="25CC70C9" w14:textId="77777777" w:rsidR="00662DB1" w:rsidRPr="000B1DE1" w:rsidRDefault="00662DB1" w:rsidP="00662DB1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</w:rPr>
                      </w:pPr>
                      <w:r w:rsidRPr="000B1DE1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</w:rPr>
                        <w:t>2021 – 2026</w:t>
                      </w:r>
                    </w:p>
                    <w:p w14:paraId="5F4D082A" w14:textId="3B78CF0E" w:rsidR="000C3FC3" w:rsidRDefault="00FC31BE" w:rsidP="00662DB1">
                      <w:r>
                        <w:t>Moyenne de</w:t>
                      </w:r>
                      <w:r w:rsidR="00662DB1">
                        <w:t xml:space="preserve"> </w:t>
                      </w:r>
                      <w:r w:rsidR="00662DB1" w:rsidRPr="00BC7651">
                        <w:rPr>
                          <w:b/>
                          <w:bCs/>
                        </w:rPr>
                        <w:t>3.</w:t>
                      </w:r>
                      <w:r w:rsidR="00A03FDD">
                        <w:rPr>
                          <w:b/>
                          <w:bCs/>
                        </w:rPr>
                        <w:t>8</w:t>
                      </w:r>
                      <w:r w:rsidR="00662DB1" w:rsidRPr="00BC7651">
                        <w:rPr>
                          <w:b/>
                          <w:bCs/>
                        </w:rPr>
                        <w:t xml:space="preserve"> / 4</w:t>
                      </w:r>
                      <w:r w:rsidR="00662DB1">
                        <w:t xml:space="preserve"> de GPA*.</w:t>
                      </w:r>
                    </w:p>
                    <w:p w14:paraId="395F495E" w14:textId="3809870B" w:rsidR="000C3FC3" w:rsidRDefault="000C3FC3" w:rsidP="00662DB1">
                      <w:r>
                        <w:rPr>
                          <w:sz w:val="16"/>
                          <w:szCs w:val="16"/>
                        </w:rPr>
                        <w:t>Major de promotion sur la 2eme année</w:t>
                      </w:r>
                    </w:p>
                    <w:p w14:paraId="045B2DCA" w14:textId="77777777" w:rsidR="00662DB1" w:rsidRPr="00833133" w:rsidRDefault="00662DB1" w:rsidP="005041E2">
                      <w:pPr>
                        <w:spacing w:after="240"/>
                        <w:rPr>
                          <w:sz w:val="21"/>
                          <w:szCs w:val="21"/>
                        </w:rPr>
                      </w:pPr>
                      <w:r w:rsidRPr="00696FBD">
                        <w:rPr>
                          <w:sz w:val="16"/>
                          <w:szCs w:val="16"/>
                        </w:rPr>
                        <w:t xml:space="preserve">* Grade Point </w:t>
                      </w:r>
                      <w:proofErr w:type="spellStart"/>
                      <w:r w:rsidRPr="00696FBD">
                        <w:rPr>
                          <w:sz w:val="16"/>
                          <w:szCs w:val="16"/>
                        </w:rPr>
                        <w:t>Average</w:t>
                      </w:r>
                      <w:proofErr w:type="spellEnd"/>
                      <w:r w:rsidRPr="00696FBD">
                        <w:rPr>
                          <w:sz w:val="16"/>
                          <w:szCs w:val="16"/>
                        </w:rPr>
                        <w:t xml:space="preserve"> : indice de la qualité générale du travail de l'étudiant(e), entre 0 (inacceptable) et 4 (très bon)</w:t>
                      </w:r>
                    </w:p>
                    <w:p w14:paraId="239212D4" w14:textId="608AD8AD" w:rsidR="00833133" w:rsidRPr="000B1DE1" w:rsidRDefault="00A03FDD" w:rsidP="00833133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Cs/>
                          <w:iCs/>
                          <w:caps/>
                          <w:color w:val="48B6A8"/>
                          <w:sz w:val="24"/>
                          <w:szCs w:val="24"/>
                        </w:rPr>
                        <w:t>Universidad Panamericana</w:t>
                      </w:r>
                      <w:r w:rsidR="00CE57D9">
                        <w:rPr>
                          <w:rFonts w:ascii="Corbel" w:hAnsi="Corbel" w:cs="SegoePro-Bold"/>
                          <w:bCs/>
                          <w:iCs/>
                          <w:caps/>
                          <w:color w:val="48B6A8"/>
                          <w:sz w:val="24"/>
                          <w:szCs w:val="24"/>
                        </w:rPr>
                        <w:t xml:space="preserve"> | Guadalajara, Mexico</w:t>
                      </w:r>
                    </w:p>
                    <w:p w14:paraId="35E90663" w14:textId="1F7A39E9" w:rsidR="00833133" w:rsidRPr="000B1DE1" w:rsidRDefault="00824E50" w:rsidP="00833133">
                      <w:pPr>
                        <w:pStyle w:val="Heading3"/>
                        <w:rPr>
                          <w:rFonts w:ascii="Corbel" w:hAnsi="Corbel" w:cs="SegoePro-Bold"/>
                          <w:b/>
                          <w:bCs/>
                          <w:color w:val="48B6A8"/>
                        </w:rPr>
                      </w:pPr>
                      <w:r w:rsidRPr="00824E50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0"/>
                        </w:rPr>
                        <w:t>Juillet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</w:rPr>
                        <w:t xml:space="preserve"> </w:t>
                      </w:r>
                      <w:r w:rsidR="00833133" w:rsidRPr="000B1DE1">
                        <w:rPr>
                          <w:rFonts w:ascii="Corbel" w:hAnsi="Corbel" w:cs="SegoePro-Bold"/>
                          <w:b/>
                          <w:bCs/>
                          <w:color w:val="48B6A8"/>
                        </w:rPr>
                        <w:t>20</w:t>
                      </w:r>
                      <w:r w:rsidR="00A03FDD">
                        <w:rPr>
                          <w:rFonts w:ascii="Corbel" w:hAnsi="Corbel" w:cs="SegoePro-Bold"/>
                          <w:b/>
                          <w:bCs/>
                          <w:color w:val="48B6A8"/>
                        </w:rPr>
                        <w:t>24</w:t>
                      </w:r>
                      <w:r w:rsidR="00CE57D9">
                        <w:rPr>
                          <w:rFonts w:ascii="Corbel" w:hAnsi="Corbel" w:cs="SegoePro-Bold"/>
                          <w:b/>
                          <w:bCs/>
                          <w:color w:val="48B6A8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</w:rPr>
                        <w:t>–</w:t>
                      </w:r>
                      <w:r w:rsidR="00CE57D9">
                        <w:rPr>
                          <w:rFonts w:ascii="Corbel" w:hAnsi="Corbel" w:cs="SegoePro-Bold"/>
                          <w:b/>
                          <w:bCs/>
                          <w:color w:val="48B6A8"/>
                        </w:rPr>
                        <w:t xml:space="preserve"> </w:t>
                      </w:r>
                      <w:r w:rsidRPr="00824E50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1"/>
                        </w:rPr>
                        <w:t>Juin</w:t>
                      </w:r>
                      <w:r w:rsidRPr="00824E50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6"/>
                          <w:szCs w:val="8"/>
                        </w:rPr>
                        <w:t xml:space="preserve"> </w:t>
                      </w:r>
                      <w:r w:rsidR="00CE57D9">
                        <w:rPr>
                          <w:rFonts w:ascii="Corbel" w:hAnsi="Corbel" w:cs="SegoePro-Bold"/>
                          <w:b/>
                          <w:bCs/>
                          <w:color w:val="48B6A8"/>
                        </w:rPr>
                        <w:t>2025</w:t>
                      </w:r>
                    </w:p>
                    <w:p w14:paraId="47A6E6B8" w14:textId="225B5BB1" w:rsidR="00833133" w:rsidRPr="00AB4C3E" w:rsidRDefault="008658D8" w:rsidP="00833133">
                      <w:r>
                        <w:t xml:space="preserve">Spécialisées en </w:t>
                      </w:r>
                      <w:r w:rsidR="008404BD">
                        <w:t xml:space="preserve">jeux vidéo (dev Godot4 et IA), </w:t>
                      </w:r>
                      <w:r w:rsidR="00C4285D">
                        <w:t>animation</w:t>
                      </w:r>
                      <w:r w:rsidR="008404BD">
                        <w:t xml:space="preserve"> et cinéma</w:t>
                      </w:r>
                      <w:r w:rsidR="00C4285D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57D9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766AB26" wp14:editId="00759613">
                <wp:simplePos x="0" y="0"/>
                <wp:positionH relativeFrom="column">
                  <wp:posOffset>866775</wp:posOffset>
                </wp:positionH>
                <wp:positionV relativeFrom="paragraph">
                  <wp:posOffset>4769436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48B6A8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A0EED4" w14:textId="55DAC10E" w:rsidR="00533C46" w:rsidRPr="00BC5ADF" w:rsidRDefault="00B10CEB" w:rsidP="009C5DA7">
                              <w:pPr>
                                <w:jc w:val="center"/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  <w:t>Mission</w:t>
                              </w:r>
                              <w:r w:rsidR="009C5DA7"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  <w:t xml:space="preserve"> réalisés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838" y="28575"/>
                            <a:ext cx="1295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66AB26" id="Groupe 4" o:spid="_x0000_s1045" style="position:absolute;left:0;text-align:left;margin-left:68.25pt;margin-top:375.55pt;width:215.6pt;height:20.8pt;z-index:251655680;mso-height-relative:margin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">
                <v:shape id="Zone de texte 69" o:spid="_x0000_s1046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" fillcolor="#48b6a8" stroked="f">
                  <v:textbox>
                    <w:txbxContent>
                      <w:p w14:paraId="7EA0EED4" w14:textId="55DAC10E" w:rsidR="00533C46" w:rsidRPr="00BC5ADF" w:rsidRDefault="00B10CEB" w:rsidP="009C5DA7">
                        <w:pPr>
                          <w:jc w:val="center"/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  <w:t>Mission</w:t>
                        </w:r>
                        <w:r w:rsidR="009C5DA7"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  <w:t xml:space="preserve"> réalisés</w:t>
                        </w:r>
                      </w:p>
                    </w:txbxContent>
                  </v:textbox>
                </v:shape>
                <v:shape id="Image 4" o:spid="_x0000_s1047" type="#_x0000_t75" style="position:absolute;left:25098;top:285;width:1295;height:20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">
                  <v:imagedata r:id="rId23" o:title=""/>
                </v:shape>
                <w10:wrap type="through"/>
              </v:group>
            </w:pict>
          </mc:Fallback>
        </mc:AlternateContent>
      </w:r>
      <w:r w:rsidR="00CB2D87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2B07982" wp14:editId="64854CF1">
                <wp:simplePos x="0" y="0"/>
                <wp:positionH relativeFrom="column">
                  <wp:posOffset>-908313</wp:posOffset>
                </wp:positionH>
                <wp:positionV relativeFrom="paragraph">
                  <wp:posOffset>5983168</wp:posOffset>
                </wp:positionV>
                <wp:extent cx="1748155" cy="2349566"/>
                <wp:effectExtent l="0" t="0" r="17145" b="25400"/>
                <wp:wrapNone/>
                <wp:docPr id="89" name="Groupe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8155" cy="2349566"/>
                          <a:chOff x="0" y="0"/>
                          <a:chExt cx="1797862" cy="3554057"/>
                        </a:xfrm>
                      </wpg:grpSpPr>
                      <wps:wsp>
                        <wps:cNvPr id="85" name="Connecteur droit 85"/>
                        <wps:cNvCnPr/>
                        <wps:spPr>
                          <a:xfrm flipH="1" flipV="1">
                            <a:off x="0" y="0"/>
                            <a:ext cx="1797862" cy="310305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H="1" flipV="1">
                            <a:off x="9525" y="1245235"/>
                            <a:ext cx="1775012" cy="185162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87"/>
                        <wps:cNvCnPr/>
                        <wps:spPr>
                          <a:xfrm flipH="1" flipV="1">
                            <a:off x="5080" y="2531745"/>
                            <a:ext cx="1743748" cy="524174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 flipH="1" flipV="1">
                            <a:off x="19050" y="2150745"/>
                            <a:ext cx="1684804" cy="140331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74F8A2" id="Grouper 89" o:spid="_x0000_s1026" style="position:absolute;margin-left:-71.5pt;margin-top:471.1pt;width:137.65pt;height:185pt;z-index:251728896;mso-width-relative:margin;mso-height-relative:margin" coordsize="17978,35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">
                <v:line id="Connecteur droit 85" o:spid="_x0000_s1027" style="position:absolute;flip:x y;visibility:visible;mso-wrap-style:square" from="0,0" to="17978,310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" strokecolor="white" strokeweight="1.25pt">
                  <v:stroke dashstyle="1 1" endcap="round"/>
                </v:line>
                <v:line id="Connecteur droit 86" o:spid="_x0000_s1028" style="position:absolute;flip:x y;visibility:visible;mso-wrap-style:square" from="95,12452" to="17845,30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" strokecolor="white" strokeweight="1.25pt">
                  <v:stroke dashstyle="1 1" endcap="round"/>
                </v:line>
                <v:line id="Connecteur droit 87" o:spid="_x0000_s1029" style="position:absolute;flip:x y;visibility:visible;mso-wrap-style:square" from="50,25317" to="17488,305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" strokecolor="white" strokeweight="1.25pt">
                  <v:stroke dashstyle="1 1" endcap="round"/>
                </v:line>
                <v:line id="Connecteur droit 88" o:spid="_x0000_s1030" style="position:absolute;flip:x y;visibility:visible;mso-wrap-style:square" from="190,21507" to="17038,35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" strokecolor="white" strokeweight="1.25pt">
                  <v:stroke dashstyle="1 1" endcap="round"/>
                </v:line>
              </v:group>
            </w:pict>
          </mc:Fallback>
        </mc:AlternateContent>
      </w:r>
    </w:p>
    <w:sectPr w:rsidR="00B75625" w:rsidRPr="00B75625" w:rsidSect="000C3FC3">
      <w:type w:val="continuous"/>
      <w:pgSz w:w="11900" w:h="16840"/>
      <w:pgMar w:top="1418" w:right="1418" w:bottom="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58D9E" w14:textId="77777777" w:rsidR="009E0B38" w:rsidRDefault="009E0B38" w:rsidP="00B51FFB">
      <w:r>
        <w:separator/>
      </w:r>
    </w:p>
  </w:endnote>
  <w:endnote w:type="continuationSeparator" w:id="0">
    <w:p w14:paraId="440539A4" w14:textId="77777777" w:rsidR="009E0B38" w:rsidRDefault="009E0B38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Pro-Light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Pro-Bold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SegoePro-Italic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29FF4" w14:textId="77777777" w:rsidR="009E0B38" w:rsidRDefault="009E0B38" w:rsidP="00B51FFB">
      <w:r>
        <w:separator/>
      </w:r>
    </w:p>
  </w:footnote>
  <w:footnote w:type="continuationSeparator" w:id="0">
    <w:p w14:paraId="01131DF5" w14:textId="77777777" w:rsidR="009E0B38" w:rsidRDefault="009E0B38" w:rsidP="00B51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11951"/>
    <w:multiLevelType w:val="hybridMultilevel"/>
    <w:tmpl w:val="CD42154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B4A685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6701B"/>
    <w:multiLevelType w:val="hybridMultilevel"/>
    <w:tmpl w:val="72C0902A"/>
    <w:lvl w:ilvl="0" w:tplc="78F27142">
      <w:numFmt w:val="bullet"/>
      <w:lvlText w:val="-"/>
      <w:lvlJc w:val="left"/>
      <w:pPr>
        <w:ind w:left="400" w:hanging="360"/>
      </w:pPr>
      <w:rPr>
        <w:rFonts w:ascii="Corbel" w:eastAsiaTheme="minorEastAsia" w:hAnsi="Corbel" w:cs="SegoePro-Light" w:hint="default"/>
        <w:b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1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973340">
    <w:abstractNumId w:val="37"/>
  </w:num>
  <w:num w:numId="2" w16cid:durableId="1905263756">
    <w:abstractNumId w:val="3"/>
  </w:num>
  <w:num w:numId="3" w16cid:durableId="1131826032">
    <w:abstractNumId w:val="22"/>
  </w:num>
  <w:num w:numId="4" w16cid:durableId="1178890157">
    <w:abstractNumId w:val="9"/>
  </w:num>
  <w:num w:numId="5" w16cid:durableId="693115155">
    <w:abstractNumId w:val="19"/>
  </w:num>
  <w:num w:numId="6" w16cid:durableId="1425877188">
    <w:abstractNumId w:val="2"/>
  </w:num>
  <w:num w:numId="7" w16cid:durableId="1423257325">
    <w:abstractNumId w:val="6"/>
  </w:num>
  <w:num w:numId="8" w16cid:durableId="1131938384">
    <w:abstractNumId w:val="16"/>
  </w:num>
  <w:num w:numId="9" w16cid:durableId="284120537">
    <w:abstractNumId w:val="23"/>
  </w:num>
  <w:num w:numId="10" w16cid:durableId="1059018679">
    <w:abstractNumId w:val="29"/>
  </w:num>
  <w:num w:numId="11" w16cid:durableId="2067558002">
    <w:abstractNumId w:val="32"/>
  </w:num>
  <w:num w:numId="12" w16cid:durableId="909577259">
    <w:abstractNumId w:val="30"/>
  </w:num>
  <w:num w:numId="13" w16cid:durableId="1024549742">
    <w:abstractNumId w:val="35"/>
  </w:num>
  <w:num w:numId="14" w16cid:durableId="808594351">
    <w:abstractNumId w:val="39"/>
  </w:num>
  <w:num w:numId="15" w16cid:durableId="54134486">
    <w:abstractNumId w:val="15"/>
  </w:num>
  <w:num w:numId="16" w16cid:durableId="1935358241">
    <w:abstractNumId w:val="12"/>
  </w:num>
  <w:num w:numId="17" w16cid:durableId="1630165110">
    <w:abstractNumId w:val="1"/>
  </w:num>
  <w:num w:numId="18" w16cid:durableId="645009670">
    <w:abstractNumId w:val="7"/>
  </w:num>
  <w:num w:numId="19" w16cid:durableId="802500790">
    <w:abstractNumId w:val="33"/>
  </w:num>
  <w:num w:numId="20" w16cid:durableId="1774014588">
    <w:abstractNumId w:val="24"/>
  </w:num>
  <w:num w:numId="21" w16cid:durableId="972249875">
    <w:abstractNumId w:val="26"/>
  </w:num>
  <w:num w:numId="22" w16cid:durableId="167866128">
    <w:abstractNumId w:val="18"/>
  </w:num>
  <w:num w:numId="23" w16cid:durableId="630283287">
    <w:abstractNumId w:val="31"/>
  </w:num>
  <w:num w:numId="24" w16cid:durableId="1159926463">
    <w:abstractNumId w:val="5"/>
  </w:num>
  <w:num w:numId="25" w16cid:durableId="130483078">
    <w:abstractNumId w:val="4"/>
  </w:num>
  <w:num w:numId="26" w16cid:durableId="12460945">
    <w:abstractNumId w:val="21"/>
  </w:num>
  <w:num w:numId="27" w16cid:durableId="1078944912">
    <w:abstractNumId w:val="25"/>
  </w:num>
  <w:num w:numId="28" w16cid:durableId="1436245597">
    <w:abstractNumId w:val="0"/>
  </w:num>
  <w:num w:numId="29" w16cid:durableId="381446901">
    <w:abstractNumId w:val="28"/>
  </w:num>
  <w:num w:numId="30" w16cid:durableId="858197345">
    <w:abstractNumId w:val="10"/>
  </w:num>
  <w:num w:numId="31" w16cid:durableId="2079593578">
    <w:abstractNumId w:val="14"/>
  </w:num>
  <w:num w:numId="32" w16cid:durableId="222104879">
    <w:abstractNumId w:val="17"/>
  </w:num>
  <w:num w:numId="33" w16cid:durableId="1120614006">
    <w:abstractNumId w:val="34"/>
  </w:num>
  <w:num w:numId="34" w16cid:durableId="1779183452">
    <w:abstractNumId w:val="8"/>
  </w:num>
  <w:num w:numId="35" w16cid:durableId="17702694">
    <w:abstractNumId w:val="36"/>
  </w:num>
  <w:num w:numId="36" w16cid:durableId="1471942482">
    <w:abstractNumId w:val="27"/>
  </w:num>
  <w:num w:numId="37" w16cid:durableId="287206934">
    <w:abstractNumId w:val="11"/>
  </w:num>
  <w:num w:numId="38" w16cid:durableId="1024942106">
    <w:abstractNumId w:val="38"/>
  </w:num>
  <w:num w:numId="39" w16cid:durableId="43452440">
    <w:abstractNumId w:val="13"/>
  </w:num>
  <w:num w:numId="40" w16cid:durableId="18608498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removePersonalInformation/>
  <w:removeDateAndTime/>
  <w:activeWritingStyle w:appName="MSWord" w:lang="fr-FR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D5"/>
    <w:rsid w:val="00016B6C"/>
    <w:rsid w:val="00046960"/>
    <w:rsid w:val="0006449D"/>
    <w:rsid w:val="000774F9"/>
    <w:rsid w:val="00085867"/>
    <w:rsid w:val="000B1DE1"/>
    <w:rsid w:val="000C3FC3"/>
    <w:rsid w:val="000E1037"/>
    <w:rsid w:val="000E5A1F"/>
    <w:rsid w:val="001606EA"/>
    <w:rsid w:val="001B01AB"/>
    <w:rsid w:val="001B55A0"/>
    <w:rsid w:val="00211EC0"/>
    <w:rsid w:val="002303A4"/>
    <w:rsid w:val="002319E2"/>
    <w:rsid w:val="00260D98"/>
    <w:rsid w:val="002E26C8"/>
    <w:rsid w:val="003008F2"/>
    <w:rsid w:val="003615FE"/>
    <w:rsid w:val="00374271"/>
    <w:rsid w:val="00380ED0"/>
    <w:rsid w:val="00384648"/>
    <w:rsid w:val="003C2AD5"/>
    <w:rsid w:val="003D445D"/>
    <w:rsid w:val="00414F03"/>
    <w:rsid w:val="004228E2"/>
    <w:rsid w:val="00427934"/>
    <w:rsid w:val="0043288E"/>
    <w:rsid w:val="00443694"/>
    <w:rsid w:val="00446CB6"/>
    <w:rsid w:val="00476F08"/>
    <w:rsid w:val="00483441"/>
    <w:rsid w:val="004B54F6"/>
    <w:rsid w:val="004B60AA"/>
    <w:rsid w:val="004C248F"/>
    <w:rsid w:val="005041E2"/>
    <w:rsid w:val="00533C46"/>
    <w:rsid w:val="005E0E7B"/>
    <w:rsid w:val="00630969"/>
    <w:rsid w:val="0065706A"/>
    <w:rsid w:val="00662DB1"/>
    <w:rsid w:val="006B4AC0"/>
    <w:rsid w:val="007177F9"/>
    <w:rsid w:val="00744B36"/>
    <w:rsid w:val="0075570E"/>
    <w:rsid w:val="00773A5E"/>
    <w:rsid w:val="00791F2D"/>
    <w:rsid w:val="007B1234"/>
    <w:rsid w:val="008131F3"/>
    <w:rsid w:val="00824E50"/>
    <w:rsid w:val="00833133"/>
    <w:rsid w:val="008372D5"/>
    <w:rsid w:val="008404BD"/>
    <w:rsid w:val="008424FA"/>
    <w:rsid w:val="008658D8"/>
    <w:rsid w:val="00881B6D"/>
    <w:rsid w:val="00890A3B"/>
    <w:rsid w:val="00894561"/>
    <w:rsid w:val="0091155F"/>
    <w:rsid w:val="00945931"/>
    <w:rsid w:val="00947F2C"/>
    <w:rsid w:val="00993A09"/>
    <w:rsid w:val="009A3192"/>
    <w:rsid w:val="009B2AEF"/>
    <w:rsid w:val="009C3A19"/>
    <w:rsid w:val="009C5DA7"/>
    <w:rsid w:val="009D0CC9"/>
    <w:rsid w:val="009E0B38"/>
    <w:rsid w:val="009E18C7"/>
    <w:rsid w:val="00A03FDD"/>
    <w:rsid w:val="00A11075"/>
    <w:rsid w:val="00A1157E"/>
    <w:rsid w:val="00A16BA4"/>
    <w:rsid w:val="00A24B45"/>
    <w:rsid w:val="00A42708"/>
    <w:rsid w:val="00A51332"/>
    <w:rsid w:val="00AA6C16"/>
    <w:rsid w:val="00AF7C19"/>
    <w:rsid w:val="00B10CEB"/>
    <w:rsid w:val="00B47022"/>
    <w:rsid w:val="00B51FFB"/>
    <w:rsid w:val="00B75625"/>
    <w:rsid w:val="00B821D1"/>
    <w:rsid w:val="00B828D6"/>
    <w:rsid w:val="00BB7136"/>
    <w:rsid w:val="00BC5ADF"/>
    <w:rsid w:val="00BC7651"/>
    <w:rsid w:val="00BD6C21"/>
    <w:rsid w:val="00BE5C04"/>
    <w:rsid w:val="00BF119D"/>
    <w:rsid w:val="00C34939"/>
    <w:rsid w:val="00C4285D"/>
    <w:rsid w:val="00C4450E"/>
    <w:rsid w:val="00C47CC5"/>
    <w:rsid w:val="00C86AC0"/>
    <w:rsid w:val="00CB2D87"/>
    <w:rsid w:val="00CE06E8"/>
    <w:rsid w:val="00CE57D9"/>
    <w:rsid w:val="00D0567A"/>
    <w:rsid w:val="00D326EE"/>
    <w:rsid w:val="00D458D9"/>
    <w:rsid w:val="00D51731"/>
    <w:rsid w:val="00D8598A"/>
    <w:rsid w:val="00D873DD"/>
    <w:rsid w:val="00DB21AD"/>
    <w:rsid w:val="00DB35FD"/>
    <w:rsid w:val="00DC5877"/>
    <w:rsid w:val="00DD3E33"/>
    <w:rsid w:val="00DE2E84"/>
    <w:rsid w:val="00DE354C"/>
    <w:rsid w:val="00E2066C"/>
    <w:rsid w:val="00E27B5B"/>
    <w:rsid w:val="00E736D3"/>
    <w:rsid w:val="00E76932"/>
    <w:rsid w:val="00E77A0E"/>
    <w:rsid w:val="00E80C5E"/>
    <w:rsid w:val="00EA6D5D"/>
    <w:rsid w:val="00EB6749"/>
    <w:rsid w:val="00F36FD3"/>
    <w:rsid w:val="00F43C7B"/>
    <w:rsid w:val="00F52B97"/>
    <w:rsid w:val="00F85DDA"/>
    <w:rsid w:val="00F93E26"/>
    <w:rsid w:val="00FC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3C12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833133"/>
    <w:pPr>
      <w:keepNext/>
      <w:keepLines/>
      <w:outlineLvl w:val="1"/>
    </w:pPr>
    <w:rPr>
      <w:rFonts w:ascii="Calibri" w:eastAsiaTheme="majorEastAsia" w:hAnsi="Calibri" w:cs="Calibri"/>
      <w:b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833133"/>
    <w:pPr>
      <w:keepNext/>
      <w:keepLines/>
      <w:outlineLvl w:val="2"/>
    </w:pPr>
    <w:rPr>
      <w:rFonts w:ascii="Calibri" w:eastAsiaTheme="majorEastAsia" w:hAnsi="Calibri" w:cs="Calibri"/>
      <w:caps/>
      <w:color w:val="3071C3" w:themeColor="text2" w:themeTint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B470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FFB"/>
  </w:style>
  <w:style w:type="paragraph" w:styleId="Footer">
    <w:name w:val="footer"/>
    <w:basedOn w:val="Normal"/>
    <w:link w:val="FooterCh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FFB"/>
  </w:style>
  <w:style w:type="character" w:styleId="UnresolvedMention">
    <w:name w:val="Unresolved Mention"/>
    <w:basedOn w:val="DefaultParagraphFont"/>
    <w:uiPriority w:val="99"/>
    <w:semiHidden/>
    <w:unhideWhenUsed/>
    <w:rsid w:val="008372D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33133"/>
    <w:rPr>
      <w:rFonts w:ascii="Calibri" w:eastAsiaTheme="majorEastAsia" w:hAnsi="Calibri" w:cs="Calibri"/>
      <w:b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33133"/>
    <w:rPr>
      <w:rFonts w:ascii="Calibri" w:eastAsiaTheme="majorEastAsia" w:hAnsi="Calibri" w:cs="Calibri"/>
      <w:caps/>
      <w:color w:val="3071C3" w:themeColor="text2" w:themeTint="BF"/>
      <w:lang w:eastAsia="en-US"/>
    </w:rPr>
  </w:style>
  <w:style w:type="character" w:styleId="Emphasis">
    <w:name w:val="Emphasis"/>
    <w:basedOn w:val="DefaultParagraphFont"/>
    <w:uiPriority w:val="11"/>
    <w:qFormat/>
    <w:rsid w:val="00833133"/>
    <w:rPr>
      <w:rFonts w:ascii="Calibri Light" w:hAnsi="Calibri Light" w:cs="Calibri Light"/>
      <w:b w:val="0"/>
      <w:iCs/>
      <w:color w:val="3071C3" w:themeColor="text2" w:themeTint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NielsOuvrard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0.png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niels-ouvrard-2810951ab/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NielsOuvrard" TargetMode="External"/><Relationship Id="rId23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niels-ouvrard-2810951ab/" TargetMode="External"/><Relationship Id="rId22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elsouvrard/Library/Containers/com.microsoft.Word/Data/Library/Application%20Support/Microsoft/Office/16.0/DTS/Search/%7b9EDA5DC4-E2A7-204F-AAF8-087CBCF332F5%7dtf04315855_win32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quiredFrom xmlns="6d93d202-47fc-4405-873a-cab67cc5f1b2">Internal MS</AcquiredFrom>
    <IsSearchable xmlns="6d93d202-47fc-4405-873a-cab67cc5f1b2">false</IsSearchable>
    <EditorialStatus xmlns="6d93d202-47fc-4405-873a-cab67cc5f1b2">Complete</EditorialStatus>
    <OriginAsset xmlns="6d93d202-47fc-4405-873a-cab67cc5f1b2" xsi:nil="true"/>
    <ThumbnailAssetId xmlns="6d93d202-47fc-4405-873a-cab67cc5f1b2" xsi:nil="true"/>
    <TrustLevel xmlns="6d93d202-47fc-4405-873a-cab67cc5f1b2">1 Microsoft Managed Content</TrustLevel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DirectSourceMarket xmlns="6d93d202-47fc-4405-873a-cab67cc5f1b2" xsi:nil="true"/>
    <LocLastLocAttemptVersionLookup xmlns="6d93d202-47fc-4405-873a-cab67cc5f1b2">248670</LocLastLocAttemptVersionLookup>
    <MachineTranslated xmlns="6d93d202-47fc-4405-873a-cab67cc5f1b2">false</MachineTranslated>
    <PlannedPubDate xmlns="6d93d202-47fc-4405-873a-cab67cc5f1b2" xsi:nil="true"/>
    <SubmitterId xmlns="6d93d202-47fc-4405-873a-cab67cc5f1b2" xsi:nil="true"/>
    <Downloads xmlns="6d93d202-47fc-4405-873a-cab67cc5f1b2">0</Downloads>
    <OriginalSourceMarket xmlns="6d93d202-47fc-4405-873a-cab67cc5f1b2" xsi:nil="true"/>
    <PublishTargets xmlns="6d93d202-47fc-4405-873a-cab67cc5f1b2">OfficeOnlineVNext</PublishTargets>
    <ArtSampleDocs xmlns="6d93d202-47fc-4405-873a-cab67cc5f1b2" xsi:nil="true"/>
    <ApprovalLog xmlns="6d93d202-47fc-4405-873a-cab67cc5f1b2" xsi:nil="true"/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TPAppVersion xmlns="6d93d202-47fc-4405-873a-cab67cc5f1b2" xsi:nil="true"/>
    <VoteCount xmlns="6d93d202-47fc-4405-873a-cab67cc5f1b2" xsi:nil="true"/>
    <APAuthor xmlns="6d93d202-47fc-4405-873a-cab67cc5f1b2">
      <UserInfo>
        <DisplayName/>
        <AccountId>1229</AccountId>
        <AccountType/>
      </UserInfo>
    </APAuthor>
    <TPCommandLine xmlns="6d93d202-47fc-4405-873a-cab67cc5f1b2" xsi:nil="true"/>
    <UACurrentWords xmlns="6d93d202-47fc-4405-873a-cab67cc5f1b2" xsi:nil="true"/>
    <AssetId xmlns="6d93d202-47fc-4405-873a-cab67cc5f1b2">TP104315850</AssetId>
    <Manager xmlns="6d93d202-47fc-4405-873a-cab67cc5f1b2" xsi:nil="true"/>
    <NumericId xmlns="6d93d202-47fc-4405-873a-cab67cc5f1b2" xsi:nil="true"/>
    <HandoffToMSDN xmlns="6d93d202-47fc-4405-873a-cab67cc5f1b2" xsi:nil="true"/>
    <Markets xmlns="6d93d202-47fc-4405-873a-cab67cc5f1b2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2014-04-25T14:10:26+00:00</AssetStart>
    <CrawlForDependencies xmlns="6d93d202-47fc-4405-873a-cab67cc5f1b2">false</CrawlForDependencies>
    <LastModifiedDateTime xmlns="6d93d202-47fc-4405-873a-cab67cc5f1b2" xsi:nil="true"/>
    <LocMarketGroupTiers2 xmlns="6d93d202-47fc-4405-873a-cab67cc5f1b2" xsi:nil="true"/>
    <PublishStatusLookup xmlns="6d93d202-47fc-4405-873a-cab67cc5f1b2">
      <Value>611452</Value>
    </PublishStatusLookup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AssetType xmlns="6d93d202-47fc-4405-873a-cab67cc5f1b2" xsi:nil="true"/>
    <IntlLangReviewDate xmlns="6d93d202-47fc-4405-873a-cab67cc5f1b2" xsi:nil="true"/>
    <TPFriendlyNam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TemplateStatus xmlns="6d93d202-47fc-4405-873a-cab67cc5f1b2">Complete</TemplateStatus>
    <CSXSubmissionMarket xmlns="6d93d202-47fc-4405-873a-cab67cc5f1b2" xsi:nil="true"/>
    <BlockPublish xmlns="6d93d202-47fc-4405-873a-cab67cc5f1b2">false</BlockPublish>
    <FriendlyTitle xmlns="6d93d202-47fc-4405-873a-cab67cc5f1b2" xsi:nil="true"/>
    <TPLaunchHelpLinkType xmlns="6d93d202-47fc-4405-873a-cab67cc5f1b2">Template</TPLaunchHelpLinkType>
    <LocComments xmlns="6d93d202-47fc-4405-873a-cab67cc5f1b2" xsi:nil="true"/>
    <Providers xmlns="6d93d202-47fc-4405-873a-cab67cc5f1b2" xsi:nil="true"/>
    <SourceTitle xmlns="6d93d202-47fc-4405-873a-cab67cc5f1b2" xsi:nil="true"/>
    <TemplateTemplateType xmlns="6d93d202-47fc-4405-873a-cab67cc5f1b2">Word Document Template</TemplateTemplateType>
    <TimesCloned xmlns="6d93d202-47fc-4405-873a-cab67cc5f1b2" xsi:nil="true"/>
    <ClipArtFilename xmlns="6d93d202-47fc-4405-873a-cab67cc5f1b2" xsi:nil="true"/>
    <APDescription xmlns="6d93d202-47fc-4405-873a-cab67cc5f1b2">Subtile mélange entre modernité et présentation colorée, ce CV ne laissera pas les recruteurs indifférents.</APDescription>
    <TaxCatchAll xmlns="6d93d202-47fc-4405-873a-cab67cc5f1b2"/>
    <TPApplication xmlns="6d93d202-47fc-4405-873a-cab67cc5f1b2" xsi:nil="true"/>
    <CSXHash xmlns="6d93d202-47fc-4405-873a-cab67cc5f1b2" xsi:nil="true"/>
    <PrimaryImageGen xmlns="6d93d202-47fc-4405-873a-cab67cc5f1b2">true</PrimaryImageGen>
    <ContentItem xmlns="6d93d202-47fc-4405-873a-cab67cc5f1b2" xsi:nil="true"/>
    <IsDeleted xmlns="6d93d202-47fc-4405-873a-cab67cc5f1b2">false</IsDeleted>
    <ShowIn xmlns="6d93d202-47fc-4405-873a-cab67cc5f1b2">Show everywhere</ShowIn>
    <BugNumber xmlns="6d93d202-47fc-4405-873a-cab67cc5f1b2" xsi:nil="true"/>
    <LegacyData xmlns="6d93d202-47fc-4405-873a-cab67cc5f1b2" xsi:nil="true"/>
    <TPLaunchHelpLink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OpenTemplate xmlns="6d93d202-47fc-4405-873a-cab67cc5f1b2">true</OpenTemplate>
    <Provider xmlns="6d93d202-47fc-4405-873a-cab67cc5f1b2" xsi:nil="true"/>
    <CSXSubmissionDate xmlns="6d93d202-47fc-4405-873a-cab67cc5f1b2" xsi:nil="true"/>
    <Description0 xmlns="64acb2c5-0a2b-4bda-bd34-58e36cbb80d2" xsi:nil="true"/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utputCachingOn xmlns="6d93d202-47fc-4405-873a-cab67cc5f1b2">false</OutputCachingOn>
    <ParentAssetId xmlns="6d93d202-47fc-4405-873a-cab67cc5f1b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42CA099-642C-4777-91F1-B617F9D11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59C3F7-3B19-D24E-92C8-521787CFC0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2AA28E-FE7A-40FB-B910-0A1059EE4818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4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{9EDA5DC4-E2A7-204F-AAF8-087CBCF332F5}tf04315855_win32.dotx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CV moderne coloré (design vertical)</vt:lpstr>
      <vt:lpstr>CV moderne coloré (design vertical)</vt:lpstr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2023-10-18T15:00:00Z</dcterms:created>
  <dcterms:modified xsi:type="dcterms:W3CDTF">2024-10-18T13:41:00Z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</Properties>
</file>