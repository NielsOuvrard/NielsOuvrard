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FDD7" w14:textId="77777777" w:rsidR="00AB7E36" w:rsidRPr="00AB7E36" w:rsidRDefault="00AB7E36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Internship search in</w:t>
                            </w:r>
                          </w:p>
                          <w:p w14:paraId="059A6B59" w14:textId="6970B5F9" w:rsidR="00DE2E84" w:rsidRPr="00AB7E36" w:rsidRDefault="0094505D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4505D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low-level GPU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A11FDD7" w14:textId="77777777" w:rsidR="00AB7E36" w:rsidRPr="00AB7E36" w:rsidRDefault="00AB7E36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Internship search in</w:t>
                      </w:r>
                    </w:p>
                    <w:p w14:paraId="059A6B59" w14:textId="6970B5F9" w:rsidR="00DE2E84" w:rsidRPr="00AB7E36" w:rsidRDefault="0094505D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94505D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low-level GPU programming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126F5552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</w:t>
                            </w:r>
                            <w:r w:rsidR="00AB7E3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126F5552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</w:t>
                      </w:r>
                      <w:r w:rsidR="00AB7E3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161F2DD9" w:rsidR="00A11075" w:rsidRPr="00D2700F" w:rsidRDefault="00AB7E36" w:rsidP="00A11075">
                            <w:pPr>
                              <w:rPr>
                                <w:lang w:val="es-E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4th-year Computer </w:t>
                            </w:r>
                            <w:r w:rsidR="0094505D">
                              <w:rPr>
                                <w:lang w:val="en-US"/>
                              </w:rPr>
                              <w:t>Engineer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student</w:t>
                            </w:r>
                            <w:r w:rsidR="001A3374">
                              <w:rPr>
                                <w:lang w:val="en-US"/>
                              </w:rPr>
                              <w:t xml:space="preserve"> with strong knowledge in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C/C++</w:t>
                            </w:r>
                            <w:r w:rsidRPr="00AB7E36">
                              <w:rPr>
                                <w:lang w:val="en-US"/>
                              </w:rPr>
                              <w:t>.</w:t>
                            </w:r>
                            <w:r w:rsidR="001A3374">
                              <w:rPr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I am looking for a 6-month part-time internship in </w:t>
                            </w:r>
                            <w:r w:rsidR="0094505D" w:rsidRPr="0094505D">
                              <w:rPr>
                                <w:b/>
                                <w:bCs/>
                                <w:lang w:val="en-US"/>
                              </w:rPr>
                              <w:t>low-level GPU</w:t>
                            </w:r>
                            <w:r w:rsidRPr="0094505D">
                              <w:rPr>
                                <w:b/>
                                <w:bCs/>
                                <w:lang w:val="en-US"/>
                              </w:rPr>
                              <w:t xml:space="preserve"> development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starting from </w:t>
                            </w:r>
                            <w:r w:rsidRPr="00AB7E36">
                              <w:rPr>
                                <w:b/>
                                <w:bCs/>
                                <w:lang w:val="en-US"/>
                              </w:rPr>
                              <w:t>September 15, 2025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161F2DD9" w:rsidR="00A11075" w:rsidRPr="00D2700F" w:rsidRDefault="00AB7E36" w:rsidP="00A11075">
                      <w:pPr>
                        <w:rPr>
                          <w:lang w:val="es-E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4th-year Computer </w:t>
                      </w:r>
                      <w:r w:rsidR="0094505D">
                        <w:rPr>
                          <w:lang w:val="en-US"/>
                        </w:rPr>
                        <w:t>Engineer</w:t>
                      </w:r>
                      <w:r w:rsidRPr="00AB7E36">
                        <w:rPr>
                          <w:lang w:val="en-US"/>
                        </w:rPr>
                        <w:t xml:space="preserve"> student</w:t>
                      </w:r>
                      <w:r w:rsidR="001A3374">
                        <w:rPr>
                          <w:lang w:val="en-US"/>
                        </w:rPr>
                        <w:t xml:space="preserve"> with strong knowledge in </w:t>
                      </w:r>
                      <w:r w:rsidR="001A3374" w:rsidRPr="001A3374">
                        <w:rPr>
                          <w:lang w:val="en-US"/>
                        </w:rPr>
                        <w:t>C/C++</w:t>
                      </w:r>
                      <w:r w:rsidRPr="00AB7E36">
                        <w:rPr>
                          <w:lang w:val="en-US"/>
                        </w:rPr>
                        <w:t>.</w:t>
                      </w:r>
                      <w:r w:rsidR="001A3374">
                        <w:rPr>
                          <w:lang w:val="en-US"/>
                        </w:rPr>
                        <w:br/>
                      </w:r>
                      <w:r w:rsidRPr="00AB7E36">
                        <w:rPr>
                          <w:lang w:val="en-US"/>
                        </w:rPr>
                        <w:t xml:space="preserve">I am looking for a 6-month part-time internship in </w:t>
                      </w:r>
                      <w:r w:rsidR="0094505D" w:rsidRPr="0094505D">
                        <w:rPr>
                          <w:b/>
                          <w:bCs/>
                          <w:lang w:val="en-US"/>
                        </w:rPr>
                        <w:t>low-level GPU</w:t>
                      </w:r>
                      <w:r w:rsidRPr="0094505D">
                        <w:rPr>
                          <w:b/>
                          <w:bCs/>
                          <w:lang w:val="en-US"/>
                        </w:rPr>
                        <w:t xml:space="preserve"> development</w:t>
                      </w:r>
                      <w:r w:rsidRPr="00AB7E36">
                        <w:rPr>
                          <w:lang w:val="en-US"/>
                        </w:rPr>
                        <w:t xml:space="preserve"> starting from </w:t>
                      </w:r>
                      <w:r w:rsidRPr="00AB7E36">
                        <w:rPr>
                          <w:b/>
                          <w:bCs/>
                          <w:lang w:val="en-US"/>
                        </w:rPr>
                        <w:t>September 15, 2025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F7C879F" w:rsidR="00533C46" w:rsidRPr="00F839B1" w:rsidRDefault="00911C7B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 w:rsidR="00533C46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33C46" w:rsidRPr="00F839B1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F839B1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F839B1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F839B1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F839B1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F7C879F" w:rsidR="00533C46" w:rsidRPr="00F839B1" w:rsidRDefault="00911C7B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 w:rsidR="00533C46"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33C46" w:rsidRPr="00F839B1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F839B1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F839B1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n-GB"/>
                        </w:rPr>
                        <w:br/>
                      </w:r>
                      <w:hyperlink r:id="rId15" w:history="1"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F839B1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F839B1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F839B1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4B732107" w:rsidR="00CE57D9" w:rsidRPr="00AB7E36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Indienov -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Embedded Development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and Python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February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5F06027" w14:textId="7C1F6DE5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4B4924F0" w14:textId="425F3A6E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Epitech Trainer 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(</w:t>
                            </w:r>
                            <w:r w:rsidR="00B10CEB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2023 – 2024, 10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 </w:t>
                            </w:r>
                            <w:r w:rsidR="00A901AE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mo</w:t>
                            </w:r>
                            <w:r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nths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)</w:t>
                            </w:r>
                            <w:r w:rsidR="00D2700F" w:rsidRPr="00AB7E36">
                              <w:rPr>
                                <w:lang w:val="en-GB"/>
                              </w:rPr>
                              <w:br/>
                            </w:r>
                            <w:r w:rsidRPr="00AB7E36">
                              <w:rPr>
                                <w:lang w:val="en-GB"/>
                              </w:rPr>
                              <w:t>Trained first and second-year students in C and C++. Delivered lessons on C libraries, project presentations, and evaluations for two groups of 60 students each</w:t>
                            </w:r>
                            <w:r w:rsidR="007F4120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3BC9303" w14:textId="33AEA70F" w:rsidR="00483441" w:rsidRPr="00AB7E36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FrenchFounders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–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ronten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d 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velopment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June</w:t>
                            </w:r>
                            <w:r w:rsidR="00B866B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December</w:t>
                            </w:r>
                            <w:r w:rsidR="00F34DF7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2022)</w:t>
                            </w:r>
                          </w:p>
                          <w:p w14:paraId="366AC557" w14:textId="5B8DB350" w:rsidR="00533C46" w:rsidRPr="00AB7E36" w:rsidRDefault="00AB7E36" w:rsidP="000C3FC3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Created multiple web pages using Vue.js, integrated with the company’s backend, and migrated several pages from Vue 2 to Vue 3</w:t>
                            </w:r>
                            <w:r w:rsidR="00FC31BE" w:rsidRPr="00AB7E3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4B732107" w:rsidR="00CE57D9" w:rsidRPr="00AB7E36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Indienov - 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Embedded Development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and Python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February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M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</w:t>
                      </w:r>
                      <w:r w:rsidR="00B10CEB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5F06027" w14:textId="7C1F6DE5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</w:r>
                      <w:r w:rsidR="00D2700F" w:rsidRPr="00AB7E36">
                        <w:rPr>
                          <w:rFonts w:ascii="Corbel" w:hAnsi="Corbel" w:cs="SegoePro-Bold"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4B4924F0" w14:textId="425F3A6E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Epitech Trainer</w:t>
                      </w: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(</w:t>
                      </w:r>
                      <w:r w:rsidR="00B10CEB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2023 – 2024, 10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A901AE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mo</w:t>
                      </w:r>
                      <w:r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nths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)</w:t>
                      </w:r>
                      <w:r w:rsidR="00D2700F" w:rsidRPr="00AB7E36">
                        <w:rPr>
                          <w:lang w:val="en-GB"/>
                        </w:rPr>
                        <w:br/>
                      </w:r>
                      <w:r w:rsidRPr="00AB7E36">
                        <w:rPr>
                          <w:lang w:val="en-GB"/>
                        </w:rPr>
                        <w:t>Trained first and second-year students in C and C++. Delivered lessons on C libraries, project presentations, and evaluations for two groups of 60 students each</w:t>
                      </w:r>
                      <w:r w:rsidR="007F4120" w:rsidRPr="00AB7E36">
                        <w:rPr>
                          <w:lang w:val="en-GB"/>
                        </w:rPr>
                        <w:t>.</w:t>
                      </w:r>
                    </w:p>
                    <w:p w14:paraId="23BC9303" w14:textId="33AEA70F" w:rsidR="00483441" w:rsidRPr="00AB7E36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FrenchFounders </w:t>
                      </w:r>
                      <w:r w:rsidR="00D2700F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– 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ronten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d 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d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velopment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June</w:t>
                      </w:r>
                      <w:r w:rsidR="00B866B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December</w:t>
                      </w:r>
                      <w:r w:rsidR="00F34DF7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2022)</w:t>
                      </w:r>
                    </w:p>
                    <w:p w14:paraId="366AC557" w14:textId="5B8DB350" w:rsidR="00533C46" w:rsidRPr="00AB7E36" w:rsidRDefault="00AB7E36" w:rsidP="000C3FC3">
                      <w:pPr>
                        <w:spacing w:after="12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Created multiple web pages using Vue.js, integrated with the company’s backend, and migrated several pages from Vue 2 to Vue 3</w:t>
                      </w:r>
                      <w:r w:rsidR="00FC31BE" w:rsidRPr="00AB7E36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555FA29B" w:rsidR="00533C46" w:rsidRPr="00AB7E36" w:rsidRDefault="00AB7E3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7F4120"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rofession</w:t>
                              </w: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 experience</w:t>
                              </w:r>
                              <w:r w:rsidR="00911C7B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0324566" w14:textId="77777777" w:rsidR="00533C46" w:rsidRPr="00AB7E36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555FA29B" w:rsidR="00533C46" w:rsidRPr="00AB7E36" w:rsidRDefault="00AB7E3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7F4120"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rofession</w:t>
                        </w: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 experience</w:t>
                        </w:r>
                        <w:r w:rsidR="00911C7B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0324566" w14:textId="77777777" w:rsidR="00533C46" w:rsidRPr="00AB7E36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9A8E049" w:rsidR="00B75625" w:rsidRPr="00B866B9" w:rsidRDefault="001A3374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01E3AB18">
                <wp:simplePos x="0" y="0"/>
                <wp:positionH relativeFrom="column">
                  <wp:posOffset>1189355</wp:posOffset>
                </wp:positionH>
                <wp:positionV relativeFrom="paragraph">
                  <wp:posOffset>5589905</wp:posOffset>
                </wp:positionV>
                <wp:extent cx="4919345" cy="11144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0B727100" w:rsidR="00DD3E33" w:rsidRPr="00DB526F" w:rsidRDefault="000B7482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Apple Metal API</w:t>
                            </w:r>
                          </w:p>
                          <w:p w14:paraId="02AFFBFE" w14:textId="33D87CEF" w:rsidR="003C2AD5" w:rsidRPr="00911C7B" w:rsidRDefault="000B7482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Self-learner of </w:t>
                            </w:r>
                            <w:r w:rsidRPr="000B7482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Metal 3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, using ‘Metal by Tutorials’ by Begbie C. Proficient in MSL and the </w:t>
                            </w:r>
                            <w:r w:rsidRPr="001A3374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graphics pipeline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, actively expanding knowledge in areas such as compute shaders and advanced rendering techniques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65pt;margin-top:440.15pt;width:387.35pt;height:8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" filled="f" stroked="f">
                <v:textbox>
                  <w:txbxContent>
                    <w:p w14:paraId="7B62CD1D" w14:textId="0B727100" w:rsidR="00DD3E33" w:rsidRPr="00DB526F" w:rsidRDefault="000B7482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  <w:lang w:val="en-US"/>
                        </w:rPr>
                        <w:t>Apple Metal API</w:t>
                      </w:r>
                    </w:p>
                    <w:p w14:paraId="02AFFBFE" w14:textId="33D87CEF" w:rsidR="003C2AD5" w:rsidRPr="00911C7B" w:rsidRDefault="000B7482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Self-learner of </w:t>
                      </w:r>
                      <w:r w:rsidRPr="000B7482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Metal 3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, using ‘Metal by Tutorials’ by Begbie C. Proficient in MSL and the </w:t>
                      </w:r>
                      <w:r w:rsidRPr="001A3374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graphics pipeline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, actively expanding knowledge in areas such as compute shaders and advanced rendering techniques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7DCECEE2">
                <wp:simplePos x="0" y="0"/>
                <wp:positionH relativeFrom="column">
                  <wp:posOffset>866775</wp:posOffset>
                </wp:positionH>
                <wp:positionV relativeFrom="paragraph">
                  <wp:posOffset>5324475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1D90D03" w:rsidR="00533C46" w:rsidRPr="008F6135" w:rsidRDefault="000B7482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  <w:t>By myself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36" style="position:absolute;left:0;text-align:left;margin-left:68.25pt;margin-top:419.2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&#13;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1D90D03" w:rsidR="00533C46" w:rsidRPr="008F6135" w:rsidRDefault="000B7482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  <w:t>By myself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1" o:title=""/>
                </v:shape>
                <w10:wrap type="through"/>
              </v:group>
            </w:pict>
          </mc:Fallback>
        </mc:AlternateContent>
      </w:r>
      <w:r w:rsidR="00DD471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0E377CA6">
                <wp:simplePos x="0" y="0"/>
                <wp:positionH relativeFrom="column">
                  <wp:posOffset>1189355</wp:posOffset>
                </wp:positionH>
                <wp:positionV relativeFrom="paragraph">
                  <wp:posOffset>3352165</wp:posOffset>
                </wp:positionV>
                <wp:extent cx="4742180" cy="196786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9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6DFDE922" w:rsidR="00662DB1" w:rsidRPr="00911C7B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ster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94505D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Engieneer 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| Epitech Marsell</w:t>
                            </w:r>
                            <w:r w:rsidR="007F4120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25CC70C9" w14:textId="77777777" w:rsidR="00662DB1" w:rsidRPr="00DD471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471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2021 – 2026</w:t>
                            </w:r>
                          </w:p>
                          <w:p w14:paraId="5F4D082A" w14:textId="5CB180AC" w:rsidR="000C3FC3" w:rsidRPr="00DD471F" w:rsidRDefault="00AB7E36" w:rsidP="00662DB1">
                            <w:pPr>
                              <w:rPr>
                                <w:lang w:val="en-GB"/>
                              </w:rPr>
                            </w:pPr>
                            <w:r w:rsidRPr="00DD471F">
                              <w:rPr>
                                <w:lang w:val="en-GB"/>
                              </w:rPr>
                              <w:t>GPA</w:t>
                            </w:r>
                            <w:r w:rsidR="00662DB1" w:rsidRPr="00DD471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  <w:r w:rsidR="00A03FDD" w:rsidRPr="00DD471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 xml:space="preserve"> / 4</w:t>
                            </w:r>
                            <w:r w:rsidRPr="00DD471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45B2DCA" w14:textId="0E7D121E" w:rsidR="00662DB1" w:rsidRPr="00AB7E36" w:rsidRDefault="00AB7E36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7E36">
                              <w:rPr>
                                <w:sz w:val="21"/>
                                <w:szCs w:val="21"/>
                                <w:lang w:val="en-US"/>
                              </w:rPr>
                              <w:t>Valedictorian in the second year.</w:t>
                            </w:r>
                            <w:r w:rsidRPr="00AB7E3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Point Average (GPA): An index of the overall quality of a student’s work, ranging from 0 (unacceptable) to 4 (excellent)</w:t>
                            </w:r>
                          </w:p>
                          <w:p w14:paraId="239212D4" w14:textId="608AD8AD" w:rsidR="00833133" w:rsidRPr="00AB7E36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4155C8F7" w:rsidR="00833133" w:rsidRPr="00AB7E36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Ju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ne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 xml:space="preserve">uly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1A87A013" w:rsidR="00833133" w:rsidRPr="00AB7E36" w:rsidRDefault="00AB7E36" w:rsidP="00833133">
                            <w:pPr>
                              <w:rPr>
                                <w:lang w:val="en-U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>Specialization in video game, microcontrollers,</w:t>
                            </w:r>
                            <w:r w:rsidR="000B7482">
                              <w:rPr>
                                <w:lang w:val="en-US"/>
                              </w:rPr>
                              <w:t xml:space="preserve"> and mathematics</w:t>
                            </w:r>
                            <w:r w:rsidR="001A3374" w:rsidRPr="001A337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A3374">
                              <w:rPr>
                                <w:lang w:val="en-GB"/>
                              </w:rPr>
                              <w:t xml:space="preserve">(linear and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geometric algebra, quaternion</w:t>
                            </w:r>
                            <w:r w:rsidR="001A3374">
                              <w:rPr>
                                <w:lang w:val="en-US"/>
                              </w:rPr>
                              <w:t>s…)</w:t>
                            </w:r>
                            <w:r w:rsidR="00C4285D" w:rsidRPr="0094505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9" type="#_x0000_t202" style="position:absolute;left:0;text-align:left;margin-left:93.65pt;margin-top:263.95pt;width:373.4pt;height:154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" filled="f" stroked="f">
                <v:textbox>
                  <w:txbxContent>
                    <w:p w14:paraId="5680C9D9" w14:textId="6DFDE922" w:rsidR="00662DB1" w:rsidRPr="00911C7B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ster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94505D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Engieneer 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| Epitech Marsell</w:t>
                      </w:r>
                      <w:r w:rsidR="007F4120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25CC70C9" w14:textId="77777777" w:rsidR="00662DB1" w:rsidRPr="00DD471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</w:pPr>
                      <w:r w:rsidRPr="00DD471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  <w:t>2021 – 2026</w:t>
                      </w:r>
                    </w:p>
                    <w:p w14:paraId="5F4D082A" w14:textId="5CB180AC" w:rsidR="000C3FC3" w:rsidRPr="00DD471F" w:rsidRDefault="00AB7E36" w:rsidP="00662DB1">
                      <w:pPr>
                        <w:rPr>
                          <w:lang w:val="en-GB"/>
                        </w:rPr>
                      </w:pPr>
                      <w:r w:rsidRPr="00DD471F">
                        <w:rPr>
                          <w:lang w:val="en-GB"/>
                        </w:rPr>
                        <w:t>GPA</w:t>
                      </w:r>
                      <w:r w:rsidR="00662DB1" w:rsidRPr="00DD471F">
                        <w:rPr>
                          <w:lang w:val="en-GB"/>
                        </w:rPr>
                        <w:t xml:space="preserve"> 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>3.</w:t>
                      </w:r>
                      <w:r w:rsidR="00A03FDD" w:rsidRPr="00DD471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 xml:space="preserve"> / 4</w:t>
                      </w:r>
                      <w:r w:rsidRPr="00DD471F">
                        <w:rPr>
                          <w:lang w:val="en-GB"/>
                        </w:rPr>
                        <w:t>.</w:t>
                      </w:r>
                    </w:p>
                    <w:p w14:paraId="045B2DCA" w14:textId="0E7D121E" w:rsidR="00662DB1" w:rsidRPr="00AB7E36" w:rsidRDefault="00AB7E36" w:rsidP="005041E2">
                      <w:pPr>
                        <w:spacing w:after="2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7E36">
                        <w:rPr>
                          <w:sz w:val="21"/>
                          <w:szCs w:val="21"/>
                          <w:lang w:val="en-US"/>
                        </w:rPr>
                        <w:t>Valedictorian in the second year.</w:t>
                      </w:r>
                      <w:r w:rsidRPr="00AB7E3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AB7E3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Point Average (GPA): An index of the overall quality of a student’s work, ranging from 0 (unacceptable) to 4 (excellent)</w:t>
                      </w:r>
                    </w:p>
                    <w:p w14:paraId="239212D4" w14:textId="608AD8AD" w:rsidR="00833133" w:rsidRPr="00AB7E36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4155C8F7" w:rsidR="00833133" w:rsidRPr="00AB7E36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Ju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ne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 xml:space="preserve">uly 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1A87A013" w:rsidR="00833133" w:rsidRPr="00AB7E36" w:rsidRDefault="00AB7E36" w:rsidP="00833133">
                      <w:pPr>
                        <w:rPr>
                          <w:lang w:val="en-US"/>
                        </w:rPr>
                      </w:pPr>
                      <w:r w:rsidRPr="00AB7E36">
                        <w:rPr>
                          <w:lang w:val="en-US"/>
                        </w:rPr>
                        <w:t>Specialization in video game, microcontrollers,</w:t>
                      </w:r>
                      <w:r w:rsidR="000B7482">
                        <w:rPr>
                          <w:lang w:val="en-US"/>
                        </w:rPr>
                        <w:t xml:space="preserve"> and mathematics</w:t>
                      </w:r>
                      <w:r w:rsidR="001A3374" w:rsidRPr="001A3374">
                        <w:rPr>
                          <w:lang w:val="en-GB"/>
                        </w:rPr>
                        <w:t xml:space="preserve"> </w:t>
                      </w:r>
                      <w:r w:rsidR="001A3374">
                        <w:rPr>
                          <w:lang w:val="en-GB"/>
                        </w:rPr>
                        <w:t xml:space="preserve">(linear and </w:t>
                      </w:r>
                      <w:r w:rsidR="001A3374" w:rsidRPr="001A3374">
                        <w:rPr>
                          <w:lang w:val="en-US"/>
                        </w:rPr>
                        <w:t>geometric algebra, quaternion</w:t>
                      </w:r>
                      <w:r w:rsidR="001A3374">
                        <w:rPr>
                          <w:lang w:val="en-US"/>
                        </w:rPr>
                        <w:t>s…)</w:t>
                      </w:r>
                      <w:r w:rsidR="00C4285D" w:rsidRPr="0094505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20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2AFE8B20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40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NDQzMDRkYjItMzkyNi00ZDk5LWIxZDEtMWEyZmIyMTNlM2FiPC9zdEV2dDppbnN0YW5jZUlEPgog&#13;&#10;ICAgICAgICAgICAgICAgICA8c3RFdnQ6d2hlbj4yMDE0LTA0LTIzVDEyOjE1OjM3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jFmYThkNGRlLTNj&#13;&#10;YzUtNGU1ZC04MjZlLTQ2MTU3OWRkOTY0ZTwvc3RFdnQ6aW5zdGFuY2VJRD4KICAgICAgICAgICAg&#13;&#10;ICAgICAgPHN0RXZ0OndoZW4+MjAxNC0wNC0yM1QxMjoxNTozN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Tg8L2V4aWY6UGl4ZWxYRGltZW5zaW9uPgogICAgICAgICA8ZXhpZjpQaXhlbFlEaW1lbnNpb24+&#13;&#10;Mzg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">
                <v:shape id="Zone de texte 65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2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0D4BCFA2" w:rsidR="00744B36" w:rsidRPr="00AB7E36" w:rsidRDefault="00A901AE" w:rsidP="00744B36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Sport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  <w:r w:rsidR="00533C46" w:rsidRPr="00AB7E36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n-GB"/>
                              </w:rPr>
                              <w:t xml:space="preserve"> </w:t>
                            </w:r>
                            <w:r w:rsidR="00533C46" w:rsidRPr="00AB7E3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lang w:val="en-GB"/>
                              </w:rPr>
                              <w:t>I have been practicing rock climbing in a club since 2017</w:t>
                            </w:r>
                            <w:r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82524E9" w14:textId="7405FFE5" w:rsidR="00744B36" w:rsidRPr="00AB7E36" w:rsidRDefault="00744B36" w:rsidP="00744B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36DAB2" w14:textId="0BD88AA7" w:rsidR="00744B36" w:rsidRPr="00AB7E36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Cin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e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ma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</w:p>
                          <w:p w14:paraId="6B73A03B" w14:textId="70F19125" w:rsidR="00744B36" w:rsidRPr="00AB7E36" w:rsidRDefault="00AB7E36" w:rsidP="00CE57D9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A cinema enthusiast, I have been greatly influenced by the films of Hitchcock, Tarantino, and Kubrick</w:t>
                            </w:r>
                            <w:r w:rsidR="00744B36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B3FAC61" w14:textId="4DD6D6B9" w:rsidR="00533C46" w:rsidRPr="00AB7E36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0D4BCFA2" w:rsidR="00744B36" w:rsidRPr="00AB7E36" w:rsidRDefault="00A901AE" w:rsidP="00744B36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Sport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  <w:r w:rsidR="00533C46" w:rsidRPr="00AB7E36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n-GB"/>
                        </w:rPr>
                        <w:t xml:space="preserve"> </w:t>
                      </w:r>
                      <w:r w:rsidR="00533C46" w:rsidRPr="00AB7E3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n-GB"/>
                        </w:rPr>
                        <w:br/>
                      </w:r>
                      <w:r w:rsidR="00AB7E36" w:rsidRPr="00AB7E36">
                        <w:rPr>
                          <w:lang w:val="en-GB"/>
                        </w:rPr>
                        <w:t>I have been practicing rock climbing in a club since 2017</w:t>
                      </w:r>
                      <w:r w:rsidRPr="00AB7E36">
                        <w:rPr>
                          <w:lang w:val="en-GB"/>
                        </w:rPr>
                        <w:t>.</w:t>
                      </w:r>
                    </w:p>
                    <w:p w14:paraId="682524E9" w14:textId="7405FFE5" w:rsidR="00744B36" w:rsidRPr="00AB7E36" w:rsidRDefault="00744B36" w:rsidP="00744B36">
                      <w:pPr>
                        <w:rPr>
                          <w:lang w:val="en-GB"/>
                        </w:rPr>
                      </w:pPr>
                    </w:p>
                    <w:p w14:paraId="2536DAB2" w14:textId="0BD88AA7" w:rsidR="00744B36" w:rsidRPr="00AB7E36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Cin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e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ma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</w:p>
                    <w:p w14:paraId="6B73A03B" w14:textId="70F19125" w:rsidR="00744B36" w:rsidRPr="00AB7E36" w:rsidRDefault="00AB7E36" w:rsidP="00CE57D9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A cinema enthusiast, I have been greatly influenced by the films of Hitchcock, Tarantino, and Kubrick</w:t>
                      </w:r>
                      <w:r w:rsidR="00744B36" w:rsidRPr="00AB7E36">
                        <w:rPr>
                          <w:lang w:val="en-GB"/>
                        </w:rPr>
                        <w:t>.</w:t>
                      </w:r>
                    </w:p>
                    <w:p w14:paraId="3B3FAC61" w14:textId="4DD6D6B9" w:rsidR="00533C46" w:rsidRPr="00AB7E36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339DA5A4" w:rsidR="00533C46" w:rsidRPr="00AB7E36" w:rsidRDefault="00AB7E3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339DA5A4" w:rsidR="00533C46" w:rsidRPr="00AB7E36" w:rsidRDefault="00AB7E3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466ADE20" w:rsidR="00A24B45" w:rsidRPr="00911C7B" w:rsidRDefault="00911C7B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2E825F1" w14:textId="7644EB5F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</w:t>
                            </w:r>
                            <w:r w:rsidR="007F412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velopment</w:t>
                            </w:r>
                          </w:p>
                          <w:p w14:paraId="58C9431E" w14:textId="0D719C9E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2F289837" w14:textId="1EA7B3D0" w:rsidR="000F5C05" w:rsidRPr="00911C7B" w:rsidRDefault="00911C7B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14:paraId="00EC56A9" w14:textId="4EC32328" w:rsidR="00A1157E" w:rsidRPr="00DD471F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DD471F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6E59E2D1" w:rsidR="000F5C05" w:rsidRPr="00DD471F" w:rsidRDefault="00911C7B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D47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proofErr w:type="spellEnd"/>
                            <w:r w:rsidR="000F5C05" w:rsidRPr="00DD47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058F613" w14:textId="245A130C" w:rsidR="009B2AE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7E17D390" w14:textId="5633DD40" w:rsidR="001A3374" w:rsidRPr="00DD471F" w:rsidRDefault="001A3374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MSL</w:t>
                            </w:r>
                          </w:p>
                          <w:p w14:paraId="27EE0B59" w14:textId="47A7B9EE" w:rsidR="008404BD" w:rsidRPr="00DD471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Vue3, PHP, </w:t>
                            </w:r>
                            <w:proofErr w:type="spellStart"/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  <w:proofErr w:type="spellEnd"/>
                          </w:p>
                          <w:p w14:paraId="4D088B79" w14:textId="294528A6" w:rsidR="008404BD" w:rsidRPr="00911C7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1AFA8D32" w:rsidR="00D51731" w:rsidRPr="00911C7B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</w:t>
                            </w:r>
                            <w:r w:rsidR="00911C7B"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14:paraId="4753F2EE" w14:textId="1226EC20" w:rsidR="00A03FDD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  <w:r w:rsidR="00824E5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</w:p>
                          <w:p w14:paraId="488AF0DE" w14:textId="7A3D47AF" w:rsidR="00D51731" w:rsidRPr="00911C7B" w:rsidRDefault="00911C7B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Spanish</w:t>
                            </w:r>
                            <w:r w:rsidR="00A03FDD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Very good</w:t>
                            </w:r>
                          </w:p>
                          <w:p w14:paraId="7420911C" w14:textId="1BF41065" w:rsidR="00FC31BE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6D92E2AB" w14:textId="77777777" w:rsidR="00D51731" w:rsidRPr="00911C7B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466ADE20" w:rsidR="00A24B45" w:rsidRPr="00911C7B" w:rsidRDefault="00911C7B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2E825F1" w14:textId="7644EB5F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</w:t>
                      </w:r>
                      <w:r w:rsidR="007F412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velopment</w:t>
                      </w:r>
                    </w:p>
                    <w:p w14:paraId="58C9431E" w14:textId="0D719C9E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2F289837" w14:textId="1EA7B3D0" w:rsidR="000F5C05" w:rsidRPr="00911C7B" w:rsidRDefault="00911C7B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14:paraId="00EC56A9" w14:textId="4EC32328" w:rsidR="00A1157E" w:rsidRPr="00DD471F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DD471F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6E59E2D1" w:rsidR="000F5C05" w:rsidRPr="00DD471F" w:rsidRDefault="00911C7B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D471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proofErr w:type="spellEnd"/>
                      <w:r w:rsidR="000F5C05" w:rsidRPr="00DD471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058F613" w14:textId="245A130C" w:rsidR="009B2AE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7E17D390" w14:textId="5633DD40" w:rsidR="001A3374" w:rsidRPr="00DD471F" w:rsidRDefault="001A3374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MSL</w:t>
                      </w:r>
                    </w:p>
                    <w:p w14:paraId="27EE0B59" w14:textId="47A7B9EE" w:rsidR="008404BD" w:rsidRPr="00DD471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Vue3, PHP, </w:t>
                      </w:r>
                      <w:proofErr w:type="spellStart"/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  <w:proofErr w:type="spellEnd"/>
                    </w:p>
                    <w:p w14:paraId="4D088B79" w14:textId="294528A6" w:rsidR="008404BD" w:rsidRPr="00911C7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1AFA8D32" w:rsidR="00D51731" w:rsidRPr="00911C7B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</w:t>
                      </w:r>
                      <w:r w:rsidR="00911C7B"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14:paraId="4753F2EE" w14:textId="1226EC20" w:rsidR="00A03FDD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  <w:r w:rsidR="00824E5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</w:p>
                    <w:p w14:paraId="488AF0DE" w14:textId="7A3D47AF" w:rsidR="00D51731" w:rsidRPr="00911C7B" w:rsidRDefault="00911C7B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Spanish</w:t>
                      </w:r>
                      <w:r w:rsidR="00A03FDD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Very good</w:t>
                      </w:r>
                    </w:p>
                    <w:p w14:paraId="7420911C" w14:textId="1BF41065" w:rsidR="00FC31BE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6D92E2AB" w14:textId="77777777" w:rsidR="00D51731" w:rsidRPr="00911C7B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FE0DF" w14:textId="77777777" w:rsidR="005D280A" w:rsidRDefault="005D280A" w:rsidP="00B51FFB">
      <w:r>
        <w:separator/>
      </w:r>
    </w:p>
  </w:endnote>
  <w:endnote w:type="continuationSeparator" w:id="0">
    <w:p w14:paraId="10302EE0" w14:textId="77777777" w:rsidR="005D280A" w:rsidRDefault="005D280A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475ED" w14:textId="77777777" w:rsidR="005D280A" w:rsidRDefault="005D280A" w:rsidP="00B51FFB">
      <w:r>
        <w:separator/>
      </w:r>
    </w:p>
  </w:footnote>
  <w:footnote w:type="continuationSeparator" w:id="0">
    <w:p w14:paraId="75C0BC91" w14:textId="77777777" w:rsidR="005D280A" w:rsidRDefault="005D280A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469DA"/>
    <w:rsid w:val="0006449D"/>
    <w:rsid w:val="000774F9"/>
    <w:rsid w:val="00085867"/>
    <w:rsid w:val="000B1DE1"/>
    <w:rsid w:val="000B7482"/>
    <w:rsid w:val="000C3FC3"/>
    <w:rsid w:val="000E1037"/>
    <w:rsid w:val="000E5A1F"/>
    <w:rsid w:val="000F5C05"/>
    <w:rsid w:val="001606EA"/>
    <w:rsid w:val="001A3374"/>
    <w:rsid w:val="001B01AB"/>
    <w:rsid w:val="001B55A0"/>
    <w:rsid w:val="00211EC0"/>
    <w:rsid w:val="002303A4"/>
    <w:rsid w:val="002319E2"/>
    <w:rsid w:val="00260D98"/>
    <w:rsid w:val="002B1CC2"/>
    <w:rsid w:val="002E26C8"/>
    <w:rsid w:val="002F5770"/>
    <w:rsid w:val="003008F2"/>
    <w:rsid w:val="003468D9"/>
    <w:rsid w:val="003615FE"/>
    <w:rsid w:val="00374271"/>
    <w:rsid w:val="00380ED0"/>
    <w:rsid w:val="00384648"/>
    <w:rsid w:val="00385A43"/>
    <w:rsid w:val="003C2AD5"/>
    <w:rsid w:val="003C5B08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A58A9"/>
    <w:rsid w:val="005D280A"/>
    <w:rsid w:val="005E0E7B"/>
    <w:rsid w:val="00630969"/>
    <w:rsid w:val="00637F46"/>
    <w:rsid w:val="0065706A"/>
    <w:rsid w:val="00662DB1"/>
    <w:rsid w:val="006B4AC0"/>
    <w:rsid w:val="006B76C4"/>
    <w:rsid w:val="007177F9"/>
    <w:rsid w:val="00744B36"/>
    <w:rsid w:val="0075570E"/>
    <w:rsid w:val="00773A5E"/>
    <w:rsid w:val="00775AB5"/>
    <w:rsid w:val="00791F2D"/>
    <w:rsid w:val="007B1234"/>
    <w:rsid w:val="007D010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F6135"/>
    <w:rsid w:val="0091155F"/>
    <w:rsid w:val="00911C7B"/>
    <w:rsid w:val="0094505D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2536A"/>
    <w:rsid w:val="00A42708"/>
    <w:rsid w:val="00A51332"/>
    <w:rsid w:val="00A901AE"/>
    <w:rsid w:val="00A966A8"/>
    <w:rsid w:val="00AA6C16"/>
    <w:rsid w:val="00AB7E36"/>
    <w:rsid w:val="00AD562F"/>
    <w:rsid w:val="00AF7C19"/>
    <w:rsid w:val="00B10CEB"/>
    <w:rsid w:val="00B42985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739C"/>
    <w:rsid w:val="00D7718D"/>
    <w:rsid w:val="00D8598A"/>
    <w:rsid w:val="00D873DD"/>
    <w:rsid w:val="00DB21AD"/>
    <w:rsid w:val="00DB35FD"/>
    <w:rsid w:val="00DB526F"/>
    <w:rsid w:val="00DC5877"/>
    <w:rsid w:val="00DD3E33"/>
    <w:rsid w:val="00DD471F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4DF7"/>
    <w:rsid w:val="00F36FD3"/>
    <w:rsid w:val="00F43C7B"/>
    <w:rsid w:val="00F52B97"/>
    <w:rsid w:val="00F839B1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2025-03-16T02:02:00Z</dcterms:created>
  <dcterms:modified xsi:type="dcterms:W3CDTF">2025-03-16T02:31:00Z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