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E409" w14:textId="1C514649" w:rsidR="00F93E26" w:rsidRPr="00B866B9" w:rsidRDefault="00833133" w:rsidP="00E76932">
      <w:pPr>
        <w:jc w:val="both"/>
        <w:rPr>
          <w:lang w:val="es-ES"/>
        </w:rPr>
        <w:sectPr w:rsidR="00F93E26" w:rsidRPr="00B866B9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 w:rsidRPr="00B866B9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1BC93BC7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1FDD7" w14:textId="77777777" w:rsidR="00AB7E36" w:rsidRPr="00AB7E36" w:rsidRDefault="00AB7E36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Internship search in</w:t>
                            </w:r>
                          </w:p>
                          <w:p w14:paraId="059A6B59" w14:textId="6970B5F9" w:rsidR="00DE2E84" w:rsidRPr="00AB7E36" w:rsidRDefault="0094505D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94505D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low-level GPU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62D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" filled="f" stroked="f">
                <v:textbox>
                  <w:txbxContent>
                    <w:p w14:paraId="2A11FDD7" w14:textId="77777777" w:rsidR="00AB7E36" w:rsidRPr="00AB7E36" w:rsidRDefault="00AB7E36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t>Internship search in</w:t>
                      </w:r>
                    </w:p>
                    <w:p w14:paraId="059A6B59" w14:textId="6970B5F9" w:rsidR="00DE2E84" w:rsidRPr="00AB7E36" w:rsidRDefault="0094505D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</w:pPr>
                      <w:r w:rsidRPr="0094505D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t>low-level GPU programming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6308B4A2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ECEB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0D46FC9F" w14:textId="0C9D76DD" w:rsidR="00AF7C19" w:rsidRPr="00B866B9" w:rsidRDefault="00CB2D87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126F5552" w:rsidR="00483441" w:rsidRPr="00DC5877" w:rsidRDefault="00B866B9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6B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</w:t>
                            </w:r>
                            <w:r w:rsidR="007F412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cti</w:t>
                            </w:r>
                            <w:r w:rsidR="00AB7E3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8C45"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126F5552" w:rsidR="00483441" w:rsidRPr="00DC5877" w:rsidRDefault="00B866B9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6B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</w:t>
                      </w:r>
                      <w:r w:rsidR="007F412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cti</w:t>
                      </w:r>
                      <w:r w:rsidR="00AB7E36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</w:t>
                      </w:r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3D727AF0" w14:textId="385FF97B" w:rsidR="00B75625" w:rsidRPr="00B866B9" w:rsidRDefault="00B75625" w:rsidP="00B75625">
      <w:pPr>
        <w:rPr>
          <w:lang w:val="es-ES"/>
        </w:rPr>
      </w:pPr>
    </w:p>
    <w:p w14:paraId="023F86AE" w14:textId="524417FE" w:rsidR="00B75625" w:rsidRPr="00B866B9" w:rsidRDefault="00CB2D87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461C8385">
                <wp:simplePos x="0" y="0"/>
                <wp:positionH relativeFrom="column">
                  <wp:posOffset>1203960</wp:posOffset>
                </wp:positionH>
                <wp:positionV relativeFrom="paragraph">
                  <wp:posOffset>53340</wp:posOffset>
                </wp:positionV>
                <wp:extent cx="4927600" cy="685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73E8837" w14:textId="161F2DD9" w:rsidR="00A11075" w:rsidRPr="00D2700F" w:rsidRDefault="00AB7E36" w:rsidP="00A11075">
                            <w:pPr>
                              <w:rPr>
                                <w:lang w:val="es-ES"/>
                              </w:rPr>
                            </w:pPr>
                            <w:r w:rsidRPr="00AB7E36">
                              <w:rPr>
                                <w:lang w:val="en-US"/>
                              </w:rPr>
                              <w:t xml:space="preserve">4th-year Computer </w:t>
                            </w:r>
                            <w:r w:rsidR="0094505D">
                              <w:rPr>
                                <w:lang w:val="en-US"/>
                              </w:rPr>
                              <w:t>Engineer</w:t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 student</w:t>
                            </w:r>
                            <w:r w:rsidR="001A3374">
                              <w:rPr>
                                <w:lang w:val="en-US"/>
                              </w:rPr>
                              <w:t xml:space="preserve"> with strong knowledge in </w:t>
                            </w:r>
                            <w:r w:rsidR="001A3374" w:rsidRPr="001A3374">
                              <w:rPr>
                                <w:lang w:val="en-US"/>
                              </w:rPr>
                              <w:t>C/C++</w:t>
                            </w:r>
                            <w:r w:rsidRPr="00AB7E36">
                              <w:rPr>
                                <w:lang w:val="en-US"/>
                              </w:rPr>
                              <w:t>.</w:t>
                            </w:r>
                            <w:r w:rsidR="001A3374">
                              <w:rPr>
                                <w:lang w:val="en-US"/>
                              </w:rPr>
                              <w:br/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I am looking for a 6-month part-time internship in </w:t>
                            </w:r>
                            <w:r w:rsidR="0094505D" w:rsidRPr="0094505D">
                              <w:rPr>
                                <w:b/>
                                <w:bCs/>
                                <w:lang w:val="en-US"/>
                              </w:rPr>
                              <w:t>low-level GPU</w:t>
                            </w:r>
                            <w:r w:rsidRPr="0094505D">
                              <w:rPr>
                                <w:b/>
                                <w:bCs/>
                                <w:lang w:val="en-US"/>
                              </w:rPr>
                              <w:t xml:space="preserve"> development</w:t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 starting from </w:t>
                            </w:r>
                            <w:r w:rsidRPr="00AB7E36">
                              <w:rPr>
                                <w:b/>
                                <w:bCs/>
                                <w:lang w:val="en-US"/>
                              </w:rPr>
                              <w:t>September 15, 2025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89E1" id="Zone de texte 10" o:spid="_x0000_s1029" type="#_x0000_t202" style="position:absolute;margin-left:94.8pt;margin-top:4.2pt;width:388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" filled="f" stroked="f">
                <v:textbox>
                  <w:txbxContent>
                    <w:p w14:paraId="273E8837" w14:textId="161F2DD9" w:rsidR="00A11075" w:rsidRPr="00D2700F" w:rsidRDefault="00AB7E36" w:rsidP="00A11075">
                      <w:pPr>
                        <w:rPr>
                          <w:lang w:val="es-ES"/>
                        </w:rPr>
                      </w:pPr>
                      <w:r w:rsidRPr="00AB7E36">
                        <w:rPr>
                          <w:lang w:val="en-US"/>
                        </w:rPr>
                        <w:t xml:space="preserve">4th-year Computer </w:t>
                      </w:r>
                      <w:r w:rsidR="0094505D">
                        <w:rPr>
                          <w:lang w:val="en-US"/>
                        </w:rPr>
                        <w:t>Engineer</w:t>
                      </w:r>
                      <w:r w:rsidRPr="00AB7E36">
                        <w:rPr>
                          <w:lang w:val="en-US"/>
                        </w:rPr>
                        <w:t xml:space="preserve"> student</w:t>
                      </w:r>
                      <w:r w:rsidR="001A3374">
                        <w:rPr>
                          <w:lang w:val="en-US"/>
                        </w:rPr>
                        <w:t xml:space="preserve"> with strong knowledge in </w:t>
                      </w:r>
                      <w:r w:rsidR="001A3374" w:rsidRPr="001A3374">
                        <w:rPr>
                          <w:lang w:val="en-US"/>
                        </w:rPr>
                        <w:t>C/C++</w:t>
                      </w:r>
                      <w:r w:rsidRPr="00AB7E36">
                        <w:rPr>
                          <w:lang w:val="en-US"/>
                        </w:rPr>
                        <w:t>.</w:t>
                      </w:r>
                      <w:r w:rsidR="001A3374">
                        <w:rPr>
                          <w:lang w:val="en-US"/>
                        </w:rPr>
                        <w:br/>
                      </w:r>
                      <w:r w:rsidRPr="00AB7E36">
                        <w:rPr>
                          <w:lang w:val="en-US"/>
                        </w:rPr>
                        <w:t xml:space="preserve">I am looking for a 6-month part-time internship in </w:t>
                      </w:r>
                      <w:r w:rsidR="0094505D" w:rsidRPr="0094505D">
                        <w:rPr>
                          <w:b/>
                          <w:bCs/>
                          <w:lang w:val="en-US"/>
                        </w:rPr>
                        <w:t>low-level GPU</w:t>
                      </w:r>
                      <w:r w:rsidRPr="0094505D">
                        <w:rPr>
                          <w:b/>
                          <w:bCs/>
                          <w:lang w:val="en-US"/>
                        </w:rPr>
                        <w:t xml:space="preserve"> development</w:t>
                      </w:r>
                      <w:r w:rsidRPr="00AB7E36">
                        <w:rPr>
                          <w:lang w:val="en-US"/>
                        </w:rPr>
                        <w:t xml:space="preserve"> starting from </w:t>
                      </w:r>
                      <w:r w:rsidRPr="00AB7E36">
                        <w:rPr>
                          <w:b/>
                          <w:bCs/>
                          <w:lang w:val="en-US"/>
                        </w:rPr>
                        <w:t>September 15, 2025</w:t>
                      </w:r>
                      <w:r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3F7C879F" w:rsidR="00533C46" w:rsidRPr="00F839B1" w:rsidRDefault="00911C7B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  <w:r w:rsidR="00533C46"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533C46" w:rsidRPr="00F839B1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F839B1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F839B1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3AC1A6AC" w:rsidR="00533C46" w:rsidRPr="00F839B1" w:rsidRDefault="006B76C4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="00533C46" w:rsidRPr="00F839B1">
                              <w:rPr>
                                <w:rStyle w:val="Hyperlink"/>
                                <w:rFonts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</w:rPr>
                              <w:br/>
                            </w:r>
                            <w:hyperlink r:id="rId12" w:history="1">
                              <w:r w:rsidR="008372D5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ouvrard</w:t>
                              </w:r>
                              <w:r w:rsidR="00824E50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niels</w:t>
                              </w:r>
                              <w:r w:rsidR="008372D5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824E50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gmail.com</w:t>
                              </w:r>
                            </w:hyperlink>
                          </w:p>
                          <w:p w14:paraId="5988FAD9" w14:textId="2322FB12" w:rsidR="00824E50" w:rsidRPr="00F839B1" w:rsidRDefault="00A03FDD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824E50"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F839B1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hyperlink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8CCA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3F7C879F" w:rsidR="00533C46" w:rsidRPr="00F839B1" w:rsidRDefault="00911C7B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  <w:r w:rsidR="00533C46"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533C46" w:rsidRPr="00F839B1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F839B1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F839B1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3AC1A6AC" w:rsidR="00533C46" w:rsidRPr="00F839B1" w:rsidRDefault="006B76C4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="00533C46" w:rsidRPr="00F839B1">
                        <w:rPr>
                          <w:rStyle w:val="Hyperlink"/>
                          <w:rFonts w:cs="SegoePro-Light"/>
                          <w:color w:val="FFFFFF" w:themeColor="background1"/>
                          <w:sz w:val="20"/>
                          <w:szCs w:val="14"/>
                          <w:lang w:val="en-GB"/>
                        </w:rPr>
                        <w:br/>
                      </w:r>
                      <w:hyperlink r:id="rId15" w:history="1">
                        <w:r w:rsidR="008372D5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ouvrard</w:t>
                        </w:r>
                        <w:r w:rsidR="00824E50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niels</w:t>
                        </w:r>
                        <w:r w:rsidR="008372D5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824E50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gmail.com</w:t>
                        </w:r>
                      </w:hyperlink>
                    </w:p>
                    <w:p w14:paraId="5988FAD9" w14:textId="2322FB12" w:rsidR="00824E50" w:rsidRPr="00F839B1" w:rsidRDefault="00A03FDD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="00824E50" w:rsidRPr="00F839B1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F839B1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hyperlink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866B9" w:rsidRDefault="00B75625" w:rsidP="00B75625">
      <w:pPr>
        <w:rPr>
          <w:lang w:val="es-ES"/>
        </w:rPr>
      </w:pPr>
    </w:p>
    <w:p w14:paraId="158776AB" w14:textId="7BECE796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671C3C31">
                <wp:simplePos x="0" y="0"/>
                <wp:positionH relativeFrom="column">
                  <wp:posOffset>1210310</wp:posOffset>
                </wp:positionH>
                <wp:positionV relativeFrom="paragraph">
                  <wp:posOffset>469900</wp:posOffset>
                </wp:positionV>
                <wp:extent cx="5053330" cy="298196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F2A7CC4" w14:textId="4B732107" w:rsidR="00CE57D9" w:rsidRPr="00AB7E36" w:rsidRDefault="00B866B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Indienov - 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Embedded Development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and Python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February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r w:rsid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a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y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5F06027" w14:textId="7C1F6DE5" w:rsidR="00D2700F" w:rsidRPr="00AB7E36" w:rsidRDefault="00AB7E36" w:rsidP="00B10CEB">
                            <w:pPr>
                              <w:spacing w:after="24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Developed a test harness and a driver in C for a "Texas Instruments LP5521" LED based on the manufacturer's documentation. Also created various production tools in Python, such as developing a class for connecting to AWS servers using canonical requests, for a unit testing software in MQTT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000000" w:themeColor="text1"/>
                                <w:lang w:val="en-GB"/>
                              </w:rPr>
                              <w:t>.</w:t>
                            </w:r>
                          </w:p>
                          <w:p w14:paraId="4B4924F0" w14:textId="425F3A6E" w:rsidR="00D2700F" w:rsidRPr="00AB7E36" w:rsidRDefault="00AB7E36" w:rsidP="00B10CEB">
                            <w:pPr>
                              <w:spacing w:after="24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 xml:space="preserve">Epitech Trainer 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>(</w:t>
                            </w:r>
                            <w:r w:rsidR="00B10CEB"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2023 – 2024, 10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 xml:space="preserve"> </w:t>
                            </w:r>
                            <w:r w:rsidR="00A901AE"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mo</w:t>
                            </w:r>
                            <w:r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nths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>)</w:t>
                            </w:r>
                            <w:r w:rsidR="00D2700F" w:rsidRPr="00AB7E36">
                              <w:rPr>
                                <w:lang w:val="en-GB"/>
                              </w:rPr>
                              <w:br/>
                            </w:r>
                            <w:r w:rsidRPr="00AB7E36">
                              <w:rPr>
                                <w:lang w:val="en-GB"/>
                              </w:rPr>
                              <w:t>Trained first and second-year students in C and C++. Delivered lessons on C libraries, project presentations, and evaluations for two groups of 60 students each</w:t>
                            </w:r>
                            <w:r w:rsidR="007F4120"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23BC9303" w14:textId="33AEA70F" w:rsidR="00483441" w:rsidRPr="00AB7E36" w:rsidRDefault="00DD3E33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FrenchFounders 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– 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F</w:t>
                            </w:r>
                            <w:r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ronten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d 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d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e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velopment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June</w:t>
                            </w:r>
                            <w:r w:rsidR="00B866B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December</w:t>
                            </w:r>
                            <w:r w:rsidR="00F34DF7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2022)</w:t>
                            </w:r>
                          </w:p>
                          <w:p w14:paraId="366AC557" w14:textId="5B8DB350" w:rsidR="00533C46" w:rsidRPr="00AB7E36" w:rsidRDefault="00AB7E36" w:rsidP="000C3FC3">
                            <w:pPr>
                              <w:spacing w:after="12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Created multiple web pages using Vue.js, integrated with the company’s backend, and migrated several pages from Vue 2 to Vue 3</w:t>
                            </w:r>
                            <w:r w:rsidR="00FC31BE" w:rsidRPr="00AB7E36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margin-left:95.3pt;margin-top:37pt;width:397.9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" filled="f" stroked="f">
                <v:textbox>
                  <w:txbxContent>
                    <w:p w14:paraId="5F2A7CC4" w14:textId="4B732107" w:rsidR="00CE57D9" w:rsidRPr="00AB7E36" w:rsidRDefault="00B866B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Indienov - </w:t>
                      </w:r>
                      <w:r w:rsidR="00AB7E36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Embedded Development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and Python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February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r w:rsid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M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a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y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202</w:t>
                      </w:r>
                      <w:r w:rsidR="00B10CEB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5F06027" w14:textId="7C1F6DE5" w:rsidR="00D2700F" w:rsidRPr="00AB7E36" w:rsidRDefault="00AB7E36" w:rsidP="00B10CEB">
                      <w:pPr>
                        <w:spacing w:after="240"/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Developed a test harness and a driver in C for a "Texas Instruments LP5521" LED based on the manufacturer's documentation. Also created various production tools in Python, such as developing a class for connecting to AWS servers using canonical requests, for a unit testing software in MQTT</w:t>
                      </w:r>
                      <w:r w:rsidR="00D2700F" w:rsidRPr="00AB7E36">
                        <w:rPr>
                          <w:rFonts w:ascii="Corbel" w:hAnsi="Corbel" w:cs="SegoePro-Bold"/>
                          <w:color w:val="000000" w:themeColor="text1"/>
                          <w:lang w:val="en-GB"/>
                        </w:rPr>
                        <w:t>.</w:t>
                      </w:r>
                    </w:p>
                    <w:p w14:paraId="4B4924F0" w14:textId="425F3A6E" w:rsidR="00D2700F" w:rsidRPr="00AB7E36" w:rsidRDefault="00AB7E36" w:rsidP="00B10CEB">
                      <w:pPr>
                        <w:spacing w:after="240"/>
                        <w:rPr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Epitech Trainer</w:t>
                      </w:r>
                      <w:r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 xml:space="preserve"> 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(</w:t>
                      </w:r>
                      <w:r w:rsidR="00B10CEB"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2023 – 2024, 10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 xml:space="preserve"> </w:t>
                      </w:r>
                      <w:r w:rsidR="00A901AE"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mo</w:t>
                      </w:r>
                      <w:r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nths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)</w:t>
                      </w:r>
                      <w:r w:rsidR="00D2700F" w:rsidRPr="00AB7E36">
                        <w:rPr>
                          <w:lang w:val="en-GB"/>
                        </w:rPr>
                        <w:br/>
                      </w:r>
                      <w:r w:rsidRPr="00AB7E36">
                        <w:rPr>
                          <w:lang w:val="en-GB"/>
                        </w:rPr>
                        <w:t>Trained first and second-year students in C and C++. Delivered lessons on C libraries, project presentations, and evaluations for two groups of 60 students each</w:t>
                      </w:r>
                      <w:r w:rsidR="007F4120" w:rsidRPr="00AB7E36">
                        <w:rPr>
                          <w:lang w:val="en-GB"/>
                        </w:rPr>
                        <w:t>.</w:t>
                      </w:r>
                    </w:p>
                    <w:p w14:paraId="23BC9303" w14:textId="33AEA70F" w:rsidR="00483441" w:rsidRPr="00AB7E36" w:rsidRDefault="00DD3E33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FrenchFounders </w:t>
                      </w:r>
                      <w:r w:rsidR="00D2700F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– 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F</w:t>
                      </w:r>
                      <w:r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ronten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d </w:t>
                      </w:r>
                      <w:r w:rsidR="00A901AE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d</w:t>
                      </w:r>
                      <w:r w:rsidR="00AB7E36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e</w:t>
                      </w:r>
                      <w:r w:rsidR="00A901AE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velopment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June</w:t>
                      </w:r>
                      <w:r w:rsidR="00B866B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December</w:t>
                      </w:r>
                      <w:r w:rsidR="00F34DF7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2022)</w:t>
                      </w:r>
                    </w:p>
                    <w:p w14:paraId="366AC557" w14:textId="5B8DB350" w:rsidR="00533C46" w:rsidRPr="00AB7E36" w:rsidRDefault="00AB7E36" w:rsidP="000C3FC3">
                      <w:pPr>
                        <w:spacing w:after="120"/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Created multiple web pages using Vue.js, integrated with the company’s backend, and migrated several pages from Vue 2 to Vue 3</w:t>
                      </w:r>
                      <w:r w:rsidR="00FC31BE" w:rsidRPr="00AB7E36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4088619C">
                <wp:simplePos x="0" y="0"/>
                <wp:positionH relativeFrom="column">
                  <wp:posOffset>866140</wp:posOffset>
                </wp:positionH>
                <wp:positionV relativeFrom="paragraph">
                  <wp:posOffset>206375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555FA29B" w:rsidR="00533C46" w:rsidRPr="00AB7E36" w:rsidRDefault="00AB7E3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7F4120"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rofession</w:t>
                              </w: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 experience</w:t>
                              </w:r>
                              <w:r w:rsidR="00911C7B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20324566" w14:textId="77777777" w:rsidR="00533C46" w:rsidRPr="00AB7E36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margin-left:68.2pt;margin-top:16.25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555FA29B" w:rsidR="00533C46" w:rsidRPr="00AB7E36" w:rsidRDefault="00AB7E3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="007F4120"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rofession</w:t>
                        </w: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 experience</w:t>
                        </w:r>
                        <w:r w:rsidR="00911C7B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20324566" w14:textId="77777777" w:rsidR="00533C46" w:rsidRPr="00AB7E36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9" o:title=""/>
                </v:shape>
                <w10:wrap type="through"/>
              </v:group>
            </w:pict>
          </mc:Fallback>
        </mc:AlternateContent>
      </w:r>
    </w:p>
    <w:p w14:paraId="1FB57FE6" w14:textId="39A8E049" w:rsidR="00B75625" w:rsidRPr="00B866B9" w:rsidRDefault="001A3374" w:rsidP="00B75625">
      <w:pPr>
        <w:jc w:val="center"/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01E3AB18">
                <wp:simplePos x="0" y="0"/>
                <wp:positionH relativeFrom="column">
                  <wp:posOffset>1189355</wp:posOffset>
                </wp:positionH>
                <wp:positionV relativeFrom="paragraph">
                  <wp:posOffset>5589905</wp:posOffset>
                </wp:positionV>
                <wp:extent cx="4919345" cy="111442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34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0B727100" w:rsidR="00DD3E33" w:rsidRPr="00DB526F" w:rsidRDefault="000B7482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Apple Metal API</w:t>
                            </w:r>
                          </w:p>
                          <w:p w14:paraId="02AFFBFE" w14:textId="33D87CEF" w:rsidR="003C2AD5" w:rsidRPr="00911C7B" w:rsidRDefault="000B7482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48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Self-learner of </w:t>
                            </w:r>
                            <w:r w:rsidRPr="000B7482"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Metal 3</w:t>
                            </w:r>
                            <w:r w:rsidRPr="000B748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, using ‘Metal by Tutorials’ by Begbie C. Proficient in MSL and the </w:t>
                            </w:r>
                            <w:r w:rsidRPr="001A3374"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graphics pipeline</w:t>
                            </w:r>
                            <w:r w:rsidRPr="000B748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, actively expanding knowledge in areas such as compute shaders and advanced rendering techniques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35" type="#_x0000_t202" style="position:absolute;left:0;text-align:left;margin-left:93.65pt;margin-top:440.15pt;width:387.35pt;height:87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" filled="f" stroked="f">
                <v:textbox>
                  <w:txbxContent>
                    <w:p w14:paraId="7B62CD1D" w14:textId="0B727100" w:rsidR="00DD3E33" w:rsidRPr="00DB526F" w:rsidRDefault="000B7482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  <w:lang w:val="en-US"/>
                        </w:rPr>
                        <w:t>Apple Metal API</w:t>
                      </w:r>
                    </w:p>
                    <w:p w14:paraId="02AFFBFE" w14:textId="33D87CEF" w:rsidR="003C2AD5" w:rsidRPr="00911C7B" w:rsidRDefault="000B7482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Theme="minorHAnsi" w:hAnsiTheme="minorHAnsi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B748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Self-learner of </w:t>
                      </w:r>
                      <w:r w:rsidRPr="000B7482">
                        <w:rPr>
                          <w:rFonts w:asciiTheme="minorHAnsi" w:hAnsi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Metal 3</w:t>
                      </w:r>
                      <w:r w:rsidRPr="000B748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, using ‘Metal by Tutorials’ by Begbie C. Proficient in MSL and the </w:t>
                      </w:r>
                      <w:r w:rsidRPr="001A3374">
                        <w:rPr>
                          <w:rFonts w:asciiTheme="minorHAnsi" w:hAnsi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graphics pipeline</w:t>
                      </w:r>
                      <w:r w:rsidRPr="000B748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, actively expanding knowledge in areas such as compute shaders and advanced rendering techniques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7DCECEE2">
                <wp:simplePos x="0" y="0"/>
                <wp:positionH relativeFrom="column">
                  <wp:posOffset>866775</wp:posOffset>
                </wp:positionH>
                <wp:positionV relativeFrom="paragraph">
                  <wp:posOffset>5324475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01D90D03" w:rsidR="00533C46" w:rsidRPr="008F6135" w:rsidRDefault="000B7482" w:rsidP="009C5DA7">
                              <w:pPr>
                                <w:jc w:val="center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  <w:lang w:val="en-GB"/>
                                </w:rPr>
                                <w:t>By myself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36" style="position:absolute;left:0;text-align:left;margin-left:68.25pt;margin-top:419.25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">
                <v:shape id="Zone de texte 69" o:spid="_x0000_s1037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01D90D03" w:rsidR="00533C46" w:rsidRPr="008F6135" w:rsidRDefault="000B7482" w:rsidP="009C5DA7">
                        <w:pPr>
                          <w:jc w:val="center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  <w:lang w:val="en-GB"/>
                          </w:rPr>
                          <w:t>By myself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8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1" o:title=""/>
                </v:shape>
                <w10:wrap type="through"/>
              </v:group>
            </w:pict>
          </mc:Fallback>
        </mc:AlternateContent>
      </w:r>
      <w:r w:rsidR="00DD471F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0E377CA6">
                <wp:simplePos x="0" y="0"/>
                <wp:positionH relativeFrom="column">
                  <wp:posOffset>1189355</wp:posOffset>
                </wp:positionH>
                <wp:positionV relativeFrom="paragraph">
                  <wp:posOffset>3352165</wp:posOffset>
                </wp:positionV>
                <wp:extent cx="4742180" cy="1967865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196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635719B0" w:rsidR="00662DB1" w:rsidRPr="00911C7B" w:rsidRDefault="00B866B9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ster </w:t>
                            </w:r>
                            <w:r w:rsidR="00911C7B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11C7B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94505D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Engineer 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| Epitech Marsell</w:t>
                            </w:r>
                            <w:r w:rsidR="007F4120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  <w:p w14:paraId="25CC70C9" w14:textId="77777777" w:rsidR="00662DB1" w:rsidRPr="00DD471F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D471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2021 – 2026</w:t>
                            </w:r>
                          </w:p>
                          <w:p w14:paraId="5F4D082A" w14:textId="5CB180AC" w:rsidR="000C3FC3" w:rsidRPr="00DD471F" w:rsidRDefault="00AB7E36" w:rsidP="00662DB1">
                            <w:pPr>
                              <w:rPr>
                                <w:lang w:val="en-GB"/>
                              </w:rPr>
                            </w:pPr>
                            <w:r w:rsidRPr="00DD471F">
                              <w:rPr>
                                <w:lang w:val="en-GB"/>
                              </w:rPr>
                              <w:t>GPA</w:t>
                            </w:r>
                            <w:r w:rsidR="00662DB1" w:rsidRPr="00DD471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662DB1" w:rsidRPr="00DD471F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  <w:r w:rsidR="00A03FDD" w:rsidRPr="00DD471F">
                              <w:rPr>
                                <w:b/>
                                <w:bCs/>
                                <w:lang w:val="en-GB"/>
                              </w:rPr>
                              <w:t>8</w:t>
                            </w:r>
                            <w:r w:rsidR="00662DB1" w:rsidRPr="00DD471F">
                              <w:rPr>
                                <w:b/>
                                <w:bCs/>
                                <w:lang w:val="en-GB"/>
                              </w:rPr>
                              <w:t xml:space="preserve"> / 4</w:t>
                            </w:r>
                            <w:r w:rsidRPr="00DD471F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45B2DCA" w14:textId="0E7D121E" w:rsidR="00662DB1" w:rsidRPr="00AB7E36" w:rsidRDefault="00AB7E36" w:rsidP="005041E2">
                            <w:pPr>
                              <w:spacing w:after="2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7E36">
                              <w:rPr>
                                <w:sz w:val="21"/>
                                <w:szCs w:val="21"/>
                                <w:lang w:val="en-US"/>
                              </w:rPr>
                              <w:t>Valedictorian in the second year.</w:t>
                            </w:r>
                            <w:r w:rsidRPr="00AB7E3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AB7E3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Grade Point Average (GPA): An index of the overall quality of a student’s work, ranging from 0 (unacceptable) to 4 (excellent)</w:t>
                            </w:r>
                          </w:p>
                          <w:p w14:paraId="239212D4" w14:textId="608AD8AD" w:rsidR="00833133" w:rsidRPr="00AB7E36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Universidad Panamericana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| Guadalajara, Mexico</w:t>
                            </w:r>
                          </w:p>
                          <w:p w14:paraId="35E90663" w14:textId="4155C8F7" w:rsidR="00833133" w:rsidRPr="00AB7E36" w:rsidRDefault="00B866B9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Ju</w:t>
                            </w:r>
                            <w:r w:rsid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ne</w:t>
                            </w:r>
                            <w:r w:rsidR="00824E50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33133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</w:t>
                            </w:r>
                            <w:r w:rsidR="00A03FDD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24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24E50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–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 xml:space="preserve">uly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2025</w:t>
                            </w:r>
                          </w:p>
                          <w:p w14:paraId="47A6E6B8" w14:textId="1A87A013" w:rsidR="00833133" w:rsidRPr="00AB7E36" w:rsidRDefault="00AB7E36" w:rsidP="00833133">
                            <w:pPr>
                              <w:rPr>
                                <w:lang w:val="en-US"/>
                              </w:rPr>
                            </w:pPr>
                            <w:r w:rsidRPr="00AB7E36">
                              <w:rPr>
                                <w:lang w:val="en-US"/>
                              </w:rPr>
                              <w:t>Specialization in video game, microcontrollers,</w:t>
                            </w:r>
                            <w:r w:rsidR="000B7482">
                              <w:rPr>
                                <w:lang w:val="en-US"/>
                              </w:rPr>
                              <w:t xml:space="preserve"> and mathematics</w:t>
                            </w:r>
                            <w:r w:rsidR="001A3374" w:rsidRPr="001A3374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A3374">
                              <w:rPr>
                                <w:lang w:val="en-GB"/>
                              </w:rPr>
                              <w:t xml:space="preserve">(linear and </w:t>
                            </w:r>
                            <w:r w:rsidR="001A3374" w:rsidRPr="001A3374">
                              <w:rPr>
                                <w:lang w:val="en-US"/>
                              </w:rPr>
                              <w:t>geometric algebra, quaternion</w:t>
                            </w:r>
                            <w:r w:rsidR="001A3374">
                              <w:rPr>
                                <w:lang w:val="en-US"/>
                              </w:rPr>
                              <w:t>s…)</w:t>
                            </w:r>
                            <w:r w:rsidR="00C4285D" w:rsidRPr="0094505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39" type="#_x0000_t202" style="position:absolute;left:0;text-align:left;margin-left:93.65pt;margin-top:263.95pt;width:373.4pt;height:154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" filled="f" stroked="f">
                <v:textbox>
                  <w:txbxContent>
                    <w:p w14:paraId="5680C9D9" w14:textId="635719B0" w:rsidR="00662DB1" w:rsidRPr="00911C7B" w:rsidRDefault="00B866B9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ster </w:t>
                      </w:r>
                      <w:r w:rsidR="00911C7B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11C7B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94505D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Engineer 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| Epitech Marsell</w:t>
                      </w:r>
                      <w:r w:rsidR="007F4120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  <w:p w14:paraId="25CC70C9" w14:textId="77777777" w:rsidR="00662DB1" w:rsidRPr="00DD471F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GB"/>
                        </w:rPr>
                      </w:pPr>
                      <w:r w:rsidRPr="00DD471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GB"/>
                        </w:rPr>
                        <w:t>2021 – 2026</w:t>
                      </w:r>
                    </w:p>
                    <w:p w14:paraId="5F4D082A" w14:textId="5CB180AC" w:rsidR="000C3FC3" w:rsidRPr="00DD471F" w:rsidRDefault="00AB7E36" w:rsidP="00662DB1">
                      <w:pPr>
                        <w:rPr>
                          <w:lang w:val="en-GB"/>
                        </w:rPr>
                      </w:pPr>
                      <w:r w:rsidRPr="00DD471F">
                        <w:rPr>
                          <w:lang w:val="en-GB"/>
                        </w:rPr>
                        <w:t>GPA</w:t>
                      </w:r>
                      <w:r w:rsidR="00662DB1" w:rsidRPr="00DD471F">
                        <w:rPr>
                          <w:lang w:val="en-GB"/>
                        </w:rPr>
                        <w:t xml:space="preserve"> </w:t>
                      </w:r>
                      <w:r w:rsidR="00662DB1" w:rsidRPr="00DD471F">
                        <w:rPr>
                          <w:b/>
                          <w:bCs/>
                          <w:lang w:val="en-GB"/>
                        </w:rPr>
                        <w:t>3.</w:t>
                      </w:r>
                      <w:r w:rsidR="00A03FDD" w:rsidRPr="00DD471F">
                        <w:rPr>
                          <w:b/>
                          <w:bCs/>
                          <w:lang w:val="en-GB"/>
                        </w:rPr>
                        <w:t>8</w:t>
                      </w:r>
                      <w:r w:rsidR="00662DB1" w:rsidRPr="00DD471F">
                        <w:rPr>
                          <w:b/>
                          <w:bCs/>
                          <w:lang w:val="en-GB"/>
                        </w:rPr>
                        <w:t xml:space="preserve"> / 4</w:t>
                      </w:r>
                      <w:r w:rsidRPr="00DD471F">
                        <w:rPr>
                          <w:lang w:val="en-GB"/>
                        </w:rPr>
                        <w:t>.</w:t>
                      </w:r>
                    </w:p>
                    <w:p w14:paraId="045B2DCA" w14:textId="0E7D121E" w:rsidR="00662DB1" w:rsidRPr="00AB7E36" w:rsidRDefault="00AB7E36" w:rsidP="005041E2">
                      <w:pPr>
                        <w:spacing w:after="2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B7E36">
                        <w:rPr>
                          <w:sz w:val="21"/>
                          <w:szCs w:val="21"/>
                          <w:lang w:val="en-US"/>
                        </w:rPr>
                        <w:t>Valedictorian in the second year.</w:t>
                      </w:r>
                      <w:r w:rsidRPr="00AB7E36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AB7E3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Grade Point Average (GPA): An index of the overall quality of a student’s work, ranging from 0 (unacceptable) to 4 (excellent)</w:t>
                      </w:r>
                    </w:p>
                    <w:p w14:paraId="239212D4" w14:textId="608AD8AD" w:rsidR="00833133" w:rsidRPr="00AB7E36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AB7E36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Universidad Panamericana</w:t>
                      </w:r>
                      <w:r w:rsidR="00CE57D9" w:rsidRPr="00AB7E36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| Guadalajara, Mexico</w:t>
                      </w:r>
                    </w:p>
                    <w:p w14:paraId="35E90663" w14:textId="4155C8F7" w:rsidR="00833133" w:rsidRPr="00AB7E36" w:rsidRDefault="00B866B9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Ju</w:t>
                      </w:r>
                      <w:r w:rsid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ne</w:t>
                      </w:r>
                      <w:r w:rsidR="00824E50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33133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</w:t>
                      </w:r>
                      <w:r w:rsidR="00A03FDD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24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24E50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–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>J</w:t>
                      </w:r>
                      <w:r w:rsid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 xml:space="preserve">uly 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2025</w:t>
                      </w:r>
                    </w:p>
                    <w:p w14:paraId="47A6E6B8" w14:textId="1A87A013" w:rsidR="00833133" w:rsidRPr="00AB7E36" w:rsidRDefault="00AB7E36" w:rsidP="00833133">
                      <w:pPr>
                        <w:rPr>
                          <w:lang w:val="en-US"/>
                        </w:rPr>
                      </w:pPr>
                      <w:r w:rsidRPr="00AB7E36">
                        <w:rPr>
                          <w:lang w:val="en-US"/>
                        </w:rPr>
                        <w:t>Specialization in video game, microcontrollers,</w:t>
                      </w:r>
                      <w:r w:rsidR="000B7482">
                        <w:rPr>
                          <w:lang w:val="en-US"/>
                        </w:rPr>
                        <w:t xml:space="preserve"> and mathematics</w:t>
                      </w:r>
                      <w:r w:rsidR="001A3374" w:rsidRPr="001A3374">
                        <w:rPr>
                          <w:lang w:val="en-GB"/>
                        </w:rPr>
                        <w:t xml:space="preserve"> </w:t>
                      </w:r>
                      <w:r w:rsidR="001A3374">
                        <w:rPr>
                          <w:lang w:val="en-GB"/>
                        </w:rPr>
                        <w:t xml:space="preserve">(linear and </w:t>
                      </w:r>
                      <w:r w:rsidR="001A3374" w:rsidRPr="001A3374">
                        <w:rPr>
                          <w:lang w:val="en-US"/>
                        </w:rPr>
                        <w:t>geometric algebra, quaternion</w:t>
                      </w:r>
                      <w:r w:rsidR="001A3374">
                        <w:rPr>
                          <w:lang w:val="en-US"/>
                        </w:rPr>
                        <w:t>s…)</w:t>
                      </w:r>
                      <w:r w:rsidR="00C4285D" w:rsidRPr="0094505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120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2AFE8B20">
                <wp:simplePos x="0" y="0"/>
                <wp:positionH relativeFrom="column">
                  <wp:posOffset>859900</wp:posOffset>
                </wp:positionH>
                <wp:positionV relativeFrom="paragraph">
                  <wp:posOffset>3089275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44380628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40" style="position:absolute;left:0;text-align:left;margin-left:67.7pt;margin-top:243.25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NDQzMDRkYjItMzkyNi00ZDk5LWIxZDEtMWEyZmIyMTNlM2FiPC9zdEV2dDppbnN0YW5jZUlEPgog&#13;&#10;ICAgICAgICAgICAgICAgICA8c3RFdnQ6d2hlbj4yMDE0LTA0LTIzVDEyOjE1OjM3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jFmYThkNGRlLTNj&#13;&#10;YzUtNGU1ZC04MjZlLTQ2MTU3OWRkOTY0ZTwvc3RFdnQ6aW5zdGFuY2VJRD4KICAgICAgICAgICAg&#13;&#10;ICAgICAgPHN0RXZ0OndoZW4+MjAxNC0wNC0yM1QxMjoxNTozN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Tg8L2V4aWY6UGl4ZWxYRGltZW5zaW9uPgogICAgICAgICA8ZXhpZjpQaXhlbFlEaW1lbnNpb24+&#13;&#10;Mzg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">
                <v:shape id="Zone de texte 65" o:spid="_x0000_s1041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44380628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2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3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1FCDEA3E">
                <wp:simplePos x="0" y="0"/>
                <wp:positionH relativeFrom="column">
                  <wp:posOffset>1218223</wp:posOffset>
                </wp:positionH>
                <wp:positionV relativeFrom="paragraph">
                  <wp:posOffset>6883449</wp:posOffset>
                </wp:positionV>
                <wp:extent cx="4973955" cy="12446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0D4BCFA2" w:rsidR="00744B36" w:rsidRPr="00AB7E36" w:rsidRDefault="00A901AE" w:rsidP="00744B36">
                            <w:pPr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Sport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s</w:t>
                            </w:r>
                            <w:r w:rsidR="00744B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:</w:t>
                            </w:r>
                            <w:r w:rsidR="00533C46" w:rsidRPr="00AB7E36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lang w:val="en-GB"/>
                              </w:rPr>
                              <w:t xml:space="preserve"> </w:t>
                            </w:r>
                            <w:r w:rsidR="00533C46" w:rsidRPr="00AB7E3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lang w:val="en-GB"/>
                              </w:rPr>
                              <w:br/>
                            </w:r>
                            <w:r w:rsidR="00AB7E36" w:rsidRPr="00AB7E36">
                              <w:rPr>
                                <w:lang w:val="en-GB"/>
                              </w:rPr>
                              <w:t>I have been practicing rock climbing in a club since 2017</w:t>
                            </w:r>
                            <w:r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682524E9" w14:textId="7405FFE5" w:rsidR="00744B36" w:rsidRPr="00AB7E36" w:rsidRDefault="00744B36" w:rsidP="00744B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36DAB2" w14:textId="0BD88AA7" w:rsidR="00744B36" w:rsidRPr="00AB7E36" w:rsidRDefault="00A901AE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Cin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e</w:t>
                            </w: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ma</w:t>
                            </w:r>
                            <w:r w:rsidR="00744B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:</w:t>
                            </w:r>
                          </w:p>
                          <w:p w14:paraId="6B73A03B" w14:textId="70F19125" w:rsidR="00744B36" w:rsidRPr="00AB7E36" w:rsidRDefault="00AB7E36" w:rsidP="00CE57D9">
                            <w:pPr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A cinema enthusiast, I have been greatly influenced by the films of Hitchcock, Tarantino, and Kubrick</w:t>
                            </w:r>
                            <w:r w:rsidR="00744B36"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3B3FAC61" w14:textId="4DD6D6B9" w:rsidR="00533C46" w:rsidRPr="00AB7E36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43" type="#_x0000_t202" style="position:absolute;left:0;text-align:left;margin-left:95.9pt;margin-top:542pt;width:391.65pt;height:9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" filled="f" stroked="f">
                <v:textbox>
                  <w:txbxContent>
                    <w:p w14:paraId="0045EEA4" w14:textId="0D4BCFA2" w:rsidR="00744B36" w:rsidRPr="00AB7E36" w:rsidRDefault="00A901AE" w:rsidP="00744B36">
                      <w:pPr>
                        <w:rPr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Sport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s</w:t>
                      </w:r>
                      <w:r w:rsidR="00744B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:</w:t>
                      </w:r>
                      <w:r w:rsidR="00533C46" w:rsidRPr="00AB7E36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lang w:val="en-GB"/>
                        </w:rPr>
                        <w:t xml:space="preserve"> </w:t>
                      </w:r>
                      <w:r w:rsidR="00533C46" w:rsidRPr="00AB7E3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lang w:val="en-GB"/>
                        </w:rPr>
                        <w:br/>
                      </w:r>
                      <w:r w:rsidR="00AB7E36" w:rsidRPr="00AB7E36">
                        <w:rPr>
                          <w:lang w:val="en-GB"/>
                        </w:rPr>
                        <w:t>I have been practicing rock climbing in a club since 2017</w:t>
                      </w:r>
                      <w:r w:rsidRPr="00AB7E36">
                        <w:rPr>
                          <w:lang w:val="en-GB"/>
                        </w:rPr>
                        <w:t>.</w:t>
                      </w:r>
                    </w:p>
                    <w:p w14:paraId="682524E9" w14:textId="7405FFE5" w:rsidR="00744B36" w:rsidRPr="00AB7E36" w:rsidRDefault="00744B36" w:rsidP="00744B36">
                      <w:pPr>
                        <w:rPr>
                          <w:lang w:val="en-GB"/>
                        </w:rPr>
                      </w:pPr>
                    </w:p>
                    <w:p w14:paraId="2536DAB2" w14:textId="0BD88AA7" w:rsidR="00744B36" w:rsidRPr="00AB7E36" w:rsidRDefault="00A901AE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Cin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e</w:t>
                      </w: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ma</w:t>
                      </w:r>
                      <w:r w:rsidR="00744B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:</w:t>
                      </w:r>
                    </w:p>
                    <w:p w14:paraId="6B73A03B" w14:textId="70F19125" w:rsidR="00744B36" w:rsidRPr="00AB7E36" w:rsidRDefault="00AB7E36" w:rsidP="00CE57D9">
                      <w:pPr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A cinema enthusiast, I have been greatly influenced by the films of Hitchcock, Tarantino, and Kubrick</w:t>
                      </w:r>
                      <w:r w:rsidR="00744B36" w:rsidRPr="00AB7E36">
                        <w:rPr>
                          <w:lang w:val="en-GB"/>
                        </w:rPr>
                        <w:t>.</w:t>
                      </w:r>
                    </w:p>
                    <w:p w14:paraId="3B3FAC61" w14:textId="4DD6D6B9" w:rsidR="00533C46" w:rsidRPr="00AB7E36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99FFDD4">
                <wp:simplePos x="0" y="0"/>
                <wp:positionH relativeFrom="column">
                  <wp:posOffset>868045</wp:posOffset>
                </wp:positionH>
                <wp:positionV relativeFrom="paragraph">
                  <wp:posOffset>6623050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339DA5A4" w:rsidR="00533C46" w:rsidRPr="00AB7E36" w:rsidRDefault="00AB7E36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Interests</w:t>
                              </w:r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44" style="position:absolute;left:0;text-align:left;margin-left:68.35pt;margin-top:521.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">
                <v:shape id="Zone de texte 73" o:spid="_x0000_s1045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339DA5A4" w:rsidR="00533C46" w:rsidRPr="00AB7E36" w:rsidRDefault="00AB7E36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Interests</w:t>
                        </w:r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6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25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49D9756C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466ADE20" w:rsidR="00A24B45" w:rsidRPr="00911C7B" w:rsidRDefault="00911C7B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52E825F1" w14:textId="7644EB5F" w:rsidR="000F5C05" w:rsidRPr="00911C7B" w:rsidRDefault="00911C7B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</w:t>
                            </w:r>
                            <w:r w:rsidR="007F4120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velopment</w:t>
                            </w:r>
                          </w:p>
                          <w:p w14:paraId="58C9431E" w14:textId="0D719C9E" w:rsidR="000F5C05" w:rsidRPr="00911C7B" w:rsidRDefault="00911C7B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Algorithms</w:t>
                            </w:r>
                          </w:p>
                          <w:p w14:paraId="2F289837" w14:textId="1EA7B3D0" w:rsidR="000F5C05" w:rsidRPr="00911C7B" w:rsidRDefault="00911C7B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</w:t>
                            </w:r>
                          </w:p>
                          <w:p w14:paraId="00EC56A9" w14:textId="4EC32328" w:rsidR="00A1157E" w:rsidRPr="006C6D3B" w:rsidRDefault="00A1157E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6C6D3B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36F160E9" w14:textId="6E59E2D1" w:rsidR="000F5C05" w:rsidRPr="006C6D3B" w:rsidRDefault="00911C7B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D3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  <w:r w:rsidR="000F5C05" w:rsidRPr="006C6D3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058F613" w14:textId="245A130C" w:rsidR="009B2AEF" w:rsidRPr="006C6D3B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2F5770"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7E17D390" w14:textId="5633DD40" w:rsidR="001A3374" w:rsidRPr="006C6D3B" w:rsidRDefault="001A3374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Swift, MSL</w:t>
                            </w:r>
                          </w:p>
                          <w:p w14:paraId="27EE0B59" w14:textId="47A7B9EE" w:rsidR="008404BD" w:rsidRPr="006C6D3B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Vue3, PHP, Typescript</w:t>
                            </w:r>
                          </w:p>
                          <w:p w14:paraId="4D088B79" w14:textId="294528A6" w:rsidR="008404BD" w:rsidRPr="00911C7B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1AFA8D32" w:rsidR="00D51731" w:rsidRPr="00911C7B" w:rsidRDefault="007F4120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</w:t>
                            </w:r>
                            <w:r w:rsidR="00911C7B"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</w:t>
                            </w:r>
                            <w:r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  <w:p w14:paraId="4753F2EE" w14:textId="1226EC20" w:rsidR="00A03FDD" w:rsidRPr="00911C7B" w:rsidRDefault="00911C7B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French</w:t>
                            </w:r>
                            <w:r w:rsidR="00824E50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D51731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Native</w:t>
                            </w:r>
                          </w:p>
                          <w:p w14:paraId="488AF0DE" w14:textId="7A3D47AF" w:rsidR="00D51731" w:rsidRPr="00911C7B" w:rsidRDefault="00911C7B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Spanish</w:t>
                            </w:r>
                            <w:r w:rsidR="00A03FDD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Very good</w:t>
                            </w:r>
                          </w:p>
                          <w:p w14:paraId="7420911C" w14:textId="1BF41065" w:rsidR="00FC31BE" w:rsidRPr="00911C7B" w:rsidRDefault="00911C7B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D51731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</w:t>
                            </w:r>
                          </w:p>
                          <w:p w14:paraId="6D92E2AB" w14:textId="77777777" w:rsidR="00D51731" w:rsidRPr="00911C7B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7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" filled="f" stroked="f">
                <v:textbox>
                  <w:txbxContent>
                    <w:p w14:paraId="2A4E45C6" w14:textId="466ADE20" w:rsidR="00A24B45" w:rsidRPr="00911C7B" w:rsidRDefault="00911C7B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52E825F1" w14:textId="7644EB5F" w:rsidR="000F5C05" w:rsidRPr="00911C7B" w:rsidRDefault="00911C7B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</w:t>
                      </w:r>
                      <w:r w:rsidR="007F4120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velopment</w:t>
                      </w:r>
                    </w:p>
                    <w:p w14:paraId="58C9431E" w14:textId="0D719C9E" w:rsidR="000F5C05" w:rsidRPr="00911C7B" w:rsidRDefault="00911C7B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Algorithms</w:t>
                      </w:r>
                    </w:p>
                    <w:p w14:paraId="2F289837" w14:textId="1EA7B3D0" w:rsidR="000F5C05" w:rsidRPr="00911C7B" w:rsidRDefault="00911C7B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</w:t>
                      </w:r>
                    </w:p>
                    <w:p w14:paraId="00EC56A9" w14:textId="4EC32328" w:rsidR="00A1157E" w:rsidRPr="006C6D3B" w:rsidRDefault="00A1157E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6C6D3B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36F160E9" w14:textId="6E59E2D1" w:rsidR="000F5C05" w:rsidRPr="006C6D3B" w:rsidRDefault="00911C7B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D3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  <w:r w:rsidR="000F5C05" w:rsidRPr="006C6D3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058F613" w14:textId="245A130C" w:rsidR="009B2AEF" w:rsidRPr="006C6D3B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2F5770"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7E17D390" w14:textId="5633DD40" w:rsidR="001A3374" w:rsidRPr="006C6D3B" w:rsidRDefault="001A3374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Swift, MSL</w:t>
                      </w:r>
                    </w:p>
                    <w:p w14:paraId="27EE0B59" w14:textId="47A7B9EE" w:rsidR="008404BD" w:rsidRPr="006C6D3B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Vue3, PHP, Typescript</w:t>
                      </w:r>
                    </w:p>
                    <w:p w14:paraId="4D088B79" w14:textId="294528A6" w:rsidR="008404BD" w:rsidRPr="00911C7B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1AFA8D32" w:rsidR="00D51731" w:rsidRPr="00911C7B" w:rsidRDefault="007F4120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</w:t>
                      </w:r>
                      <w:r w:rsidR="00911C7B"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</w:t>
                      </w:r>
                      <w:r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  <w:p w14:paraId="4753F2EE" w14:textId="1226EC20" w:rsidR="00A03FDD" w:rsidRPr="00911C7B" w:rsidRDefault="00911C7B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French</w:t>
                      </w:r>
                      <w:r w:rsidR="00824E50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D51731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Native</w:t>
                      </w:r>
                    </w:p>
                    <w:p w14:paraId="488AF0DE" w14:textId="7A3D47AF" w:rsidR="00D51731" w:rsidRPr="00911C7B" w:rsidRDefault="00911C7B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Spanish</w:t>
                      </w:r>
                      <w:r w:rsidR="00A03FDD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Very good</w:t>
                      </w:r>
                    </w:p>
                    <w:p w14:paraId="7420911C" w14:textId="1BF41065" w:rsidR="00FC31BE" w:rsidRPr="00911C7B" w:rsidRDefault="00911C7B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D51731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</w:t>
                      </w:r>
                    </w:p>
                    <w:p w14:paraId="6D92E2AB" w14:textId="77777777" w:rsidR="00D51731" w:rsidRPr="00911C7B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2D87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866B9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0CDA9" w14:textId="77777777" w:rsidR="00B35EDD" w:rsidRDefault="00B35EDD" w:rsidP="00B51FFB">
      <w:r>
        <w:separator/>
      </w:r>
    </w:p>
  </w:endnote>
  <w:endnote w:type="continuationSeparator" w:id="0">
    <w:p w14:paraId="755D929A" w14:textId="77777777" w:rsidR="00B35EDD" w:rsidRDefault="00B35EDD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Pro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Italic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9DF96" w14:textId="77777777" w:rsidR="00B35EDD" w:rsidRDefault="00B35EDD" w:rsidP="00B51FFB">
      <w:r>
        <w:separator/>
      </w:r>
    </w:p>
  </w:footnote>
  <w:footnote w:type="continuationSeparator" w:id="0">
    <w:p w14:paraId="186B6EEE" w14:textId="77777777" w:rsidR="00B35EDD" w:rsidRDefault="00B35EDD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16B6C"/>
    <w:rsid w:val="00046960"/>
    <w:rsid w:val="000469DA"/>
    <w:rsid w:val="0006449D"/>
    <w:rsid w:val="000774F9"/>
    <w:rsid w:val="00085867"/>
    <w:rsid w:val="000B1DE1"/>
    <w:rsid w:val="000B7482"/>
    <w:rsid w:val="000C3FC3"/>
    <w:rsid w:val="000E1037"/>
    <w:rsid w:val="000E5A1F"/>
    <w:rsid w:val="000F5C05"/>
    <w:rsid w:val="001606EA"/>
    <w:rsid w:val="001A3374"/>
    <w:rsid w:val="001B01AB"/>
    <w:rsid w:val="001B55A0"/>
    <w:rsid w:val="00211EC0"/>
    <w:rsid w:val="002303A4"/>
    <w:rsid w:val="002319E2"/>
    <w:rsid w:val="00260D98"/>
    <w:rsid w:val="002B1CC2"/>
    <w:rsid w:val="002E26C8"/>
    <w:rsid w:val="002F5770"/>
    <w:rsid w:val="003008F2"/>
    <w:rsid w:val="003468D9"/>
    <w:rsid w:val="003615FE"/>
    <w:rsid w:val="00374271"/>
    <w:rsid w:val="00380ED0"/>
    <w:rsid w:val="00384648"/>
    <w:rsid w:val="00385A43"/>
    <w:rsid w:val="003C2AD5"/>
    <w:rsid w:val="003C5B08"/>
    <w:rsid w:val="003D445D"/>
    <w:rsid w:val="00414F03"/>
    <w:rsid w:val="004228E2"/>
    <w:rsid w:val="00427934"/>
    <w:rsid w:val="0043288E"/>
    <w:rsid w:val="00443694"/>
    <w:rsid w:val="00446CB6"/>
    <w:rsid w:val="004724B4"/>
    <w:rsid w:val="00476F08"/>
    <w:rsid w:val="00483441"/>
    <w:rsid w:val="004B54F6"/>
    <w:rsid w:val="004B60AA"/>
    <w:rsid w:val="004C248F"/>
    <w:rsid w:val="005041E2"/>
    <w:rsid w:val="00533C46"/>
    <w:rsid w:val="005A58A9"/>
    <w:rsid w:val="005E0E7B"/>
    <w:rsid w:val="00630969"/>
    <w:rsid w:val="00637F46"/>
    <w:rsid w:val="0065706A"/>
    <w:rsid w:val="00662DB1"/>
    <w:rsid w:val="006B4AC0"/>
    <w:rsid w:val="006B76C4"/>
    <w:rsid w:val="006C6D3B"/>
    <w:rsid w:val="0070177F"/>
    <w:rsid w:val="007177F9"/>
    <w:rsid w:val="00744B36"/>
    <w:rsid w:val="0075570E"/>
    <w:rsid w:val="00773A5E"/>
    <w:rsid w:val="00775AB5"/>
    <w:rsid w:val="00791F2D"/>
    <w:rsid w:val="007B1234"/>
    <w:rsid w:val="007D010C"/>
    <w:rsid w:val="007F4120"/>
    <w:rsid w:val="008131F3"/>
    <w:rsid w:val="00824E50"/>
    <w:rsid w:val="00833133"/>
    <w:rsid w:val="008372D5"/>
    <w:rsid w:val="008404BD"/>
    <w:rsid w:val="008424FA"/>
    <w:rsid w:val="008658D8"/>
    <w:rsid w:val="00881B6D"/>
    <w:rsid w:val="00890A3B"/>
    <w:rsid w:val="00894561"/>
    <w:rsid w:val="008F6135"/>
    <w:rsid w:val="00904877"/>
    <w:rsid w:val="0091155F"/>
    <w:rsid w:val="00911C7B"/>
    <w:rsid w:val="0094505D"/>
    <w:rsid w:val="00945931"/>
    <w:rsid w:val="00947F2C"/>
    <w:rsid w:val="00993A09"/>
    <w:rsid w:val="009A3192"/>
    <w:rsid w:val="009B2AEF"/>
    <w:rsid w:val="009C3A19"/>
    <w:rsid w:val="009C5DA7"/>
    <w:rsid w:val="009D0CC9"/>
    <w:rsid w:val="009E0B38"/>
    <w:rsid w:val="009E18C7"/>
    <w:rsid w:val="00A03FDD"/>
    <w:rsid w:val="00A11075"/>
    <w:rsid w:val="00A1157E"/>
    <w:rsid w:val="00A16BA4"/>
    <w:rsid w:val="00A24B45"/>
    <w:rsid w:val="00A2536A"/>
    <w:rsid w:val="00A42708"/>
    <w:rsid w:val="00A51332"/>
    <w:rsid w:val="00A901AE"/>
    <w:rsid w:val="00A966A8"/>
    <w:rsid w:val="00AA6C16"/>
    <w:rsid w:val="00AB7E36"/>
    <w:rsid w:val="00AD562F"/>
    <w:rsid w:val="00AF7C19"/>
    <w:rsid w:val="00B10CEB"/>
    <w:rsid w:val="00B35EDD"/>
    <w:rsid w:val="00B42985"/>
    <w:rsid w:val="00B47022"/>
    <w:rsid w:val="00B51FFB"/>
    <w:rsid w:val="00B75625"/>
    <w:rsid w:val="00B76D5A"/>
    <w:rsid w:val="00B821D1"/>
    <w:rsid w:val="00B828D6"/>
    <w:rsid w:val="00B866B9"/>
    <w:rsid w:val="00BB4125"/>
    <w:rsid w:val="00BB7136"/>
    <w:rsid w:val="00BC5ADF"/>
    <w:rsid w:val="00BC7651"/>
    <w:rsid w:val="00BD6C21"/>
    <w:rsid w:val="00BE5C04"/>
    <w:rsid w:val="00BF119D"/>
    <w:rsid w:val="00C21D30"/>
    <w:rsid w:val="00C34939"/>
    <w:rsid w:val="00C4285D"/>
    <w:rsid w:val="00C4450E"/>
    <w:rsid w:val="00C47CC5"/>
    <w:rsid w:val="00C86AC0"/>
    <w:rsid w:val="00CB2D87"/>
    <w:rsid w:val="00CE06E8"/>
    <w:rsid w:val="00CE57D9"/>
    <w:rsid w:val="00CF7658"/>
    <w:rsid w:val="00D0567A"/>
    <w:rsid w:val="00D2700F"/>
    <w:rsid w:val="00D326EE"/>
    <w:rsid w:val="00D458D9"/>
    <w:rsid w:val="00D51731"/>
    <w:rsid w:val="00D63C44"/>
    <w:rsid w:val="00D6739C"/>
    <w:rsid w:val="00D7718D"/>
    <w:rsid w:val="00D8598A"/>
    <w:rsid w:val="00D873DD"/>
    <w:rsid w:val="00DB21AD"/>
    <w:rsid w:val="00DB35FD"/>
    <w:rsid w:val="00DB526F"/>
    <w:rsid w:val="00DC5877"/>
    <w:rsid w:val="00DD3E33"/>
    <w:rsid w:val="00DD471F"/>
    <w:rsid w:val="00DE2E84"/>
    <w:rsid w:val="00DE354C"/>
    <w:rsid w:val="00E2066C"/>
    <w:rsid w:val="00E27B5B"/>
    <w:rsid w:val="00E736D3"/>
    <w:rsid w:val="00E76932"/>
    <w:rsid w:val="00E77A0E"/>
    <w:rsid w:val="00E80C5E"/>
    <w:rsid w:val="00EA6D5D"/>
    <w:rsid w:val="00EB6749"/>
    <w:rsid w:val="00F34DF7"/>
    <w:rsid w:val="00F36FD3"/>
    <w:rsid w:val="00F43C7B"/>
    <w:rsid w:val="00F52B97"/>
    <w:rsid w:val="00F839B1"/>
    <w:rsid w:val="00F85DDA"/>
    <w:rsid w:val="00F93E26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20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A90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iels-ouvrard-2810951ab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ouvrardniels@gmail.com" TargetMode="External"/><Relationship Id="rId17" Type="http://schemas.openxmlformats.org/officeDocument/2006/relationships/hyperlink" Target="https://github.com/NielsOuvrar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niels-ouvrard-2810951ab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ouvrardniels@gmail.com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elsOuvrard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2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2025-03-16T02:31:00Z</dcterms:created>
  <dcterms:modified xsi:type="dcterms:W3CDTF">2025-03-16T02:35:00Z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