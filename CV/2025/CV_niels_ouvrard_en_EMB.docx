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FDD7" w14:textId="77777777" w:rsidR="00AB7E36" w:rsidRPr="00AB7E36" w:rsidRDefault="00AB7E36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Internship search in</w:t>
                            </w:r>
                          </w:p>
                          <w:p w14:paraId="059A6B59" w14:textId="2ADE37DE" w:rsidR="00DE2E84" w:rsidRPr="00AB7E36" w:rsidRDefault="00AB7E36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Embedded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A11FDD7" w14:textId="77777777" w:rsidR="00AB7E36" w:rsidRPr="00AB7E36" w:rsidRDefault="00AB7E36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Internship search in</w:t>
                      </w:r>
                    </w:p>
                    <w:p w14:paraId="059A6B59" w14:textId="2ADE37DE" w:rsidR="00DE2E84" w:rsidRPr="00AB7E36" w:rsidRDefault="00AB7E36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Embedded Development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126F5552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</w:t>
                            </w:r>
                            <w:r w:rsidR="00AB7E3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126F5552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</w:t>
                      </w:r>
                      <w:r w:rsidR="00AB7E3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E8837" w14:textId="4DACBDF9" w:rsidR="00A11075" w:rsidRPr="00D2700F" w:rsidRDefault="00AB7E36" w:rsidP="00A11075">
                            <w:pPr>
                              <w:rPr>
                                <w:lang w:val="es-E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 xml:space="preserve">4th-year Computer Science student. I am looking for a 6-month part-time internship in embedded development starting from </w:t>
                            </w:r>
                            <w:r w:rsidRPr="00AB7E36">
                              <w:rPr>
                                <w:b/>
                                <w:bCs/>
                                <w:lang w:val="en-US"/>
                              </w:rPr>
                              <w:t>September 15, 2025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89E1"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4DACBDF9" w:rsidR="00A11075" w:rsidRPr="00D2700F" w:rsidRDefault="00AB7E36" w:rsidP="00A11075">
                      <w:pPr>
                        <w:rPr>
                          <w:lang w:val="es-ES"/>
                        </w:rPr>
                      </w:pPr>
                      <w:r w:rsidRPr="00AB7E36">
                        <w:rPr>
                          <w:lang w:val="en-US"/>
                        </w:rPr>
                        <w:t xml:space="preserve">4th-year Computer Science student. I am looking for a 6-month part-time internship in embedded development starting from </w:t>
                      </w:r>
                      <w:r w:rsidRPr="00AB7E36">
                        <w:rPr>
                          <w:b/>
                          <w:bCs/>
                          <w:lang w:val="en-US"/>
                        </w:rPr>
                        <w:t>September 15, 2025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3F7C879F" w:rsidR="00533C46" w:rsidRPr="00F839B1" w:rsidRDefault="00911C7B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 w:rsidR="00533C46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533C46" w:rsidRPr="00F839B1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F839B1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F839B1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F839B1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F839B1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CCAA"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3F7C879F" w:rsidR="00533C46" w:rsidRPr="00F839B1" w:rsidRDefault="00911C7B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 w:rsidR="00533C46"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533C46" w:rsidRPr="00F839B1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F839B1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F839B1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n-GB"/>
                        </w:rPr>
                        <w:br/>
                      </w:r>
                      <w:hyperlink r:id="rId15" w:history="1"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F839B1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F839B1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F839B1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4B732107" w:rsidR="00CE57D9" w:rsidRPr="00AB7E36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Indienov -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Embedded Development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and Python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February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5F06027" w14:textId="7C1F6DE5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4B4924F0" w14:textId="425F3A6E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Epitech Trainer 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(</w:t>
                            </w:r>
                            <w:r w:rsidR="00B10CEB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2023 – 2024, 10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 </w:t>
                            </w:r>
                            <w:r w:rsidR="00A901AE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mo</w:t>
                            </w:r>
                            <w:r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nths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)</w:t>
                            </w:r>
                            <w:r w:rsidR="00D2700F" w:rsidRPr="00AB7E36">
                              <w:rPr>
                                <w:lang w:val="en-GB"/>
                              </w:rPr>
                              <w:br/>
                            </w:r>
                            <w:r w:rsidRPr="00AB7E36">
                              <w:rPr>
                                <w:lang w:val="en-GB"/>
                              </w:rPr>
                              <w:t>Trained first and second-year students in C and C++. Delivered lessons on C libraries, project presentations, and evaluations for two groups of 60 students each</w:t>
                            </w:r>
                            <w:r w:rsidR="007F4120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3BC9303" w14:textId="33AEA70F" w:rsidR="00483441" w:rsidRPr="00AB7E36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FrenchFounders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–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ronten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d 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velopment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June</w:t>
                            </w:r>
                            <w:r w:rsidR="00B866B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December</w:t>
                            </w:r>
                            <w:r w:rsidR="00F34DF7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2022)</w:t>
                            </w:r>
                          </w:p>
                          <w:p w14:paraId="366AC557" w14:textId="5B8DB350" w:rsidR="00533C46" w:rsidRPr="00AB7E36" w:rsidRDefault="00AB7E36" w:rsidP="000C3FC3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Created multiple web pages using Vue.js, integrated with the company’s backend, and migrated several pages from Vue 2 to Vue 3</w:t>
                            </w:r>
                            <w:r w:rsidR="00FC31BE" w:rsidRPr="00AB7E36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4B732107" w:rsidR="00CE57D9" w:rsidRPr="00AB7E36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Indienov - 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Embedded Development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and Python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February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M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a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</w:t>
                      </w:r>
                      <w:r w:rsidR="00B10CEB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5F06027" w14:textId="7C1F6DE5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</w:r>
                      <w:r w:rsidR="00D2700F" w:rsidRPr="00AB7E36">
                        <w:rPr>
                          <w:rFonts w:ascii="Corbel" w:hAnsi="Corbel" w:cs="SegoePro-Bold"/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4B4924F0" w14:textId="425F3A6E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Epitech Trainer</w:t>
                      </w: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(</w:t>
                      </w:r>
                      <w:r w:rsidR="00B10CEB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2023 – 2024, 10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A901AE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mo</w:t>
                      </w:r>
                      <w:r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nths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)</w:t>
                      </w:r>
                      <w:r w:rsidR="00D2700F" w:rsidRPr="00AB7E36">
                        <w:rPr>
                          <w:lang w:val="en-GB"/>
                        </w:rPr>
                        <w:br/>
                      </w:r>
                      <w:r w:rsidRPr="00AB7E36">
                        <w:rPr>
                          <w:lang w:val="en-GB"/>
                        </w:rPr>
                        <w:t>Trained first and second-year students in C and C++. Delivered lessons on C libraries, project presentations, and evaluations for two groups of 60 students each</w:t>
                      </w:r>
                      <w:r w:rsidR="007F4120" w:rsidRPr="00AB7E36">
                        <w:rPr>
                          <w:lang w:val="en-GB"/>
                        </w:rPr>
                        <w:t>.</w:t>
                      </w:r>
                    </w:p>
                    <w:p w14:paraId="23BC9303" w14:textId="33AEA70F" w:rsidR="00483441" w:rsidRPr="00AB7E36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FrenchFounders </w:t>
                      </w:r>
                      <w:r w:rsidR="00D2700F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– 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F</w:t>
                      </w:r>
                      <w:r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ronten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d 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d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velopment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June</w:t>
                      </w:r>
                      <w:r w:rsidR="00B866B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December</w:t>
                      </w:r>
                      <w:r w:rsidR="00F34DF7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2022)</w:t>
                      </w:r>
                    </w:p>
                    <w:p w14:paraId="366AC557" w14:textId="5B8DB350" w:rsidR="00533C46" w:rsidRPr="00AB7E36" w:rsidRDefault="00AB7E36" w:rsidP="000C3FC3">
                      <w:pPr>
                        <w:spacing w:after="12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Created multiple web pages using Vue.js, integrated with the company’s backend, and migrated several pages from Vue 2 to Vue 3</w:t>
                      </w:r>
                      <w:r w:rsidR="00FC31BE" w:rsidRPr="00AB7E36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555FA29B" w:rsidR="00533C46" w:rsidRPr="00AB7E36" w:rsidRDefault="00AB7E3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7F4120"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rofession</w:t>
                              </w: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 experience</w:t>
                              </w:r>
                              <w:r w:rsidR="00911C7B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0324566" w14:textId="77777777" w:rsidR="00533C46" w:rsidRPr="00AB7E36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555FA29B" w:rsidR="00533C46" w:rsidRPr="00AB7E36" w:rsidRDefault="00AB7E3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7F4120"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rofession</w:t>
                        </w: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 experience</w:t>
                        </w:r>
                        <w:r w:rsidR="00911C7B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0324566" w14:textId="77777777" w:rsidR="00533C46" w:rsidRPr="00AB7E36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67CF643F" w:rsidR="00B75625" w:rsidRPr="00B866B9" w:rsidRDefault="007F4120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2AFE8B20">
                <wp:simplePos x="0" y="0"/>
                <wp:positionH relativeFrom="column">
                  <wp:posOffset>859900</wp:posOffset>
                </wp:positionH>
                <wp:positionV relativeFrom="paragraph">
                  <wp:posOffset>3089275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35" style="position:absolute;left:0;text-align:left;margin-left:67.7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NDQzMDRkYjItMzkyNi00ZDk5LWIxZDEtMWEyZmIyMTNlM2FiPC9zdEV2dDppbnN0YW5jZUlEPgog&#13;&#10;ICAgICAgICAgICAgICAgICA8c3RFdnQ6d2hlbj4yMDE0LTA0LTIzVDEyOjE1OjM3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jFmYThkNGRlLTNj&#13;&#10;YzUtNGU1ZC04MjZlLTQ2MTU3OWRkOTY0ZTwvc3RFdnQ6aW5zdGFuY2VJRD4KICAgICAgICAgICAg&#13;&#10;ICAgICAgPHN0RXZ0OndoZW4+MjAxNC0wNC0yM1QxMjoxNTozN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Tg8L2V4aWY6UGl4ZWxYRGltZW5zaW9uPgogICAgICAgICA8ZXhpZjpQaXhlbFlEaW1lbnNpb24+&#13;&#10;Mzg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">
                <v:shape id="Zone de texte 65" o:spid="_x0000_s1036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7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1" o:title=""/>
                </v:shape>
                <w10:wrap type="through"/>
              </v:group>
            </w:pict>
          </mc:Fallback>
        </mc:AlternateContent>
      </w:r>
      <w:r w:rsidR="002F577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78C0D076">
                <wp:simplePos x="0" y="0"/>
                <wp:positionH relativeFrom="column">
                  <wp:posOffset>1189355</wp:posOffset>
                </wp:positionH>
                <wp:positionV relativeFrom="paragraph">
                  <wp:posOffset>5734050</wp:posOffset>
                </wp:positionV>
                <wp:extent cx="4919345" cy="88646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36499D47" w:rsidR="00DD3E33" w:rsidRPr="00DB526F" w:rsidRDefault="00D2700F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526F"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Constellation software</w:t>
                            </w:r>
                            <w:r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– Full stack</w:t>
                            </w:r>
                            <w:r w:rsidR="00CE57D9"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Python 3 </w:t>
                            </w:r>
                            <w:r w:rsidR="00AB7E36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with</w:t>
                            </w:r>
                            <w:r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fastAPI</w:t>
                            </w:r>
                            <w:proofErr w:type="spellEnd"/>
                            <w:r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&amp; typescript</w:t>
                            </w:r>
                            <w:r w:rsidR="00CE57D9" w:rsidRPr="00DB526F"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2AFFBFE" w14:textId="43C759B8" w:rsidR="003C2AD5" w:rsidRPr="00911C7B" w:rsidRDefault="00AB7E36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C7B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Final year project with 5 other students, developing an online data visualization application related to the creation of universes</w:t>
                            </w:r>
                            <w:r w:rsidR="00A901AE" w:rsidRPr="00911C7B"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8" type="#_x0000_t202" style="position:absolute;left:0;text-align:left;margin-left:93.65pt;margin-top:451.5pt;width:387.35pt;height:69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" filled="f" stroked="f">
                <v:textbox>
                  <w:txbxContent>
                    <w:p w14:paraId="7B62CD1D" w14:textId="36499D47" w:rsidR="00DD3E33" w:rsidRPr="00DB526F" w:rsidRDefault="00D2700F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DB526F"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  <w:lang w:val="en-US"/>
                        </w:rPr>
                        <w:t>Constellation software</w:t>
                      </w:r>
                      <w:r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– Full stack</w:t>
                      </w:r>
                      <w:r w:rsidR="00CE57D9"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Python 3 </w:t>
                      </w:r>
                      <w:r w:rsidR="00AB7E36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with</w:t>
                      </w:r>
                      <w:r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fastAPI</w:t>
                      </w:r>
                      <w:proofErr w:type="spellEnd"/>
                      <w:r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&amp; typescript</w:t>
                      </w:r>
                      <w:r w:rsidR="00CE57D9" w:rsidRPr="00DB526F"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2AFFBFE" w14:textId="43C759B8" w:rsidR="003C2AD5" w:rsidRPr="00911C7B" w:rsidRDefault="00AB7E36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11C7B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Final year project with 5 other students, developing an online data visualization application related to the creation of universes</w:t>
                      </w:r>
                      <w:r w:rsidR="00A901AE" w:rsidRPr="00911C7B"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45BC174F">
                <wp:simplePos x="0" y="0"/>
                <wp:positionH relativeFrom="column">
                  <wp:posOffset>1191895</wp:posOffset>
                </wp:positionH>
                <wp:positionV relativeFrom="paragraph">
                  <wp:posOffset>3350895</wp:posOffset>
                </wp:positionV>
                <wp:extent cx="4742180" cy="187706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87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5290FC94" w:rsidR="00662DB1" w:rsidRPr="00911C7B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ster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| Epitech Marsell</w:t>
                            </w:r>
                            <w:r w:rsidR="007F4120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25CC70C9" w14:textId="77777777" w:rsidR="00662DB1" w:rsidRPr="00DD471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471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2021 – 2026</w:t>
                            </w:r>
                          </w:p>
                          <w:p w14:paraId="5F4D082A" w14:textId="5CB180AC" w:rsidR="000C3FC3" w:rsidRPr="00DD471F" w:rsidRDefault="00AB7E36" w:rsidP="00662DB1">
                            <w:pPr>
                              <w:rPr>
                                <w:lang w:val="en-GB"/>
                              </w:rPr>
                            </w:pPr>
                            <w:r w:rsidRPr="00DD471F">
                              <w:rPr>
                                <w:lang w:val="en-GB"/>
                              </w:rPr>
                              <w:t>GPA</w:t>
                            </w:r>
                            <w:r w:rsidR="00662DB1" w:rsidRPr="00DD471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  <w:r w:rsidR="00A03FDD" w:rsidRPr="00DD471F">
                              <w:rPr>
                                <w:b/>
                                <w:bCs/>
                                <w:lang w:val="en-GB"/>
                              </w:rPr>
                              <w:t>8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 xml:space="preserve"> / 4</w:t>
                            </w:r>
                            <w:r w:rsidRPr="00DD471F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45B2DCA" w14:textId="0E7D121E" w:rsidR="00662DB1" w:rsidRPr="00AB7E36" w:rsidRDefault="00AB7E36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7E36">
                              <w:rPr>
                                <w:sz w:val="21"/>
                                <w:szCs w:val="21"/>
                                <w:lang w:val="en-US"/>
                              </w:rPr>
                              <w:t>Valedictorian in the second year.</w:t>
                            </w:r>
                            <w:r w:rsidRPr="00AB7E3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Point Average (GPA): An index of the overall quality of a student’s work, ranging from 0 (unacceptable) to 4 (excellent)</w:t>
                            </w:r>
                          </w:p>
                          <w:p w14:paraId="239212D4" w14:textId="608AD8AD" w:rsidR="00833133" w:rsidRPr="00AB7E36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4155C8F7" w:rsidR="00833133" w:rsidRPr="00AB7E36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Ju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ne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 xml:space="preserve">uly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47A6E6B8" w14:textId="101AB504" w:rsidR="00833133" w:rsidRPr="00AB7E36" w:rsidRDefault="00AB7E36" w:rsidP="00833133">
                            <w:pPr>
                              <w:rPr>
                                <w:lang w:val="en-U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 xml:space="preserve">Specialization in video game development (Godot 4 and AI), microcontrollers, and </w:t>
                            </w:r>
                            <w:r w:rsidR="00DD471F">
                              <w:rPr>
                                <w:lang w:val="en-US"/>
                              </w:rPr>
                              <w:t xml:space="preserve">low-level API GPU (Apple Metal </w:t>
                            </w:r>
                            <w:r w:rsidR="00DD471F">
                              <w:rPr>
                                <w:lang w:val="en-US"/>
                              </w:rPr>
                              <w:t>3)</w:t>
                            </w:r>
                            <w:r w:rsidR="00C4285D" w:rsidRPr="00AB7E3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9" type="#_x0000_t202" style="position:absolute;left:0;text-align:left;margin-left:93.85pt;margin-top:263.85pt;width:373.4pt;height:147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" filled="f" stroked="f">
                <v:textbox>
                  <w:txbxContent>
                    <w:p w14:paraId="5680C9D9" w14:textId="5290FC94" w:rsidR="00662DB1" w:rsidRPr="00911C7B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ster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| Epitech Marsell</w:t>
                      </w:r>
                      <w:r w:rsidR="007F4120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25CC70C9" w14:textId="77777777" w:rsidR="00662DB1" w:rsidRPr="00DD471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</w:pPr>
                      <w:r w:rsidRPr="00DD471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  <w:t>2021 – 2026</w:t>
                      </w:r>
                    </w:p>
                    <w:p w14:paraId="5F4D082A" w14:textId="5CB180AC" w:rsidR="000C3FC3" w:rsidRPr="00DD471F" w:rsidRDefault="00AB7E36" w:rsidP="00662DB1">
                      <w:pPr>
                        <w:rPr>
                          <w:lang w:val="en-GB"/>
                        </w:rPr>
                      </w:pPr>
                      <w:r w:rsidRPr="00DD471F">
                        <w:rPr>
                          <w:lang w:val="en-GB"/>
                        </w:rPr>
                        <w:t>GPA</w:t>
                      </w:r>
                      <w:r w:rsidR="00662DB1" w:rsidRPr="00DD471F">
                        <w:rPr>
                          <w:lang w:val="en-GB"/>
                        </w:rPr>
                        <w:t xml:space="preserve"> 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>3.</w:t>
                      </w:r>
                      <w:r w:rsidR="00A03FDD" w:rsidRPr="00DD471F">
                        <w:rPr>
                          <w:b/>
                          <w:bCs/>
                          <w:lang w:val="en-GB"/>
                        </w:rPr>
                        <w:t>8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 xml:space="preserve"> / 4</w:t>
                      </w:r>
                      <w:r w:rsidRPr="00DD471F">
                        <w:rPr>
                          <w:lang w:val="en-GB"/>
                        </w:rPr>
                        <w:t>.</w:t>
                      </w:r>
                    </w:p>
                    <w:p w14:paraId="045B2DCA" w14:textId="0E7D121E" w:rsidR="00662DB1" w:rsidRPr="00AB7E36" w:rsidRDefault="00AB7E36" w:rsidP="005041E2">
                      <w:pPr>
                        <w:spacing w:after="2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7E36">
                        <w:rPr>
                          <w:sz w:val="21"/>
                          <w:szCs w:val="21"/>
                          <w:lang w:val="en-US"/>
                        </w:rPr>
                        <w:t>Valedictorian in the second year.</w:t>
                      </w:r>
                      <w:r w:rsidRPr="00AB7E3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AB7E3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Point Average (GPA): An index of the overall quality of a student’s work, ranging from 0 (unacceptable) to 4 (excellent)</w:t>
                      </w:r>
                    </w:p>
                    <w:p w14:paraId="239212D4" w14:textId="608AD8AD" w:rsidR="00833133" w:rsidRPr="00AB7E36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4155C8F7" w:rsidR="00833133" w:rsidRPr="00AB7E36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Ju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ne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 xml:space="preserve">uly 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47A6E6B8" w14:textId="101AB504" w:rsidR="00833133" w:rsidRPr="00AB7E36" w:rsidRDefault="00AB7E36" w:rsidP="00833133">
                      <w:pPr>
                        <w:rPr>
                          <w:lang w:val="en-US"/>
                        </w:rPr>
                      </w:pPr>
                      <w:r w:rsidRPr="00AB7E36">
                        <w:rPr>
                          <w:lang w:val="en-US"/>
                        </w:rPr>
                        <w:t xml:space="preserve">Specialization in video game development (Godot 4 and AI), microcontrollers, and </w:t>
                      </w:r>
                      <w:r w:rsidR="00DD471F">
                        <w:rPr>
                          <w:lang w:val="en-US"/>
                        </w:rPr>
                        <w:t xml:space="preserve">low-level API GPU (Apple Metal </w:t>
                      </w:r>
                      <w:r w:rsidR="00DD471F">
                        <w:rPr>
                          <w:lang w:val="en-US"/>
                        </w:rPr>
                        <w:t>3)</w:t>
                      </w:r>
                      <w:r w:rsidR="00C4285D" w:rsidRPr="00AB7E3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00F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156FEC89">
                <wp:simplePos x="0" y="0"/>
                <wp:positionH relativeFrom="column">
                  <wp:posOffset>867184</wp:posOffset>
                </wp:positionH>
                <wp:positionV relativeFrom="paragraph">
                  <wp:posOffset>5412122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7E95583F" w:rsidR="00533C46" w:rsidRPr="008F6135" w:rsidRDefault="00AB7E36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  <w:r w:rsidRPr="008F6135"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  <w:t>Tasks performed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40" style="position:absolute;left:0;text-align:left;margin-left:68.3pt;margin-top:426.1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YzA0NjM2MjUtOWIzNi00N2E1LTkwYTgtZThjODlhZmFmNjQyPC9zdEV2dDppbnN0YW5jZUlEPgog&#13;&#10;ICAgICAgICAgICAgICAgICA8c3RFdnQ6d2hlbj4yMDE0LTA0LTIzVDEyOjE2OjEz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mI1ZmIzMTU2LWQy&#13;&#10;NzctNGIxNy1hYTJlLThjNTU4YmI1ZTRiZTwvc3RFdnQ6aW5zdGFuY2VJRD4KICAgICAgICAgICAg&#13;&#10;ICAgICAgPHN0RXZ0OndoZW4+MjAxNC0wNC0yM1QxMjoxNjoxM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DE8L2V4aWY6UGl4ZWxYRGltZW5zaW9uPgogICAgICAgICA8ZXhpZjpQaXhlbFlEaW1lbnNpb24+&#13;&#10;NjY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">
                <v:shape id="Zone de texte 69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7E95583F" w:rsidR="00533C46" w:rsidRPr="008F6135" w:rsidRDefault="00AB7E36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</w:pPr>
                        <w:r w:rsidRPr="008F6135"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  <w:t>Tasks performed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42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0D4BCFA2" w:rsidR="00744B36" w:rsidRPr="00AB7E36" w:rsidRDefault="00A901AE" w:rsidP="00744B36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Sport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  <w:r w:rsidR="00533C46" w:rsidRPr="00AB7E36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lang w:val="en-GB"/>
                              </w:rPr>
                              <w:t xml:space="preserve"> </w:t>
                            </w:r>
                            <w:r w:rsidR="00533C46" w:rsidRPr="00AB7E3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lang w:val="en-GB"/>
                              </w:rPr>
                              <w:br/>
                            </w:r>
                            <w:r w:rsidR="00AB7E36" w:rsidRPr="00AB7E36">
                              <w:rPr>
                                <w:lang w:val="en-GB"/>
                              </w:rPr>
                              <w:t>I have been practicing rock climbing in a club since 2017</w:t>
                            </w:r>
                            <w:r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82524E9" w14:textId="7405FFE5" w:rsidR="00744B36" w:rsidRPr="00AB7E36" w:rsidRDefault="00744B36" w:rsidP="00744B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36DAB2" w14:textId="0BD88AA7" w:rsidR="00744B36" w:rsidRPr="00AB7E36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Cin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e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ma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</w:p>
                          <w:p w14:paraId="6B73A03B" w14:textId="70F19125" w:rsidR="00744B36" w:rsidRPr="00AB7E36" w:rsidRDefault="00AB7E36" w:rsidP="00CE57D9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A cinema enthusiast, I have been greatly influenced by the films of Hitchcock, Tarantino, and Kubrick</w:t>
                            </w:r>
                            <w:r w:rsidR="00744B36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B3FAC61" w14:textId="4DD6D6B9" w:rsidR="00533C46" w:rsidRPr="00AB7E36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0D4BCFA2" w:rsidR="00744B36" w:rsidRPr="00AB7E36" w:rsidRDefault="00A901AE" w:rsidP="00744B36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Sport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  <w:r w:rsidR="00533C46" w:rsidRPr="00AB7E36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lang w:val="en-GB"/>
                        </w:rPr>
                        <w:t xml:space="preserve"> </w:t>
                      </w:r>
                      <w:r w:rsidR="00533C46" w:rsidRPr="00AB7E3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lang w:val="en-GB"/>
                        </w:rPr>
                        <w:br/>
                      </w:r>
                      <w:r w:rsidR="00AB7E36" w:rsidRPr="00AB7E36">
                        <w:rPr>
                          <w:lang w:val="en-GB"/>
                        </w:rPr>
                        <w:t>I have been practicing rock climbing in a club since 2017</w:t>
                      </w:r>
                      <w:r w:rsidRPr="00AB7E36">
                        <w:rPr>
                          <w:lang w:val="en-GB"/>
                        </w:rPr>
                        <w:t>.</w:t>
                      </w:r>
                    </w:p>
                    <w:p w14:paraId="682524E9" w14:textId="7405FFE5" w:rsidR="00744B36" w:rsidRPr="00AB7E36" w:rsidRDefault="00744B36" w:rsidP="00744B36">
                      <w:pPr>
                        <w:rPr>
                          <w:lang w:val="en-GB"/>
                        </w:rPr>
                      </w:pPr>
                    </w:p>
                    <w:p w14:paraId="2536DAB2" w14:textId="0BD88AA7" w:rsidR="00744B36" w:rsidRPr="00AB7E36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Cin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e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ma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</w:p>
                    <w:p w14:paraId="6B73A03B" w14:textId="70F19125" w:rsidR="00744B36" w:rsidRPr="00AB7E36" w:rsidRDefault="00AB7E36" w:rsidP="00CE57D9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A cinema enthusiast, I have been greatly influenced by the films of Hitchcock, Tarantino, and Kubrick</w:t>
                      </w:r>
                      <w:r w:rsidR="00744B36" w:rsidRPr="00AB7E36">
                        <w:rPr>
                          <w:lang w:val="en-GB"/>
                        </w:rPr>
                        <w:t>.</w:t>
                      </w:r>
                    </w:p>
                    <w:p w14:paraId="3B3FAC61" w14:textId="4DD6D6B9" w:rsidR="00533C46" w:rsidRPr="00AB7E36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339DA5A4" w:rsidR="00533C46" w:rsidRPr="00AB7E36" w:rsidRDefault="00AB7E3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339DA5A4" w:rsidR="00533C46" w:rsidRPr="00AB7E36" w:rsidRDefault="00AB7E3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466ADE20" w:rsidR="00A24B45" w:rsidRPr="00911C7B" w:rsidRDefault="00911C7B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2E825F1" w14:textId="7644EB5F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</w:t>
                            </w:r>
                            <w:r w:rsidR="007F412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velopment</w:t>
                            </w:r>
                          </w:p>
                          <w:p w14:paraId="58C9431E" w14:textId="0D719C9E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</w:t>
                            </w:r>
                          </w:p>
                          <w:p w14:paraId="2F289837" w14:textId="1EA7B3D0" w:rsidR="000F5C05" w:rsidRPr="00911C7B" w:rsidRDefault="00911C7B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14:paraId="00EC56A9" w14:textId="4EC32328" w:rsidR="00A1157E" w:rsidRPr="00DD471F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DD471F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6E59E2D1" w:rsidR="000F5C05" w:rsidRPr="00DD471F" w:rsidRDefault="00911C7B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D47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  <w:proofErr w:type="spellEnd"/>
                            <w:r w:rsidR="000F5C05" w:rsidRPr="00DD47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058F613" w14:textId="245A130C" w:rsidR="009B2AEF" w:rsidRPr="00DD471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27EE0B59" w14:textId="47A7B9EE" w:rsidR="008404BD" w:rsidRPr="00DD471F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Vue3, PHP, </w:t>
                            </w:r>
                            <w:proofErr w:type="spellStart"/>
                            <w:r w:rsidRPr="00DD471F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Typescript</w:t>
                            </w:r>
                            <w:proofErr w:type="spellEnd"/>
                          </w:p>
                          <w:p w14:paraId="4D088B79" w14:textId="294528A6" w:rsidR="008404BD" w:rsidRPr="00911C7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1AFA8D32" w:rsidR="00D51731" w:rsidRPr="00911C7B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</w:t>
                            </w:r>
                            <w:r w:rsidR="00911C7B"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</w:t>
                            </w: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14:paraId="4753F2EE" w14:textId="1226EC20" w:rsidR="00A03FDD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French</w:t>
                            </w:r>
                            <w:r w:rsidR="00824E5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</w:t>
                            </w:r>
                          </w:p>
                          <w:p w14:paraId="488AF0DE" w14:textId="7A3D47AF" w:rsidR="00D51731" w:rsidRPr="00911C7B" w:rsidRDefault="00911C7B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Spanish</w:t>
                            </w:r>
                            <w:r w:rsidR="00A03FDD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Very good</w:t>
                            </w:r>
                          </w:p>
                          <w:p w14:paraId="7420911C" w14:textId="1BF41065" w:rsidR="00FC31BE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  <w:p w14:paraId="6D92E2AB" w14:textId="77777777" w:rsidR="00D51731" w:rsidRPr="00911C7B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466ADE20" w:rsidR="00A24B45" w:rsidRPr="00911C7B" w:rsidRDefault="00911C7B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2E825F1" w14:textId="7644EB5F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</w:t>
                      </w:r>
                      <w:r w:rsidR="007F412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velopment</w:t>
                      </w:r>
                    </w:p>
                    <w:p w14:paraId="58C9431E" w14:textId="0D719C9E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</w:t>
                      </w:r>
                    </w:p>
                    <w:p w14:paraId="2F289837" w14:textId="1EA7B3D0" w:rsidR="000F5C05" w:rsidRPr="00911C7B" w:rsidRDefault="00911C7B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14:paraId="00EC56A9" w14:textId="4EC32328" w:rsidR="00A1157E" w:rsidRPr="00DD471F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DD471F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6E59E2D1" w:rsidR="000F5C05" w:rsidRPr="00DD471F" w:rsidRDefault="00911C7B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D471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  <w:proofErr w:type="spellEnd"/>
                      <w:r w:rsidR="000F5C05" w:rsidRPr="00DD471F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058F613" w14:textId="245A130C" w:rsidR="009B2AEF" w:rsidRPr="00DD471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27EE0B59" w14:textId="47A7B9EE" w:rsidR="008404BD" w:rsidRPr="00DD471F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Vue3, PHP, </w:t>
                      </w:r>
                      <w:proofErr w:type="spellStart"/>
                      <w:r w:rsidRPr="00DD471F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Typescript</w:t>
                      </w:r>
                      <w:proofErr w:type="spellEnd"/>
                    </w:p>
                    <w:p w14:paraId="4D088B79" w14:textId="294528A6" w:rsidR="008404BD" w:rsidRPr="00911C7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1AFA8D32" w:rsidR="00D51731" w:rsidRPr="00911C7B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</w:t>
                      </w:r>
                      <w:r w:rsidR="00911C7B"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</w:t>
                      </w: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14:paraId="4753F2EE" w14:textId="1226EC20" w:rsidR="00A03FDD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French</w:t>
                      </w:r>
                      <w:r w:rsidR="00824E5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</w:t>
                      </w:r>
                    </w:p>
                    <w:p w14:paraId="488AF0DE" w14:textId="7A3D47AF" w:rsidR="00D51731" w:rsidRPr="00911C7B" w:rsidRDefault="00911C7B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Spanish</w:t>
                      </w:r>
                      <w:r w:rsidR="00A03FDD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Very good</w:t>
                      </w:r>
                    </w:p>
                    <w:p w14:paraId="7420911C" w14:textId="1BF41065" w:rsidR="00FC31BE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  <w:p w14:paraId="6D92E2AB" w14:textId="77777777" w:rsidR="00D51731" w:rsidRPr="00911C7B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5039B" w14:textId="77777777" w:rsidR="00356F26" w:rsidRDefault="00356F26" w:rsidP="00B51FFB">
      <w:r>
        <w:separator/>
      </w:r>
    </w:p>
  </w:endnote>
  <w:endnote w:type="continuationSeparator" w:id="0">
    <w:p w14:paraId="0F5662BD" w14:textId="77777777" w:rsidR="00356F26" w:rsidRDefault="00356F26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61561" w14:textId="77777777" w:rsidR="00356F26" w:rsidRDefault="00356F26" w:rsidP="00B51FFB">
      <w:r>
        <w:separator/>
      </w:r>
    </w:p>
  </w:footnote>
  <w:footnote w:type="continuationSeparator" w:id="0">
    <w:p w14:paraId="6E5C8FA7" w14:textId="77777777" w:rsidR="00356F26" w:rsidRDefault="00356F26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469DA"/>
    <w:rsid w:val="0006449D"/>
    <w:rsid w:val="000774F9"/>
    <w:rsid w:val="00085867"/>
    <w:rsid w:val="000B1DE1"/>
    <w:rsid w:val="000B7482"/>
    <w:rsid w:val="000C3FC3"/>
    <w:rsid w:val="000E1037"/>
    <w:rsid w:val="000E5A1F"/>
    <w:rsid w:val="000F5C05"/>
    <w:rsid w:val="00134A3A"/>
    <w:rsid w:val="001606EA"/>
    <w:rsid w:val="001A3374"/>
    <w:rsid w:val="001B01AB"/>
    <w:rsid w:val="001B55A0"/>
    <w:rsid w:val="00211EC0"/>
    <w:rsid w:val="002303A4"/>
    <w:rsid w:val="002319E2"/>
    <w:rsid w:val="00260D98"/>
    <w:rsid w:val="002B1CC2"/>
    <w:rsid w:val="002E26C8"/>
    <w:rsid w:val="002F5770"/>
    <w:rsid w:val="003008F2"/>
    <w:rsid w:val="003468D9"/>
    <w:rsid w:val="00356F26"/>
    <w:rsid w:val="003615FE"/>
    <w:rsid w:val="00374271"/>
    <w:rsid w:val="00380ED0"/>
    <w:rsid w:val="00384648"/>
    <w:rsid w:val="00385A43"/>
    <w:rsid w:val="003C2AD5"/>
    <w:rsid w:val="003C5B08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5041E2"/>
    <w:rsid w:val="00533C46"/>
    <w:rsid w:val="005A58A9"/>
    <w:rsid w:val="005E0E7B"/>
    <w:rsid w:val="00630969"/>
    <w:rsid w:val="00637F46"/>
    <w:rsid w:val="0065706A"/>
    <w:rsid w:val="00662DB1"/>
    <w:rsid w:val="006B4AC0"/>
    <w:rsid w:val="006B76C4"/>
    <w:rsid w:val="007177F9"/>
    <w:rsid w:val="00744B36"/>
    <w:rsid w:val="0075570E"/>
    <w:rsid w:val="00773A5E"/>
    <w:rsid w:val="00775AB5"/>
    <w:rsid w:val="00791F2D"/>
    <w:rsid w:val="007B1234"/>
    <w:rsid w:val="007D010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8F6135"/>
    <w:rsid w:val="00904877"/>
    <w:rsid w:val="0091155F"/>
    <w:rsid w:val="00911C7B"/>
    <w:rsid w:val="0094505D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2536A"/>
    <w:rsid w:val="00A42708"/>
    <w:rsid w:val="00A51332"/>
    <w:rsid w:val="00A901AE"/>
    <w:rsid w:val="00A966A8"/>
    <w:rsid w:val="00AA6C16"/>
    <w:rsid w:val="00AB7E36"/>
    <w:rsid w:val="00AD562F"/>
    <w:rsid w:val="00AF7C19"/>
    <w:rsid w:val="00B10CEB"/>
    <w:rsid w:val="00B42985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739C"/>
    <w:rsid w:val="00D7718D"/>
    <w:rsid w:val="00D8598A"/>
    <w:rsid w:val="00D873DD"/>
    <w:rsid w:val="00DB21AD"/>
    <w:rsid w:val="00DB35FD"/>
    <w:rsid w:val="00DB526F"/>
    <w:rsid w:val="00DC5877"/>
    <w:rsid w:val="00DD3E33"/>
    <w:rsid w:val="00DD471F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4DF7"/>
    <w:rsid w:val="00F36FD3"/>
    <w:rsid w:val="00F43C7B"/>
    <w:rsid w:val="00F52B97"/>
    <w:rsid w:val="00F839B1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2025-03-16T02:31:00Z</dcterms:created>
  <dcterms:modified xsi:type="dcterms:W3CDTF">2025-03-16T02:31:00Z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