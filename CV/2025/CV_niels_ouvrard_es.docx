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6E409" w14:textId="1C514649" w:rsidR="00F93E26" w:rsidRPr="00B866B9" w:rsidRDefault="00833133" w:rsidP="00E76932">
      <w:pPr>
        <w:jc w:val="both"/>
        <w:rPr>
          <w:lang w:val="es-ES"/>
        </w:rPr>
        <w:sectPr w:rsidR="00F93E26" w:rsidRPr="00B866B9" w:rsidSect="009E18C7">
          <w:type w:val="continuous"/>
          <w:pgSz w:w="11900" w:h="16840"/>
          <w:pgMar w:top="1418" w:right="1418" w:bottom="567" w:left="1418" w:header="709" w:footer="0" w:gutter="0"/>
          <w:cols w:num="2" w:space="708"/>
          <w:docGrid w:linePitch="360"/>
        </w:sectPr>
      </w:pPr>
      <w:r w:rsidRPr="00B866B9">
        <w:rPr>
          <w:noProof/>
          <w:lang w:val="es-ES"/>
        </w:rPr>
        <w:drawing>
          <wp:anchor distT="0" distB="0" distL="114300" distR="114300" simplePos="0" relativeHeight="251693056" behindDoc="0" locked="0" layoutInCell="1" allowOverlap="1" wp14:anchorId="775620F2" wp14:editId="2B11B9CA">
            <wp:simplePos x="0" y="0"/>
            <wp:positionH relativeFrom="column">
              <wp:posOffset>-607695</wp:posOffset>
            </wp:positionH>
            <wp:positionV relativeFrom="paragraph">
              <wp:posOffset>-721995</wp:posOffset>
            </wp:positionV>
            <wp:extent cx="1286766" cy="1409530"/>
            <wp:effectExtent l="0" t="0" r="0" b="635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1"/>
                    <a:srcRect l="4355" r="4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66" cy="140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70E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7662D5" wp14:editId="1BC93BC7">
                <wp:simplePos x="0" y="0"/>
                <wp:positionH relativeFrom="column">
                  <wp:posOffset>3333750</wp:posOffset>
                </wp:positionH>
                <wp:positionV relativeFrom="page">
                  <wp:posOffset>259080</wp:posOffset>
                </wp:positionV>
                <wp:extent cx="3013200" cy="684000"/>
                <wp:effectExtent l="0" t="0" r="0" b="1905"/>
                <wp:wrapThrough wrapText="bothSides">
                  <wp:wrapPolygon edited="0">
                    <wp:start x="273" y="0"/>
                    <wp:lineTo x="273" y="21058"/>
                    <wp:lineTo x="21168" y="21058"/>
                    <wp:lineTo x="21168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200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DEF24" w14:textId="77777777" w:rsidR="000F5C05" w:rsidRDefault="000F5C05" w:rsidP="009C5DA7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F5C05"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Buscando</w:t>
                            </w:r>
                            <w:proofErr w:type="spellEnd"/>
                            <w:r w:rsidRPr="000F5C05"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F5C05"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prácticas</w:t>
                            </w:r>
                            <w:proofErr w:type="spellEnd"/>
                            <w:r w:rsidRPr="000F5C05"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</w:t>
                            </w:r>
                          </w:p>
                          <w:p w14:paraId="059A6B59" w14:textId="709C18BD" w:rsidR="00DE2E84" w:rsidRPr="00E77A0E" w:rsidRDefault="000F5C05" w:rsidP="009C5DA7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0F5C05">
                              <w:rPr>
                                <w:rFonts w:ascii="Corbel" w:hAnsi="Corbel" w:cs="SegoePro-Light"/>
                                <w:b/>
                                <w:bCs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</w:t>
                            </w:r>
                            <w:proofErr w:type="spellEnd"/>
                            <w:proofErr w:type="gramEnd"/>
                            <w:r w:rsidRPr="000F5C05">
                              <w:rPr>
                                <w:rFonts w:ascii="Corbel" w:hAnsi="Corbel" w:cs="SegoePro-Light"/>
                                <w:b/>
                                <w:bCs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F5C05">
                              <w:rPr>
                                <w:rFonts w:ascii="Corbel" w:hAnsi="Corbel" w:cs="SegoePro-Light"/>
                                <w:b/>
                                <w:bCs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embebido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662D5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262.5pt;margin-top:20.4pt;width:237.25pt;height:5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" filled="f" stroked="f">
                <v:textbox>
                  <w:txbxContent>
                    <w:p w14:paraId="2F6DEF24" w14:textId="77777777" w:rsidR="000F5C05" w:rsidRDefault="000F5C05" w:rsidP="009C5DA7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F5C05"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Buscando</w:t>
                      </w:r>
                      <w:proofErr w:type="spellEnd"/>
                      <w:r w:rsidRPr="000F5C05"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F5C05"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prácticas</w:t>
                      </w:r>
                      <w:proofErr w:type="spellEnd"/>
                      <w:r w:rsidRPr="000F5C05"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</w:t>
                      </w:r>
                    </w:p>
                    <w:p w14:paraId="059A6B59" w14:textId="709C18BD" w:rsidR="00DE2E84" w:rsidRPr="00E77A0E" w:rsidRDefault="000F5C05" w:rsidP="009C5DA7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0F5C05">
                        <w:rPr>
                          <w:rFonts w:ascii="Corbel" w:hAnsi="Corbel" w:cs="SegoePro-Light"/>
                          <w:b/>
                          <w:bCs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</w:t>
                      </w:r>
                      <w:proofErr w:type="spellEnd"/>
                      <w:proofErr w:type="gramEnd"/>
                      <w:r w:rsidRPr="000F5C05">
                        <w:rPr>
                          <w:rFonts w:ascii="Corbel" w:hAnsi="Corbel" w:cs="SegoePro-Light"/>
                          <w:b/>
                          <w:bCs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F5C05">
                        <w:rPr>
                          <w:rFonts w:ascii="Corbel" w:hAnsi="Corbel" w:cs="SegoePro-Light"/>
                          <w:b/>
                          <w:bCs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embebido</w:t>
                      </w:r>
                      <w:proofErr w:type="spellEnd"/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E769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B7ECEB" wp14:editId="6308B4A2">
                <wp:simplePos x="0" y="0"/>
                <wp:positionH relativeFrom="column">
                  <wp:posOffset>966470</wp:posOffset>
                </wp:positionH>
                <wp:positionV relativeFrom="page">
                  <wp:posOffset>168910</wp:posOffset>
                </wp:positionV>
                <wp:extent cx="1839600" cy="835200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600" cy="8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F6251" w14:textId="437D9C3F" w:rsidR="00533C46" w:rsidRPr="00E76932" w:rsidRDefault="008372D5" w:rsidP="00E76932">
                            <w:pPr>
                              <w:pStyle w:val="BalloonText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Niels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Ouvrard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ECEB" id="Zone de texte 6" o:spid="_x0000_s1027" type="#_x0000_t202" style="position:absolute;left:0;text-align:left;margin-left:76.1pt;margin-top:13.3pt;width:144.85pt;height:6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" filled="f" stroked="f">
                <v:textbox>
                  <w:txbxContent>
                    <w:p w14:paraId="5D1F6251" w14:textId="437D9C3F" w:rsidR="00533C46" w:rsidRPr="00E76932" w:rsidRDefault="008372D5" w:rsidP="00E76932">
                      <w:pPr>
                        <w:pStyle w:val="BalloonText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Niels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Ouvrard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931" w:rsidRPr="00B866B9">
        <w:rPr>
          <w:lang w:val="es-ES"/>
        </w:rPr>
        <w:t xml:space="preserve"> </w:t>
      </w:r>
    </w:p>
    <w:p w14:paraId="0D46FC9F" w14:textId="0C9D76DD" w:rsidR="00AF7C19" w:rsidRPr="00B866B9" w:rsidRDefault="00CB2D87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5199" behindDoc="0" locked="0" layoutInCell="1" allowOverlap="1" wp14:anchorId="0CA38C45" wp14:editId="19675913">
                <wp:simplePos x="0" y="0"/>
                <wp:positionH relativeFrom="column">
                  <wp:posOffset>866775</wp:posOffset>
                </wp:positionH>
                <wp:positionV relativeFrom="paragraph">
                  <wp:posOffset>126365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264160"/>
                        </a:xfrm>
                        <a:prstGeom prst="rect">
                          <a:avLst/>
                        </a:prstGeom>
                        <a:solidFill>
                          <a:srgbClr val="1E8D8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FF8AB" w14:textId="3E4E90C4" w:rsidR="00483441" w:rsidRPr="00DC5877" w:rsidRDefault="00B866B9" w:rsidP="00483441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866B9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Objetivo</w:t>
                            </w:r>
                            <w:proofErr w:type="spellEnd"/>
                          </w:p>
                          <w:p w14:paraId="57A3A42B" w14:textId="77777777" w:rsidR="00483441" w:rsidRPr="00BC5ADF" w:rsidRDefault="00483441" w:rsidP="00483441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38C45" id="Zone de texte 8" o:spid="_x0000_s1028" type="#_x0000_t202" style="position:absolute;margin-left:68.25pt;margin-top:9.95pt;width:215.6pt;height:20.8pt;z-index:251635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" fillcolor="#1e8d82" stroked="f">
                <v:textbox>
                  <w:txbxContent>
                    <w:p w14:paraId="796FF8AB" w14:textId="3E4E90C4" w:rsidR="00483441" w:rsidRPr="00DC5877" w:rsidRDefault="00B866B9" w:rsidP="00483441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866B9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Objetivo</w:t>
                      </w:r>
                      <w:proofErr w:type="spellEnd"/>
                    </w:p>
                    <w:p w14:paraId="57A3A42B" w14:textId="77777777" w:rsidR="00483441" w:rsidRPr="00BC5ADF" w:rsidRDefault="00483441" w:rsidP="00483441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80ED0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BFE5DE" wp14:editId="5B7581DD">
                <wp:simplePos x="0" y="0"/>
                <wp:positionH relativeFrom="column">
                  <wp:posOffset>861060</wp:posOffset>
                </wp:positionH>
                <wp:positionV relativeFrom="paragraph">
                  <wp:posOffset>143510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9118A" id="Connecteur droit 90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1.3pt" to="67.8pt,7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" strokecolor="white [3212]" strokeweight="6pt">
                <v:stroke dashstyle="1 1" endcap="round"/>
              </v:line>
            </w:pict>
          </mc:Fallback>
        </mc:AlternateContent>
      </w:r>
      <w:r w:rsidR="003D445D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1" behindDoc="1" locked="0" layoutInCell="1" allowOverlap="1" wp14:anchorId="2BC97D50" wp14:editId="4603D460">
                <wp:simplePos x="0" y="0"/>
                <wp:positionH relativeFrom="column">
                  <wp:posOffset>-899795</wp:posOffset>
                </wp:positionH>
                <wp:positionV relativeFrom="paragraph">
                  <wp:posOffset>126185</wp:posOffset>
                </wp:positionV>
                <wp:extent cx="1767840" cy="9499145"/>
                <wp:effectExtent l="0" t="0" r="0" b="63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95AA5" id="Rectangle 91" o:spid="_x0000_s1026" style="position:absolute;margin-left:-70.85pt;margin-top:9.95pt;width:139.2pt;height:747.95pt;z-index:-251583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" fillcolor="#48b6a8" stroked="f"/>
            </w:pict>
          </mc:Fallback>
        </mc:AlternateContent>
      </w:r>
      <w:r w:rsidR="00945931" w:rsidRPr="00B866B9">
        <w:rPr>
          <w:lang w:val="es-ES"/>
        </w:rPr>
        <w:t xml:space="preserve"> </w:t>
      </w:r>
    </w:p>
    <w:p w14:paraId="3D727AF0" w14:textId="385FF97B" w:rsidR="00B75625" w:rsidRPr="00B866B9" w:rsidRDefault="00B75625" w:rsidP="00B75625">
      <w:pPr>
        <w:rPr>
          <w:lang w:val="es-ES"/>
        </w:rPr>
      </w:pPr>
    </w:p>
    <w:p w14:paraId="023F86AE" w14:textId="524417FE" w:rsidR="00B75625" w:rsidRPr="00B866B9" w:rsidRDefault="00CB2D87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689E1" wp14:editId="461C8385">
                <wp:simplePos x="0" y="0"/>
                <wp:positionH relativeFrom="column">
                  <wp:posOffset>1203960</wp:posOffset>
                </wp:positionH>
                <wp:positionV relativeFrom="paragraph">
                  <wp:posOffset>53340</wp:posOffset>
                </wp:positionV>
                <wp:extent cx="4927600" cy="68580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73E8837" w14:textId="1159CC9C" w:rsidR="00A11075" w:rsidRPr="00D2700F" w:rsidRDefault="007D010C" w:rsidP="00A11075">
                            <w:pPr>
                              <w:rPr>
                                <w:lang w:val="es-ES"/>
                              </w:rPr>
                            </w:pPr>
                            <w:r w:rsidRPr="00D2700F">
                              <w:rPr>
                                <w:lang w:val="es-ES"/>
                              </w:rPr>
                              <w:t xml:space="preserve">Estudiante de cuarto año de la carrera de informática. Estoy en busca de una pasantía en el área de desarrollo embebido a partir de </w:t>
                            </w:r>
                            <w:r w:rsidRPr="00D2700F">
                              <w:rPr>
                                <w:b/>
                                <w:bCs/>
                                <w:lang w:val="es-ES"/>
                              </w:rPr>
                              <w:t>septiembre de 2025</w:t>
                            </w:r>
                            <w:r w:rsidRPr="00D2700F"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689E1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9" type="#_x0000_t202" style="position:absolute;margin-left:94.8pt;margin-top:4.2pt;width:388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" filled="f" stroked="f">
                <v:textbox>
                  <w:txbxContent>
                    <w:p w14:paraId="273E8837" w14:textId="1159CC9C" w:rsidR="00A11075" w:rsidRPr="00D2700F" w:rsidRDefault="007D010C" w:rsidP="00A11075">
                      <w:pPr>
                        <w:rPr>
                          <w:lang w:val="es-ES"/>
                        </w:rPr>
                      </w:pPr>
                      <w:r w:rsidRPr="00D2700F">
                        <w:rPr>
                          <w:lang w:val="es-ES"/>
                        </w:rPr>
                        <w:t xml:space="preserve">Estudiante de cuarto año de la carrera de informática. Estoy en busca de una pasantía en el área de desarrollo embebido a partir de </w:t>
                      </w:r>
                      <w:r w:rsidRPr="00D2700F">
                        <w:rPr>
                          <w:b/>
                          <w:bCs/>
                          <w:lang w:val="es-ES"/>
                        </w:rPr>
                        <w:t>septiembre de 2025</w:t>
                      </w:r>
                      <w:r w:rsidRPr="00D2700F"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3F73C" w14:textId="7502325D" w:rsidR="00B75625" w:rsidRPr="00B866B9" w:rsidRDefault="00A51332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1F8CCAA" wp14:editId="6C448CF1">
                <wp:simplePos x="0" y="0"/>
                <wp:positionH relativeFrom="column">
                  <wp:posOffset>-802640</wp:posOffset>
                </wp:positionH>
                <wp:positionV relativeFrom="paragraph">
                  <wp:posOffset>287020</wp:posOffset>
                </wp:positionV>
                <wp:extent cx="1551305" cy="2098040"/>
                <wp:effectExtent l="0" t="0" r="0" b="0"/>
                <wp:wrapThrough wrapText="bothSides">
                  <wp:wrapPolygon edited="0">
                    <wp:start x="884" y="131"/>
                    <wp:lineTo x="884" y="21312"/>
                    <wp:lineTo x="20512" y="21312"/>
                    <wp:lineTo x="20512" y="131"/>
                    <wp:lineTo x="884" y="131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209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FD493" w14:textId="7669B1BD" w:rsidR="00533C46" w:rsidRPr="00D2700F" w:rsidRDefault="00533C46" w:rsidP="00A51332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0F5C05"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l. </w:t>
                            </w:r>
                            <w:r w:rsidRPr="00D2700F"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CB2D87" w:rsidRPr="00D2700F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+33</w:t>
                            </w:r>
                            <w:r w:rsidR="008372D5" w:rsidRPr="00D2700F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7 82 02 19 52</w:t>
                            </w:r>
                          </w:p>
                          <w:p w14:paraId="5AB843D6" w14:textId="682C6FF0" w:rsidR="00533C46" w:rsidRPr="00D2700F" w:rsidRDefault="000F5C05" w:rsidP="00824E50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Correo electrónico</w:t>
                            </w:r>
                            <w:r w:rsidR="00533C46" w:rsidRPr="00D2700F">
                              <w:rPr>
                                <w:rStyle w:val="Hyperlink"/>
                                <w:rFonts w:cs="SegoePro-Light"/>
                                <w:color w:val="FFFFFF" w:themeColor="background1"/>
                                <w:sz w:val="20"/>
                                <w:szCs w:val="14"/>
                                <w:lang w:val="es-ES"/>
                              </w:rPr>
                              <w:br/>
                            </w:r>
                            <w:hyperlink r:id="rId12" w:history="1">
                              <w:r w:rsidR="008372D5"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ouvrard</w:t>
                              </w:r>
                              <w:r w:rsidR="00824E50"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niels</w:t>
                              </w:r>
                              <w:r w:rsidR="008372D5"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</w:t>
                              </w:r>
                              <w:r w:rsidR="00824E50"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gmail.com</w:t>
                              </w:r>
                            </w:hyperlink>
                          </w:p>
                          <w:p w14:paraId="5988FAD9" w14:textId="2322FB12" w:rsidR="00824E50" w:rsidRPr="00D2700F" w:rsidRDefault="00A03FDD" w:rsidP="00824E50">
                            <w:pPr>
                              <w:pStyle w:val="BalloonText"/>
                              <w:spacing w:after="240"/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3" w:history="1">
                              <w:r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</w:t>
                              </w:r>
                            </w:hyperlink>
                            <w:r w:rsidR="00824E50"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EE8C3DF" w14:textId="47D9FABC" w:rsidR="00824E50" w:rsidRPr="00D2700F" w:rsidRDefault="00824E50" w:rsidP="00824E50">
                            <w:pPr>
                              <w:pStyle w:val="BalloonText"/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4" w:history="1">
                              <w:r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GitHub</w:t>
                              </w:r>
                            </w:hyperlink>
                            <w:r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8CCA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0" type="#_x0000_t202" style="position:absolute;margin-left:-63.2pt;margin-top:22.6pt;width:122.15pt;height:165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" filled="f" stroked="f">
                <v:textbox>
                  <w:txbxContent>
                    <w:p w14:paraId="329FD493" w14:textId="7669B1BD" w:rsidR="00533C46" w:rsidRPr="00D2700F" w:rsidRDefault="00533C46" w:rsidP="00A51332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0F5C05" w:rsidRPr="00D2700F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D2700F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l. </w:t>
                      </w:r>
                      <w:r w:rsidRPr="00D2700F"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CB2D87" w:rsidRPr="00D2700F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+33</w:t>
                      </w:r>
                      <w:r w:rsidR="008372D5" w:rsidRPr="00D2700F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7 82 02 19 52</w:t>
                      </w:r>
                    </w:p>
                    <w:p w14:paraId="5AB843D6" w14:textId="682C6FF0" w:rsidR="00533C46" w:rsidRPr="00D2700F" w:rsidRDefault="000F5C05" w:rsidP="00824E50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Correo electrónico</w:t>
                      </w:r>
                      <w:r w:rsidR="00533C46" w:rsidRPr="00D2700F">
                        <w:rPr>
                          <w:rStyle w:val="Hyperlink"/>
                          <w:rFonts w:cs="SegoePro-Light"/>
                          <w:color w:val="FFFFFF" w:themeColor="background1"/>
                          <w:sz w:val="20"/>
                          <w:szCs w:val="14"/>
                          <w:lang w:val="es-ES"/>
                        </w:rPr>
                        <w:br/>
                      </w:r>
                      <w:hyperlink r:id="rId15" w:history="1">
                        <w:r w:rsidR="008372D5"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ouvrard</w:t>
                        </w:r>
                        <w:r w:rsidR="00824E50"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niels</w:t>
                        </w:r>
                        <w:r w:rsidR="008372D5"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</w:t>
                        </w:r>
                        <w:r w:rsidR="00824E50"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gmail.com</w:t>
                        </w:r>
                      </w:hyperlink>
                    </w:p>
                    <w:p w14:paraId="5988FAD9" w14:textId="2322FB12" w:rsidR="00824E50" w:rsidRPr="00D2700F" w:rsidRDefault="00A03FDD" w:rsidP="00824E50">
                      <w:pPr>
                        <w:pStyle w:val="BalloonText"/>
                        <w:spacing w:after="240"/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6" w:history="1">
                        <w:r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</w:t>
                        </w:r>
                      </w:hyperlink>
                      <w:r w:rsidR="00824E50" w:rsidRPr="00D2700F"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EE8C3DF" w14:textId="47D9FABC" w:rsidR="00824E50" w:rsidRPr="00D2700F" w:rsidRDefault="00824E50" w:rsidP="00824E50">
                      <w:pPr>
                        <w:pStyle w:val="BalloonText"/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7" w:history="1">
                        <w:r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GitHub</w:t>
                        </w:r>
                      </w:hyperlink>
                      <w:r w:rsidRPr="00D2700F"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F0069D" w14:textId="653AA2E1" w:rsidR="00B75625" w:rsidRPr="00B866B9" w:rsidRDefault="00B75625" w:rsidP="00B75625">
      <w:pPr>
        <w:rPr>
          <w:lang w:val="es-ES"/>
        </w:rPr>
      </w:pPr>
    </w:p>
    <w:p w14:paraId="158776AB" w14:textId="7BECE796" w:rsidR="00B75625" w:rsidRPr="00B866B9" w:rsidRDefault="00A51332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754726" wp14:editId="671C3C31">
                <wp:simplePos x="0" y="0"/>
                <wp:positionH relativeFrom="column">
                  <wp:posOffset>1210310</wp:posOffset>
                </wp:positionH>
                <wp:positionV relativeFrom="paragraph">
                  <wp:posOffset>469900</wp:posOffset>
                </wp:positionV>
                <wp:extent cx="5053330" cy="298196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330" cy="298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F2A7CC4" w14:textId="51A5972D" w:rsidR="00CE57D9" w:rsidRPr="00D2700F" w:rsidRDefault="00B866B9" w:rsidP="00CE57D9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lang w:val="es-E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Indienov - </w:t>
                            </w:r>
                            <w:r w:rsidRPr="00D2700F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Desarrollo embebido</w:t>
                            </w:r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 y Python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 (</w:t>
                            </w:r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febrero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 – </w:t>
                            </w:r>
                            <w:r w:rsidR="00B10CEB"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ma</w:t>
                            </w:r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yo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 202</w:t>
                            </w:r>
                            <w:r w:rsidR="00B10CEB"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4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)</w:t>
                            </w:r>
                          </w:p>
                          <w:p w14:paraId="65F06027" w14:textId="43EBD14F" w:rsidR="00D2700F" w:rsidRDefault="007D010C" w:rsidP="00B10CEB">
                            <w:pPr>
                              <w:spacing w:after="240"/>
                              <w:rPr>
                                <w:lang w:val="es-ES"/>
                              </w:rPr>
                            </w:pPr>
                            <w:r w:rsidRPr="00D2700F">
                              <w:rPr>
                                <w:lang w:val="es-ES"/>
                              </w:rPr>
                              <w:t xml:space="preserve">Realización de </w:t>
                            </w:r>
                            <w:proofErr w:type="gramStart"/>
                            <w:r w:rsidRPr="00D2700F">
                              <w:rPr>
                                <w:lang w:val="es-ES"/>
                              </w:rPr>
                              <w:t xml:space="preserve">un </w:t>
                            </w:r>
                            <w:r w:rsidRPr="00D2700F">
                              <w:rPr>
                                <w:b/>
                                <w:bCs/>
                                <w:lang w:val="es-ES"/>
                              </w:rPr>
                              <w:t>test</w:t>
                            </w:r>
                            <w:proofErr w:type="gramEnd"/>
                            <w:r w:rsidRPr="00D2700F">
                              <w:rPr>
                                <w:b/>
                                <w:bCs/>
                                <w:lang w:val="es-ES"/>
                              </w:rPr>
                              <w:t xml:space="preserve"> harness</w:t>
                            </w:r>
                            <w:r w:rsidRPr="00D2700F">
                              <w:rPr>
                                <w:lang w:val="es-ES"/>
                              </w:rPr>
                              <w:t xml:space="preserve"> y un driver en C</w:t>
                            </w:r>
                            <w:r w:rsidR="00D2700F" w:rsidRP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t xml:space="preserve"> para una LED</w:t>
                            </w:r>
                            <w:r w:rsid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br/>
                            </w:r>
                            <w:r w:rsidR="00D2700F" w:rsidRP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t>“</w:t>
                            </w:r>
                            <w:r w:rsidR="00D2700F" w:rsidRPr="00D2700F">
                              <w:rPr>
                                <w:rFonts w:ascii="Helvetica" w:hAnsi="Helvetica" w:cs="SegoePro-Bold"/>
                                <w:color w:val="000000" w:themeColor="text1"/>
                                <w:lang w:val="es-ES"/>
                              </w:rPr>
                              <w:t xml:space="preserve">Texas </w:t>
                            </w:r>
                            <w:proofErr w:type="spellStart"/>
                            <w:r w:rsidR="00D2700F" w:rsidRPr="00D2700F">
                              <w:rPr>
                                <w:rFonts w:ascii="Helvetica" w:hAnsi="Helvetica" w:cs="SegoePro-Bold"/>
                                <w:color w:val="000000" w:themeColor="text1"/>
                                <w:lang w:val="es-ES"/>
                              </w:rPr>
                              <w:t>Instrument</w:t>
                            </w:r>
                            <w:proofErr w:type="spellEnd"/>
                            <w:r w:rsidR="00D2700F" w:rsidRPr="00D2700F">
                              <w:rPr>
                                <w:rFonts w:ascii="Helvetica" w:hAnsi="Helvetica" w:cs="SegoePro-Bold"/>
                                <w:color w:val="000000" w:themeColor="text1"/>
                                <w:lang w:val="es-ES"/>
                              </w:rPr>
                              <w:t xml:space="preserve"> lp5521</w:t>
                            </w:r>
                            <w:r w:rsidR="00D2700F" w:rsidRP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t>” basado en la hoja de datos del fabricante</w:t>
                            </w:r>
                            <w:r w:rsidR="00D2700F">
                              <w:rPr>
                                <w:lang w:val="es-ES"/>
                              </w:rPr>
                              <w:t>.</w:t>
                            </w:r>
                            <w:r w:rsidR="00D2700F">
                              <w:rPr>
                                <w:lang w:val="es-ES"/>
                              </w:rPr>
                              <w:br/>
                              <w:t xml:space="preserve">También </w:t>
                            </w:r>
                            <w:r w:rsidR="00D2700F" w:rsidRPr="00D2700F">
                              <w:rPr>
                                <w:lang w:val="es-ES"/>
                              </w:rPr>
                              <w:t>varias</w:t>
                            </w:r>
                            <w:r w:rsidRPr="00D2700F">
                              <w:rPr>
                                <w:lang w:val="es-ES"/>
                              </w:rPr>
                              <w:t xml:space="preserve"> herramientas de producción en Python</w:t>
                            </w:r>
                            <w:r w:rsidR="00D2700F">
                              <w:rPr>
                                <w:lang w:val="es-ES"/>
                              </w:rPr>
                              <w:t xml:space="preserve">, por ejemplo, </w:t>
                            </w:r>
                            <w:r w:rsidR="00D2700F" w:rsidRP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t>desarroll</w:t>
                            </w:r>
                            <w:r w:rsid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t>é</w:t>
                            </w:r>
                            <w:r w:rsidR="00D2700F" w:rsidRP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t xml:space="preserve"> una clase para conexiones a servidores AWS utilizando solicitudes canónicas, para un software de pruebas unitarias en MQTT.</w:t>
                            </w:r>
                          </w:p>
                          <w:p w14:paraId="4B4924F0" w14:textId="6AD056C6" w:rsidR="00D2700F" w:rsidRPr="00D2700F" w:rsidRDefault="00B866B9" w:rsidP="00B10CEB">
                            <w:pPr>
                              <w:spacing w:after="240"/>
                              <w:rPr>
                                <w:lang w:val="es-E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s-ES"/>
                              </w:rPr>
                              <w:t>Formador en Epitech</w:t>
                            </w:r>
                            <w:r w:rsidR="00B10CEB" w:rsidRPr="00D2700F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s-ES"/>
                              </w:rPr>
                              <w:t xml:space="preserve"> (</w:t>
                            </w:r>
                            <w:r w:rsidR="00B10CEB" w:rsidRPr="00D2700F">
                              <w:rPr>
                                <w:rFonts w:ascii="Helvetica" w:hAnsi="Helvetica" w:cs="SegoePro-Bold"/>
                                <w:bCs/>
                                <w:color w:val="48B6A8"/>
                                <w:lang w:val="es-ES"/>
                              </w:rPr>
                              <w:t>2023 – 2024, 10</w:t>
                            </w:r>
                            <w:r w:rsidR="00B10CEB" w:rsidRPr="00D2700F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s-ES"/>
                              </w:rPr>
                              <w:t xml:space="preserve"> </w:t>
                            </w:r>
                            <w:r w:rsidRPr="00D2700F">
                              <w:rPr>
                                <w:rFonts w:ascii="Helvetica" w:hAnsi="Helvetica" w:cs="SegoePro-Bold"/>
                                <w:bCs/>
                                <w:color w:val="48B6A8"/>
                                <w:lang w:val="es-ES"/>
                              </w:rPr>
                              <w:t>meses</w:t>
                            </w:r>
                            <w:r w:rsidR="00B10CEB" w:rsidRPr="00D2700F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s-ES"/>
                              </w:rPr>
                              <w:t>)</w:t>
                            </w:r>
                            <w:r w:rsidR="00D2700F">
                              <w:rPr>
                                <w:lang w:val="es-ES"/>
                              </w:rPr>
                              <w:br/>
                            </w:r>
                            <w:r w:rsidR="007D010C" w:rsidRPr="00D2700F">
                              <w:rPr>
                                <w:lang w:val="es-ES"/>
                              </w:rPr>
                              <w:t>Formador de estudiantes de años inferiores en C y C++</w:t>
                            </w:r>
                            <w:r w:rsidR="00D2700F">
                              <w:rPr>
                                <w:lang w:val="es-ES"/>
                              </w:rPr>
                              <w:t>.</w:t>
                            </w:r>
                            <w:r w:rsidR="00D2700F">
                              <w:rPr>
                                <w:lang w:val="es-ES"/>
                              </w:rPr>
                              <w:br/>
                              <w:t xml:space="preserve">Hice </w:t>
                            </w:r>
                            <w:r w:rsidR="007D010C" w:rsidRPr="00D2700F">
                              <w:rPr>
                                <w:lang w:val="es-ES"/>
                              </w:rPr>
                              <w:t>clases</w:t>
                            </w:r>
                            <w:r w:rsidR="00D2700F">
                              <w:rPr>
                                <w:lang w:val="es-ES"/>
                              </w:rPr>
                              <w:t xml:space="preserve"> sobre librerías</w:t>
                            </w:r>
                            <w:r w:rsidR="007D010C" w:rsidRPr="00D2700F">
                              <w:rPr>
                                <w:lang w:val="es-ES"/>
                              </w:rPr>
                              <w:t>, presentaciones de proyectos, evaluaciones</w:t>
                            </w:r>
                            <w:r w:rsidR="00D2700F">
                              <w:rPr>
                                <w:lang w:val="es-ES"/>
                              </w:rPr>
                              <w:t>…</w:t>
                            </w:r>
                            <w:r w:rsidR="00D2700F">
                              <w:rPr>
                                <w:lang w:val="es-ES"/>
                              </w:rPr>
                              <w:br/>
                              <w:t>Para dos promociones de 60 estudiantes.</w:t>
                            </w:r>
                          </w:p>
                          <w:p w14:paraId="23BC9303" w14:textId="1BC43268" w:rsidR="00483441" w:rsidRPr="00D2700F" w:rsidRDefault="00DD3E33" w:rsidP="00DD3E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lang w:val="es-ES"/>
                              </w:rPr>
                            </w:pPr>
                            <w:proofErr w:type="spellStart"/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FrenchFounders</w:t>
                            </w:r>
                            <w:proofErr w:type="spellEnd"/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– </w:t>
                            </w:r>
                            <w:proofErr w:type="spellStart"/>
                            <w:r w:rsidR="00D2700F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F</w:t>
                            </w:r>
                            <w:r w:rsidRPr="00D2700F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ronten</w:t>
                            </w:r>
                            <w:r w:rsidR="00D2700F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d</w:t>
                            </w:r>
                            <w:proofErr w:type="spellEnd"/>
                            <w:r w:rsidR="00D2700F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2700F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devloppement</w:t>
                            </w:r>
                            <w:proofErr w:type="spellEnd"/>
                            <w:r w:rsidR="00D2700F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(</w:t>
                            </w:r>
                            <w:r w:rsidR="00B866B9"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Julio – diciembre</w:t>
                            </w:r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2022)</w:t>
                            </w:r>
                          </w:p>
                          <w:p w14:paraId="366AC557" w14:textId="1E6CB428" w:rsidR="00533C46" w:rsidRPr="00D2700F" w:rsidRDefault="007D010C" w:rsidP="000C3FC3">
                            <w:pPr>
                              <w:spacing w:after="120"/>
                              <w:rPr>
                                <w:lang w:val="es-ES"/>
                              </w:rPr>
                            </w:pPr>
                            <w:r w:rsidRPr="00D2700F">
                              <w:rPr>
                                <w:lang w:val="es-ES"/>
                              </w:rPr>
                              <w:t xml:space="preserve">Creé numerosas páginas web en Vue.js, las conecté con el </w:t>
                            </w:r>
                            <w:proofErr w:type="spellStart"/>
                            <w:r w:rsidRPr="00D2700F">
                              <w:rPr>
                                <w:lang w:val="es-ES"/>
                              </w:rPr>
                              <w:t>backend</w:t>
                            </w:r>
                            <w:proofErr w:type="spellEnd"/>
                            <w:r w:rsidRPr="00D2700F">
                              <w:rPr>
                                <w:lang w:val="es-ES"/>
                              </w:rPr>
                              <w:t xml:space="preserve"> de la empresa y migré varias páginas de </w:t>
                            </w:r>
                            <w:proofErr w:type="spellStart"/>
                            <w:r w:rsidRPr="00D2700F">
                              <w:rPr>
                                <w:lang w:val="es-ES"/>
                              </w:rPr>
                              <w:t>Vue</w:t>
                            </w:r>
                            <w:proofErr w:type="spellEnd"/>
                            <w:r w:rsidRPr="00D2700F">
                              <w:rPr>
                                <w:lang w:val="es-ES"/>
                              </w:rPr>
                              <w:t xml:space="preserve"> 2 a </w:t>
                            </w:r>
                            <w:proofErr w:type="spellStart"/>
                            <w:r w:rsidRPr="00D2700F">
                              <w:rPr>
                                <w:lang w:val="es-ES"/>
                              </w:rPr>
                              <w:t>Vue</w:t>
                            </w:r>
                            <w:proofErr w:type="spellEnd"/>
                            <w:r w:rsidRPr="00D2700F">
                              <w:rPr>
                                <w:lang w:val="es-ES"/>
                              </w:rPr>
                              <w:t xml:space="preserve"> 3</w:t>
                            </w:r>
                            <w:r w:rsidR="00FC31BE" w:rsidRPr="00D2700F">
                              <w:rPr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4726" id="Zone de texte 83" o:spid="_x0000_s1031" type="#_x0000_t202" style="position:absolute;margin-left:95.3pt;margin-top:37pt;width:397.9pt;height:234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" filled="f" stroked="f">
                <v:textbox>
                  <w:txbxContent>
                    <w:p w14:paraId="5F2A7CC4" w14:textId="51A5972D" w:rsidR="00CE57D9" w:rsidRPr="00D2700F" w:rsidRDefault="00B866B9" w:rsidP="00CE57D9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lang w:val="es-ES"/>
                        </w:rPr>
                      </w:pPr>
                      <w:r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Indienov - </w:t>
                      </w:r>
                      <w:r w:rsidRP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s-ES"/>
                        </w:rPr>
                        <w:t>Desarrollo embebido</w:t>
                      </w:r>
                      <w:r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 y Python</w:t>
                      </w:r>
                      <w:r w:rsidR="00CE57D9"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 (</w:t>
                      </w:r>
                      <w:r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febrero</w:t>
                      </w:r>
                      <w:r w:rsidR="00CE57D9"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 – </w:t>
                      </w:r>
                      <w:r w:rsidR="00B10CEB"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ma</w:t>
                      </w:r>
                      <w:r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yo</w:t>
                      </w:r>
                      <w:r w:rsidR="00CE57D9"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 202</w:t>
                      </w:r>
                      <w:r w:rsidR="00B10CEB"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4</w:t>
                      </w:r>
                      <w:r w:rsidR="00CE57D9"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)</w:t>
                      </w:r>
                    </w:p>
                    <w:p w14:paraId="65F06027" w14:textId="43EBD14F" w:rsidR="00D2700F" w:rsidRDefault="007D010C" w:rsidP="00B10CEB">
                      <w:pPr>
                        <w:spacing w:after="240"/>
                        <w:rPr>
                          <w:lang w:val="es-ES"/>
                        </w:rPr>
                      </w:pPr>
                      <w:r w:rsidRPr="00D2700F">
                        <w:rPr>
                          <w:lang w:val="es-ES"/>
                        </w:rPr>
                        <w:t xml:space="preserve">Realización de </w:t>
                      </w:r>
                      <w:proofErr w:type="gramStart"/>
                      <w:r w:rsidRPr="00D2700F">
                        <w:rPr>
                          <w:lang w:val="es-ES"/>
                        </w:rPr>
                        <w:t xml:space="preserve">un </w:t>
                      </w:r>
                      <w:r w:rsidRPr="00D2700F">
                        <w:rPr>
                          <w:b/>
                          <w:bCs/>
                          <w:lang w:val="es-ES"/>
                        </w:rPr>
                        <w:t>test</w:t>
                      </w:r>
                      <w:proofErr w:type="gramEnd"/>
                      <w:r w:rsidRPr="00D2700F">
                        <w:rPr>
                          <w:b/>
                          <w:bCs/>
                          <w:lang w:val="es-ES"/>
                        </w:rPr>
                        <w:t xml:space="preserve"> harness</w:t>
                      </w:r>
                      <w:r w:rsidRPr="00D2700F">
                        <w:rPr>
                          <w:lang w:val="es-ES"/>
                        </w:rPr>
                        <w:t xml:space="preserve"> y un driver en C</w:t>
                      </w:r>
                      <w:r w:rsidR="00D2700F" w:rsidRP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D2700F" w:rsidRP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>para una LED</w:t>
                      </w:r>
                      <w:r w:rsid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br/>
                      </w:r>
                      <w:r w:rsidR="00D2700F" w:rsidRP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>“</w:t>
                      </w:r>
                      <w:r w:rsidR="00D2700F" w:rsidRPr="00D2700F">
                        <w:rPr>
                          <w:rFonts w:ascii="Helvetica" w:hAnsi="Helvetica" w:cs="SegoePro-Bold"/>
                          <w:color w:val="000000" w:themeColor="text1"/>
                          <w:lang w:val="es-ES"/>
                        </w:rPr>
                        <w:t xml:space="preserve">Texas </w:t>
                      </w:r>
                      <w:proofErr w:type="spellStart"/>
                      <w:r w:rsidR="00D2700F" w:rsidRPr="00D2700F">
                        <w:rPr>
                          <w:rFonts w:ascii="Helvetica" w:hAnsi="Helvetica" w:cs="SegoePro-Bold"/>
                          <w:color w:val="000000" w:themeColor="text1"/>
                          <w:lang w:val="es-ES"/>
                        </w:rPr>
                        <w:t>Instrument</w:t>
                      </w:r>
                      <w:proofErr w:type="spellEnd"/>
                      <w:r w:rsidR="00D2700F" w:rsidRPr="00D2700F">
                        <w:rPr>
                          <w:rFonts w:ascii="Helvetica" w:hAnsi="Helvetica" w:cs="SegoePro-Bold"/>
                          <w:color w:val="000000" w:themeColor="text1"/>
                          <w:lang w:val="es-ES"/>
                        </w:rPr>
                        <w:t xml:space="preserve"> lp5521</w:t>
                      </w:r>
                      <w:r w:rsidR="00D2700F" w:rsidRP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>” basado en la hoja de datos del fabricante</w:t>
                      </w:r>
                      <w:r w:rsidR="00D2700F">
                        <w:rPr>
                          <w:lang w:val="es-ES"/>
                        </w:rPr>
                        <w:t>.</w:t>
                      </w:r>
                      <w:r w:rsidR="00D2700F">
                        <w:rPr>
                          <w:lang w:val="es-ES"/>
                        </w:rPr>
                        <w:br/>
                        <w:t xml:space="preserve">También </w:t>
                      </w:r>
                      <w:r w:rsidR="00D2700F" w:rsidRPr="00D2700F">
                        <w:rPr>
                          <w:lang w:val="es-ES"/>
                        </w:rPr>
                        <w:t>varias</w:t>
                      </w:r>
                      <w:r w:rsidRPr="00D2700F">
                        <w:rPr>
                          <w:lang w:val="es-ES"/>
                        </w:rPr>
                        <w:t xml:space="preserve"> herramientas de producción en Python</w:t>
                      </w:r>
                      <w:r w:rsidR="00D2700F">
                        <w:rPr>
                          <w:lang w:val="es-ES"/>
                        </w:rPr>
                        <w:t xml:space="preserve">, por ejemplo, </w:t>
                      </w:r>
                      <w:r w:rsidR="00D2700F" w:rsidRP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>d</w:t>
                      </w:r>
                      <w:r w:rsidR="00D2700F" w:rsidRP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>esarroll</w:t>
                      </w:r>
                      <w:r w:rsid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>é</w:t>
                      </w:r>
                      <w:r w:rsidR="00D2700F" w:rsidRP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 xml:space="preserve"> una clase para conexiones a servidores AWS utilizando solicitudes canónicas, para un software de pruebas unitarias en MQTT.</w:t>
                      </w:r>
                    </w:p>
                    <w:p w14:paraId="4B4924F0" w14:textId="6AD056C6" w:rsidR="00D2700F" w:rsidRPr="00D2700F" w:rsidRDefault="00B866B9" w:rsidP="00B10CEB">
                      <w:pPr>
                        <w:spacing w:after="240"/>
                        <w:rPr>
                          <w:lang w:val="es-ES"/>
                        </w:rPr>
                      </w:pPr>
                      <w:r w:rsidRPr="00D2700F">
                        <w:rPr>
                          <w:rFonts w:ascii="Corbel" w:hAnsi="Corbel" w:cs="SegoePro-Bold"/>
                          <w:bCs/>
                          <w:color w:val="48B6A8"/>
                          <w:lang w:val="es-ES"/>
                        </w:rPr>
                        <w:t>Formador en Epitech</w:t>
                      </w:r>
                      <w:r w:rsidR="00B10CEB" w:rsidRPr="00D2700F">
                        <w:rPr>
                          <w:rFonts w:ascii="Corbel" w:hAnsi="Corbel" w:cs="SegoePro-Bold"/>
                          <w:bCs/>
                          <w:color w:val="48B6A8"/>
                          <w:lang w:val="es-ES"/>
                        </w:rPr>
                        <w:t xml:space="preserve"> (</w:t>
                      </w:r>
                      <w:r w:rsidR="00B10CEB" w:rsidRPr="00D2700F">
                        <w:rPr>
                          <w:rFonts w:ascii="Helvetica" w:hAnsi="Helvetica" w:cs="SegoePro-Bold"/>
                          <w:bCs/>
                          <w:color w:val="48B6A8"/>
                          <w:lang w:val="es-ES"/>
                        </w:rPr>
                        <w:t>2023 – 2024, 10</w:t>
                      </w:r>
                      <w:r w:rsidR="00B10CEB" w:rsidRPr="00D2700F">
                        <w:rPr>
                          <w:rFonts w:ascii="Corbel" w:hAnsi="Corbel" w:cs="SegoePro-Bold"/>
                          <w:bCs/>
                          <w:color w:val="48B6A8"/>
                          <w:lang w:val="es-ES"/>
                        </w:rPr>
                        <w:t xml:space="preserve"> </w:t>
                      </w:r>
                      <w:r w:rsidRPr="00D2700F">
                        <w:rPr>
                          <w:rFonts w:ascii="Helvetica" w:hAnsi="Helvetica" w:cs="SegoePro-Bold"/>
                          <w:bCs/>
                          <w:color w:val="48B6A8"/>
                          <w:lang w:val="es-ES"/>
                        </w:rPr>
                        <w:t>meses</w:t>
                      </w:r>
                      <w:r w:rsidR="00B10CEB" w:rsidRPr="00D2700F">
                        <w:rPr>
                          <w:rFonts w:ascii="Corbel" w:hAnsi="Corbel" w:cs="SegoePro-Bold"/>
                          <w:bCs/>
                          <w:color w:val="48B6A8"/>
                          <w:lang w:val="es-ES"/>
                        </w:rPr>
                        <w:t>)</w:t>
                      </w:r>
                      <w:r w:rsidR="00D2700F">
                        <w:rPr>
                          <w:lang w:val="es-ES"/>
                        </w:rPr>
                        <w:br/>
                      </w:r>
                      <w:r w:rsidR="007D010C" w:rsidRPr="00D2700F">
                        <w:rPr>
                          <w:lang w:val="es-ES"/>
                        </w:rPr>
                        <w:t>Formador de estudiantes de años inferiores en C y C++</w:t>
                      </w:r>
                      <w:r w:rsidR="00D2700F">
                        <w:rPr>
                          <w:lang w:val="es-ES"/>
                        </w:rPr>
                        <w:t>.</w:t>
                      </w:r>
                      <w:r w:rsidR="00D2700F">
                        <w:rPr>
                          <w:lang w:val="es-ES"/>
                        </w:rPr>
                        <w:br/>
                        <w:t xml:space="preserve">Hice </w:t>
                      </w:r>
                      <w:r w:rsidR="007D010C" w:rsidRPr="00D2700F">
                        <w:rPr>
                          <w:lang w:val="es-ES"/>
                        </w:rPr>
                        <w:t>clases</w:t>
                      </w:r>
                      <w:r w:rsidR="00D2700F">
                        <w:rPr>
                          <w:lang w:val="es-ES"/>
                        </w:rPr>
                        <w:t xml:space="preserve"> sobre librerías</w:t>
                      </w:r>
                      <w:r w:rsidR="007D010C" w:rsidRPr="00D2700F">
                        <w:rPr>
                          <w:lang w:val="es-ES"/>
                        </w:rPr>
                        <w:t>, presentaciones de proyectos, evaluaciones</w:t>
                      </w:r>
                      <w:r w:rsidR="00D2700F">
                        <w:rPr>
                          <w:lang w:val="es-ES"/>
                        </w:rPr>
                        <w:t>…</w:t>
                      </w:r>
                      <w:r w:rsidR="00D2700F">
                        <w:rPr>
                          <w:lang w:val="es-ES"/>
                        </w:rPr>
                        <w:br/>
                        <w:t>Para dos promociones de 60 estudiantes.</w:t>
                      </w:r>
                    </w:p>
                    <w:p w14:paraId="23BC9303" w14:textId="1BC43268" w:rsidR="00483441" w:rsidRPr="00D2700F" w:rsidRDefault="00DD3E33" w:rsidP="00DD3E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lang w:val="es-ES"/>
                        </w:rPr>
                      </w:pPr>
                      <w:r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FrenchFounders </w:t>
                      </w:r>
                      <w:r w:rsid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– </w:t>
                      </w:r>
                      <w:proofErr w:type="spellStart"/>
                      <w:r w:rsid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s-ES"/>
                        </w:rPr>
                        <w:t>F</w:t>
                      </w:r>
                      <w:r w:rsidRP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s-ES"/>
                        </w:rPr>
                        <w:t>ronten</w:t>
                      </w:r>
                      <w:r w:rsid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s-ES"/>
                        </w:rPr>
                        <w:t>d</w:t>
                      </w:r>
                      <w:proofErr w:type="spellEnd"/>
                      <w:r w:rsid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 w:rsid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s-ES"/>
                        </w:rPr>
                        <w:t>devloppement</w:t>
                      </w:r>
                      <w:proofErr w:type="spellEnd"/>
                      <w:r w:rsid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(</w:t>
                      </w:r>
                      <w:r w:rsidR="00B866B9"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Julio – diciembre</w:t>
                      </w:r>
                      <w:r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2022)</w:t>
                      </w:r>
                    </w:p>
                    <w:p w14:paraId="366AC557" w14:textId="1E6CB428" w:rsidR="00533C46" w:rsidRPr="00D2700F" w:rsidRDefault="007D010C" w:rsidP="000C3FC3">
                      <w:pPr>
                        <w:spacing w:after="120"/>
                        <w:rPr>
                          <w:lang w:val="es-ES"/>
                        </w:rPr>
                      </w:pPr>
                      <w:r w:rsidRPr="00D2700F">
                        <w:rPr>
                          <w:lang w:val="es-ES"/>
                        </w:rPr>
                        <w:t xml:space="preserve">Creé numerosas páginas web en Vue.js, las conecté con el </w:t>
                      </w:r>
                      <w:proofErr w:type="spellStart"/>
                      <w:r w:rsidRPr="00D2700F">
                        <w:rPr>
                          <w:lang w:val="es-ES"/>
                        </w:rPr>
                        <w:t>backend</w:t>
                      </w:r>
                      <w:proofErr w:type="spellEnd"/>
                      <w:r w:rsidRPr="00D2700F">
                        <w:rPr>
                          <w:lang w:val="es-ES"/>
                        </w:rPr>
                        <w:t xml:space="preserve"> de la empresa y migré varias páginas de </w:t>
                      </w:r>
                      <w:proofErr w:type="spellStart"/>
                      <w:r w:rsidRPr="00D2700F">
                        <w:rPr>
                          <w:lang w:val="es-ES"/>
                        </w:rPr>
                        <w:t>Vue</w:t>
                      </w:r>
                      <w:proofErr w:type="spellEnd"/>
                      <w:r w:rsidRPr="00D2700F">
                        <w:rPr>
                          <w:lang w:val="es-ES"/>
                        </w:rPr>
                        <w:t xml:space="preserve"> 2 a </w:t>
                      </w:r>
                      <w:proofErr w:type="spellStart"/>
                      <w:r w:rsidRPr="00D2700F">
                        <w:rPr>
                          <w:lang w:val="es-ES"/>
                        </w:rPr>
                        <w:t>Vue</w:t>
                      </w:r>
                      <w:proofErr w:type="spellEnd"/>
                      <w:r w:rsidRPr="00D2700F">
                        <w:rPr>
                          <w:lang w:val="es-ES"/>
                        </w:rPr>
                        <w:t xml:space="preserve"> 3</w:t>
                      </w:r>
                      <w:r w:rsidR="00FC31BE" w:rsidRPr="00D2700F">
                        <w:rPr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7D9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0E3DEAE" wp14:editId="4088619C">
                <wp:simplePos x="0" y="0"/>
                <wp:positionH relativeFrom="column">
                  <wp:posOffset>866140</wp:posOffset>
                </wp:positionH>
                <wp:positionV relativeFrom="paragraph">
                  <wp:posOffset>206375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7C01F" w14:textId="4971FC9B" w:rsidR="00533C46" w:rsidRPr="008131F3" w:rsidRDefault="00B866B9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B866B9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Experiencia</w:t>
                              </w:r>
                              <w:proofErr w:type="spellEnd"/>
                              <w:r w:rsidRPr="00B866B9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B866B9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Profesional</w:t>
                              </w:r>
                              <w:proofErr w:type="spellEnd"/>
                            </w:p>
                            <w:p w14:paraId="20324566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E3DEAE" id="Groupe 3" o:spid="_x0000_s1032" style="position:absolute;margin-left:68.2pt;margin-top:16.25pt;width:215.6pt;height:20.8pt;z-index:251640320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">
                <v:shape id="Zone de texte 18" o:spid="_x0000_s1033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" fillcolor="#11514b" stroked="f">
                  <v:textbox>
                    <w:txbxContent>
                      <w:p w14:paraId="6E17C01F" w14:textId="4971FC9B" w:rsidR="00533C46" w:rsidRPr="008131F3" w:rsidRDefault="00B866B9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B866B9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Experiencia</w:t>
                        </w:r>
                        <w:proofErr w:type="spellEnd"/>
                        <w:r w:rsidRPr="00B866B9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Pr="00B866B9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Profesional</w:t>
                        </w:r>
                        <w:proofErr w:type="spellEnd"/>
                      </w:p>
                      <w:p w14:paraId="20324566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34" type="#_x0000_t75" style="position:absolute;left:24765;top:476;width:1847;height:16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">
                  <v:imagedata r:id="rId19" o:title=""/>
                </v:shape>
                <w10:wrap type="through"/>
              </v:group>
            </w:pict>
          </mc:Fallback>
        </mc:AlternateContent>
      </w:r>
    </w:p>
    <w:p w14:paraId="1FB57FE6" w14:textId="3E4945EB" w:rsidR="00B75625" w:rsidRPr="00B866B9" w:rsidRDefault="002F5770" w:rsidP="00B75625">
      <w:pPr>
        <w:jc w:val="center"/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118D77F" wp14:editId="48383A9E">
                <wp:simplePos x="0" y="0"/>
                <wp:positionH relativeFrom="column">
                  <wp:posOffset>1189355</wp:posOffset>
                </wp:positionH>
                <wp:positionV relativeFrom="paragraph">
                  <wp:posOffset>5734050</wp:posOffset>
                </wp:positionV>
                <wp:extent cx="4919345" cy="886460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34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2CD1D" w14:textId="48AA187C" w:rsidR="00DD3E33" w:rsidRPr="00D2700F" w:rsidRDefault="00D2700F" w:rsidP="00DD3E33">
                            <w:pPr>
                              <w:pStyle w:val="BalloonText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Constellation software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– Full stack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Python 3 con </w:t>
                            </w:r>
                            <w:proofErr w:type="spellStart"/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fastAPI</w:t>
                            </w:r>
                            <w:proofErr w:type="spellEnd"/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&amp; typescript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2AFFBFE" w14:textId="1C0C21D7" w:rsidR="003C2AD5" w:rsidRPr="002F5770" w:rsidRDefault="002F5770" w:rsidP="00CE57D9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Proyecto</w:t>
                            </w:r>
                            <w:proofErr w:type="spellEnd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de fin de </w:t>
                            </w:r>
                            <w:proofErr w:type="spellStart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estudios</w:t>
                            </w:r>
                            <w:proofErr w:type="spellEnd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con 5 </w:t>
                            </w:r>
                            <w:proofErr w:type="spellStart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otros</w:t>
                            </w:r>
                            <w:proofErr w:type="spellEnd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estudiantes</w:t>
                            </w:r>
                            <w:proofErr w:type="spellEnd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realización</w:t>
                            </w:r>
                            <w:proofErr w:type="spellEnd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una</w:t>
                            </w:r>
                            <w:proofErr w:type="spellEnd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aplicación</w:t>
                            </w:r>
                            <w:proofErr w:type="spellEnd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línea</w:t>
                            </w:r>
                            <w:proofErr w:type="spellEnd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visualización</w:t>
                            </w:r>
                            <w:proofErr w:type="spellEnd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datos</w:t>
                            </w:r>
                            <w:proofErr w:type="spellEnd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relacionados</w:t>
                            </w:r>
                            <w:proofErr w:type="spellEnd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con la </w:t>
                            </w:r>
                            <w:proofErr w:type="spellStart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creación</w:t>
                            </w:r>
                            <w:proofErr w:type="spellEnd"/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de historias</w:t>
                            </w:r>
                            <w:r w:rsidRPr="002F5770">
                              <w:rPr>
                                <w:rFonts w:ascii="Corbel" w:hAnsi="Corbel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D77F" id="Zone de texte 37" o:spid="_x0000_s1035" type="#_x0000_t202" style="position:absolute;left:0;text-align:left;margin-left:93.65pt;margin-top:451.5pt;width:387.35pt;height:69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" filled="f" stroked="f">
                <v:textbox>
                  <w:txbxContent>
                    <w:p w14:paraId="7B62CD1D" w14:textId="48AA187C" w:rsidR="00DD3E33" w:rsidRPr="00D2700F" w:rsidRDefault="00D2700F" w:rsidP="00DD3E33">
                      <w:pPr>
                        <w:pStyle w:val="BalloonText"/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</w:pPr>
                      <w:r w:rsidRP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US"/>
                        </w:rPr>
                        <w:t>Constellation software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– Full stack</w:t>
                      </w:r>
                      <w:r w:rsidR="00CE57D9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Python 3 con </w:t>
                      </w:r>
                      <w:proofErr w:type="spellStart"/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  <w:t>fastAPI</w:t>
                      </w:r>
                      <w:proofErr w:type="spellEnd"/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&amp; typescript</w:t>
                      </w:r>
                      <w:r w:rsidR="00CE57D9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2AFFBFE" w14:textId="1C0C21D7" w:rsidR="003C2AD5" w:rsidRPr="002F5770" w:rsidRDefault="002F5770" w:rsidP="00CE57D9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>Proyecto</w:t>
                      </w:r>
                      <w:proofErr w:type="spellEnd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 xml:space="preserve"> de fin de </w:t>
                      </w:r>
                      <w:proofErr w:type="spellStart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>estudios</w:t>
                      </w:r>
                      <w:proofErr w:type="spellEnd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 xml:space="preserve"> con 5 </w:t>
                      </w:r>
                      <w:proofErr w:type="spellStart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>otros</w:t>
                      </w:r>
                      <w:proofErr w:type="spellEnd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>estudiantes</w:t>
                      </w:r>
                      <w:proofErr w:type="spellEnd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>realización</w:t>
                      </w:r>
                      <w:proofErr w:type="spellEnd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>una</w:t>
                      </w:r>
                      <w:proofErr w:type="spellEnd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>aplicación</w:t>
                      </w:r>
                      <w:proofErr w:type="spellEnd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>línea</w:t>
                      </w:r>
                      <w:proofErr w:type="spellEnd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>visualización</w:t>
                      </w:r>
                      <w:proofErr w:type="spellEnd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>datos</w:t>
                      </w:r>
                      <w:proofErr w:type="spellEnd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>relacionados</w:t>
                      </w:r>
                      <w:proofErr w:type="spellEnd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 xml:space="preserve"> con la </w:t>
                      </w:r>
                      <w:proofErr w:type="spellStart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>creación</w:t>
                      </w:r>
                      <w:proofErr w:type="spellEnd"/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 xml:space="preserve"> de historias</w:t>
                      </w:r>
                      <w:r w:rsidRPr="002F5770">
                        <w:rPr>
                          <w:rFonts w:ascii="Corbel" w:hAnsi="Corbel" w:cs="SegoePro-Bold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00F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100AB1C" wp14:editId="2B5EA226">
                <wp:simplePos x="0" y="0"/>
                <wp:positionH relativeFrom="column">
                  <wp:posOffset>1191895</wp:posOffset>
                </wp:positionH>
                <wp:positionV relativeFrom="paragraph">
                  <wp:posOffset>3350895</wp:posOffset>
                </wp:positionV>
                <wp:extent cx="4742180" cy="187706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80" cy="187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0C9D9" w14:textId="3AAAB254" w:rsidR="00662DB1" w:rsidRPr="00D2700F" w:rsidRDefault="00B866B9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Máster en Ingeniería de Software | Epitech Marsella</w:t>
                            </w:r>
                          </w:p>
                          <w:p w14:paraId="25CC70C9" w14:textId="77777777" w:rsidR="00662DB1" w:rsidRPr="00D2700F" w:rsidRDefault="00662DB1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2021 – 2026</w:t>
                            </w:r>
                          </w:p>
                          <w:p w14:paraId="5F4D082A" w14:textId="1C747394" w:rsidR="000C3FC3" w:rsidRPr="00D2700F" w:rsidRDefault="00B866B9" w:rsidP="00662DB1">
                            <w:pPr>
                              <w:rPr>
                                <w:lang w:val="es-ES"/>
                              </w:rPr>
                            </w:pPr>
                            <w:r w:rsidRPr="00D2700F">
                              <w:rPr>
                                <w:lang w:val="es-ES"/>
                              </w:rPr>
                              <w:t>Promedio</w:t>
                            </w:r>
                            <w:r w:rsidR="00FC31BE" w:rsidRPr="00D2700F">
                              <w:rPr>
                                <w:lang w:val="es-ES"/>
                              </w:rPr>
                              <w:t xml:space="preserve"> de</w:t>
                            </w:r>
                            <w:r w:rsidR="00662DB1" w:rsidRPr="00D2700F">
                              <w:rPr>
                                <w:lang w:val="es-ES"/>
                              </w:rPr>
                              <w:t xml:space="preserve"> </w:t>
                            </w:r>
                            <w:r w:rsidR="00662DB1" w:rsidRPr="00D2700F">
                              <w:rPr>
                                <w:b/>
                                <w:bCs/>
                                <w:lang w:val="es-ES"/>
                              </w:rPr>
                              <w:t>3.</w:t>
                            </w:r>
                            <w:r w:rsidR="00A03FDD" w:rsidRPr="00D2700F">
                              <w:rPr>
                                <w:b/>
                                <w:bCs/>
                                <w:lang w:val="es-ES"/>
                              </w:rPr>
                              <w:t>8</w:t>
                            </w:r>
                            <w:r w:rsidR="00662DB1" w:rsidRPr="00D2700F">
                              <w:rPr>
                                <w:b/>
                                <w:bCs/>
                                <w:lang w:val="es-ES"/>
                              </w:rPr>
                              <w:t xml:space="preserve"> / 4</w:t>
                            </w:r>
                            <w:r w:rsidR="00662DB1" w:rsidRPr="00D2700F">
                              <w:rPr>
                                <w:lang w:val="es-ES"/>
                              </w:rPr>
                              <w:t xml:space="preserve"> de GPA*.</w:t>
                            </w:r>
                          </w:p>
                          <w:p w14:paraId="395F495E" w14:textId="7321E051" w:rsidR="000C3FC3" w:rsidRPr="00D2700F" w:rsidRDefault="00B866B9" w:rsidP="00662DB1">
                            <w:pPr>
                              <w:rPr>
                                <w:lang w:val="es-ES"/>
                              </w:rPr>
                            </w:pPr>
                            <w:r w:rsidRPr="00D2700F">
                              <w:rPr>
                                <w:sz w:val="16"/>
                                <w:szCs w:val="16"/>
                                <w:lang w:val="es-ES"/>
                              </w:rPr>
                              <w:t>Mejor promedio de la generación en el segundo año</w:t>
                            </w:r>
                          </w:p>
                          <w:p w14:paraId="045B2DCA" w14:textId="5CE8B6FD" w:rsidR="00662DB1" w:rsidRPr="00D2700F" w:rsidRDefault="00662DB1" w:rsidP="005041E2">
                            <w:pPr>
                              <w:spacing w:after="240"/>
                              <w:rPr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D2700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* </w:t>
                            </w:r>
                            <w:r w:rsidR="00B866B9" w:rsidRPr="00D2700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Grade Point </w:t>
                            </w:r>
                            <w:proofErr w:type="spellStart"/>
                            <w:r w:rsidR="00B866B9" w:rsidRPr="00D2700F">
                              <w:rPr>
                                <w:sz w:val="16"/>
                                <w:szCs w:val="16"/>
                                <w:lang w:val="es-ES"/>
                              </w:rPr>
                              <w:t>Average</w:t>
                            </w:r>
                            <w:proofErr w:type="spellEnd"/>
                            <w:r w:rsidR="00B866B9" w:rsidRPr="00D2700F">
                              <w:rPr>
                                <w:sz w:val="16"/>
                                <w:szCs w:val="16"/>
                                <w:lang w:val="es-ES"/>
                              </w:rPr>
                              <w:t>: índice de la calidad general del trabajo del estudiante, entre 0 (inaceptable) y 4 (muy bueno</w:t>
                            </w:r>
                            <w:r w:rsidRPr="00D2700F">
                              <w:rPr>
                                <w:sz w:val="16"/>
                                <w:szCs w:val="16"/>
                                <w:lang w:val="es-ES"/>
                              </w:rPr>
                              <w:t>)</w:t>
                            </w:r>
                          </w:p>
                          <w:p w14:paraId="239212D4" w14:textId="608AD8AD" w:rsidR="00833133" w:rsidRPr="00D2700F" w:rsidRDefault="00A03FDD" w:rsidP="008331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Universidad Panamericana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 | Guadalajara, Mexico</w:t>
                            </w:r>
                          </w:p>
                          <w:p w14:paraId="35E90663" w14:textId="7B9CA19D" w:rsidR="00833133" w:rsidRPr="00D2700F" w:rsidRDefault="00B866B9" w:rsidP="00833133">
                            <w:pPr>
                              <w:pStyle w:val="Heading3"/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0"/>
                                <w:lang w:val="es-ES"/>
                              </w:rPr>
                              <w:t>Julio</w:t>
                            </w:r>
                            <w:r w:rsidR="00824E50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  <w:t xml:space="preserve"> </w:t>
                            </w:r>
                            <w:r w:rsidR="00833133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  <w:t>20</w:t>
                            </w:r>
                            <w:r w:rsidR="00A03FDD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  <w:t>24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  <w:t xml:space="preserve"> </w:t>
                            </w:r>
                            <w:r w:rsidR="00824E50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  <w:t>–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  <w:t xml:space="preserve"> </w:t>
                            </w:r>
                            <w:r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1"/>
                                <w:lang w:val="es-ES"/>
                              </w:rPr>
                              <w:t>Junio</w:t>
                            </w:r>
                            <w:r w:rsidR="00824E50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6"/>
                                <w:szCs w:val="8"/>
                                <w:lang w:val="es-ES"/>
                              </w:rPr>
                              <w:t xml:space="preserve"> 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  <w:t>2025</w:t>
                            </w:r>
                          </w:p>
                          <w:p w14:paraId="47A6E6B8" w14:textId="070E8D35" w:rsidR="00833133" w:rsidRPr="00D2700F" w:rsidRDefault="00B866B9" w:rsidP="00833133">
                            <w:pPr>
                              <w:rPr>
                                <w:lang w:val="es-ES"/>
                              </w:rPr>
                            </w:pPr>
                            <w:r w:rsidRPr="00D2700F">
                              <w:rPr>
                                <w:lang w:val="es-ES"/>
                              </w:rPr>
                              <w:t>Especialización en desarrollo de videojuegos (Godot4 y IA), animación y cine</w:t>
                            </w:r>
                            <w:r w:rsidR="00C4285D" w:rsidRPr="00D2700F"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AB1C" id="Zone de texte 36" o:spid="_x0000_s1035" type="#_x0000_t202" style="position:absolute;left:0;text-align:left;margin-left:93.85pt;margin-top:263.85pt;width:373.4pt;height:147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" filled="f" stroked="f">
                <v:textbox>
                  <w:txbxContent>
                    <w:p w14:paraId="5680C9D9" w14:textId="3AAAB254" w:rsidR="00662DB1" w:rsidRPr="00D2700F" w:rsidRDefault="00B866B9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s-ES"/>
                        </w:rPr>
                      </w:pPr>
                      <w:r w:rsidRPr="00D2700F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s-ES"/>
                        </w:rPr>
                        <w:t>Máster en Ingeniería de Software | Epitech Marsella</w:t>
                      </w:r>
                    </w:p>
                    <w:p w14:paraId="25CC70C9" w14:textId="77777777" w:rsidR="00662DB1" w:rsidRPr="00D2700F" w:rsidRDefault="00662DB1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s-ES"/>
                        </w:rPr>
                      </w:pPr>
                      <w:r w:rsidRPr="00D2700F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s-ES"/>
                        </w:rPr>
                        <w:t>2021 – 2026</w:t>
                      </w:r>
                    </w:p>
                    <w:p w14:paraId="5F4D082A" w14:textId="1C747394" w:rsidR="000C3FC3" w:rsidRPr="00D2700F" w:rsidRDefault="00B866B9" w:rsidP="00662DB1">
                      <w:pPr>
                        <w:rPr>
                          <w:lang w:val="es-ES"/>
                        </w:rPr>
                      </w:pPr>
                      <w:r w:rsidRPr="00D2700F">
                        <w:rPr>
                          <w:lang w:val="es-ES"/>
                        </w:rPr>
                        <w:t>Promedio</w:t>
                      </w:r>
                      <w:r w:rsidR="00FC31BE" w:rsidRPr="00D2700F">
                        <w:rPr>
                          <w:lang w:val="es-ES"/>
                        </w:rPr>
                        <w:t xml:space="preserve"> de</w:t>
                      </w:r>
                      <w:r w:rsidR="00662DB1" w:rsidRPr="00D2700F">
                        <w:rPr>
                          <w:lang w:val="es-ES"/>
                        </w:rPr>
                        <w:t xml:space="preserve"> </w:t>
                      </w:r>
                      <w:r w:rsidR="00662DB1" w:rsidRPr="00D2700F">
                        <w:rPr>
                          <w:b/>
                          <w:bCs/>
                          <w:lang w:val="es-ES"/>
                        </w:rPr>
                        <w:t>3.</w:t>
                      </w:r>
                      <w:r w:rsidR="00A03FDD" w:rsidRPr="00D2700F">
                        <w:rPr>
                          <w:b/>
                          <w:bCs/>
                          <w:lang w:val="es-ES"/>
                        </w:rPr>
                        <w:t>8</w:t>
                      </w:r>
                      <w:r w:rsidR="00662DB1" w:rsidRPr="00D2700F">
                        <w:rPr>
                          <w:b/>
                          <w:bCs/>
                          <w:lang w:val="es-ES"/>
                        </w:rPr>
                        <w:t xml:space="preserve"> / 4</w:t>
                      </w:r>
                      <w:r w:rsidR="00662DB1" w:rsidRPr="00D2700F">
                        <w:rPr>
                          <w:lang w:val="es-ES"/>
                        </w:rPr>
                        <w:t xml:space="preserve"> de GPA*.</w:t>
                      </w:r>
                    </w:p>
                    <w:p w14:paraId="395F495E" w14:textId="7321E051" w:rsidR="000C3FC3" w:rsidRPr="00D2700F" w:rsidRDefault="00B866B9" w:rsidP="00662DB1">
                      <w:pPr>
                        <w:rPr>
                          <w:lang w:val="es-ES"/>
                        </w:rPr>
                      </w:pPr>
                      <w:r w:rsidRPr="00D2700F">
                        <w:rPr>
                          <w:sz w:val="16"/>
                          <w:szCs w:val="16"/>
                          <w:lang w:val="es-ES"/>
                        </w:rPr>
                        <w:t>Mejor promedio de la generación en el segundo año</w:t>
                      </w:r>
                    </w:p>
                    <w:p w14:paraId="045B2DCA" w14:textId="5CE8B6FD" w:rsidR="00662DB1" w:rsidRPr="00D2700F" w:rsidRDefault="00662DB1" w:rsidP="005041E2">
                      <w:pPr>
                        <w:spacing w:after="240"/>
                        <w:rPr>
                          <w:sz w:val="21"/>
                          <w:szCs w:val="21"/>
                          <w:lang w:val="es-ES"/>
                        </w:rPr>
                      </w:pPr>
                      <w:r w:rsidRPr="00D2700F">
                        <w:rPr>
                          <w:sz w:val="16"/>
                          <w:szCs w:val="16"/>
                          <w:lang w:val="es-ES"/>
                        </w:rPr>
                        <w:t xml:space="preserve">* </w:t>
                      </w:r>
                      <w:r w:rsidR="00B866B9" w:rsidRPr="00D2700F">
                        <w:rPr>
                          <w:sz w:val="16"/>
                          <w:szCs w:val="16"/>
                          <w:lang w:val="es-ES"/>
                        </w:rPr>
                        <w:t xml:space="preserve">Grade Point </w:t>
                      </w:r>
                      <w:proofErr w:type="spellStart"/>
                      <w:r w:rsidR="00B866B9" w:rsidRPr="00D2700F">
                        <w:rPr>
                          <w:sz w:val="16"/>
                          <w:szCs w:val="16"/>
                          <w:lang w:val="es-ES"/>
                        </w:rPr>
                        <w:t>Average</w:t>
                      </w:r>
                      <w:proofErr w:type="spellEnd"/>
                      <w:r w:rsidR="00B866B9" w:rsidRPr="00D2700F">
                        <w:rPr>
                          <w:sz w:val="16"/>
                          <w:szCs w:val="16"/>
                          <w:lang w:val="es-ES"/>
                        </w:rPr>
                        <w:t>: índice de la calidad general del trabajo del estudiante, entre 0 (inaceptable) y 4 (muy bueno</w:t>
                      </w:r>
                      <w:r w:rsidRPr="00D2700F">
                        <w:rPr>
                          <w:sz w:val="16"/>
                          <w:szCs w:val="16"/>
                          <w:lang w:val="es-ES"/>
                        </w:rPr>
                        <w:t>)</w:t>
                      </w:r>
                    </w:p>
                    <w:p w14:paraId="239212D4" w14:textId="608AD8AD" w:rsidR="00833133" w:rsidRPr="00D2700F" w:rsidRDefault="00A03FDD" w:rsidP="008331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s-ES"/>
                        </w:rPr>
                      </w:pPr>
                      <w:r w:rsidRPr="00D2700F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  <w:lang w:val="es-ES"/>
                        </w:rPr>
                        <w:t>Universidad Panamericana</w:t>
                      </w:r>
                      <w:r w:rsidR="00CE57D9" w:rsidRPr="00D2700F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 | Guadalajara, Mexico</w:t>
                      </w:r>
                    </w:p>
                    <w:p w14:paraId="35E90663" w14:textId="7B9CA19D" w:rsidR="00833133" w:rsidRPr="00D2700F" w:rsidRDefault="00B866B9" w:rsidP="00833133">
                      <w:pPr>
                        <w:pStyle w:val="Heading3"/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</w:pPr>
                      <w:r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0"/>
                          <w:lang w:val="es-ES"/>
                        </w:rPr>
                        <w:t>Julio</w:t>
                      </w:r>
                      <w:r w:rsidR="00824E50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  <w:t xml:space="preserve"> </w:t>
                      </w:r>
                      <w:r w:rsidR="00833133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  <w:t>20</w:t>
                      </w:r>
                      <w:r w:rsidR="00A03FDD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  <w:t>24</w:t>
                      </w:r>
                      <w:r w:rsidR="00CE57D9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  <w:t xml:space="preserve"> </w:t>
                      </w:r>
                      <w:r w:rsidR="00824E50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  <w:t>–</w:t>
                      </w:r>
                      <w:r w:rsidR="00CE57D9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  <w:t xml:space="preserve"> </w:t>
                      </w:r>
                      <w:r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1"/>
                          <w:lang w:val="es-ES"/>
                        </w:rPr>
                        <w:t>Junio</w:t>
                      </w:r>
                      <w:r w:rsidR="00824E50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6"/>
                          <w:szCs w:val="8"/>
                          <w:lang w:val="es-ES"/>
                        </w:rPr>
                        <w:t xml:space="preserve"> </w:t>
                      </w:r>
                      <w:r w:rsidR="00CE57D9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  <w:t>2025</w:t>
                      </w:r>
                    </w:p>
                    <w:p w14:paraId="47A6E6B8" w14:textId="070E8D35" w:rsidR="00833133" w:rsidRPr="00D2700F" w:rsidRDefault="00B866B9" w:rsidP="00833133">
                      <w:pPr>
                        <w:rPr>
                          <w:lang w:val="es-ES"/>
                        </w:rPr>
                      </w:pPr>
                      <w:r w:rsidRPr="00D2700F">
                        <w:rPr>
                          <w:lang w:val="es-ES"/>
                        </w:rPr>
                        <w:t>Especialización en desarrollo de videojuegos (Godot4 y IA), animación y cine</w:t>
                      </w:r>
                      <w:r w:rsidR="00C4285D" w:rsidRPr="00D2700F"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00F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45E71E22" wp14:editId="5E778CBA">
                <wp:simplePos x="0" y="0"/>
                <wp:positionH relativeFrom="column">
                  <wp:posOffset>860425</wp:posOffset>
                </wp:positionH>
                <wp:positionV relativeFrom="paragraph">
                  <wp:posOffset>3089318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1E8F9" w14:textId="2F244DE9" w:rsidR="00533C46" w:rsidRPr="00DC5877" w:rsidRDefault="000F5C05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Formación</w:t>
                              </w:r>
                              <w:proofErr w:type="spellEnd"/>
                            </w:p>
                            <w:p w14:paraId="76338207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E71E22" id="Groupe 2" o:spid="_x0000_s1036" style="position:absolute;left:0;text-align:left;margin-left:67.75pt;margin-top:243.25pt;width:215.6pt;height:20.8pt;z-index:251649536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">
                <v:shape id="Zone de texte 65" o:spid="_x0000_s1037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" fillcolor="#1e8d82" stroked="f">
                  <v:textbox>
                    <w:txbxContent>
                      <w:p w14:paraId="7B61E8F9" w14:textId="2F244DE9" w:rsidR="00533C46" w:rsidRPr="00DC5877" w:rsidRDefault="000F5C05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Formación</w:t>
                        </w:r>
                        <w:proofErr w:type="spellEnd"/>
                      </w:p>
                      <w:p w14:paraId="76338207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38" type="#_x0000_t75" style="position:absolute;left:24622;top:523;width:2228;height:14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">
                  <v:imagedata r:id="rId21" o:title=""/>
                </v:shape>
                <w10:wrap type="through"/>
              </v:group>
            </w:pict>
          </mc:Fallback>
        </mc:AlternateContent>
      </w:r>
      <w:r w:rsidR="00D2700F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766AB26" wp14:editId="53294F76">
                <wp:simplePos x="0" y="0"/>
                <wp:positionH relativeFrom="column">
                  <wp:posOffset>867184</wp:posOffset>
                </wp:positionH>
                <wp:positionV relativeFrom="paragraph">
                  <wp:posOffset>5412122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0EED4" w14:textId="2F0DE529" w:rsidR="00533C46" w:rsidRPr="00BC5ADF" w:rsidRDefault="000F5C05" w:rsidP="009C5DA7">
                              <w:pPr>
                                <w:jc w:val="center"/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  <w:r w:rsidRPr="000F5C05"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  <w:t xml:space="preserve">Misiones </w:t>
                              </w:r>
                              <w:proofErr w:type="spellStart"/>
                              <w:r w:rsidRPr="000F5C05"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  <w:t>realizadas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6AB26" id="Groupe 4" o:spid="_x0000_s1040" style="position:absolute;left:0;text-align:left;margin-left:68.3pt;margin-top:426.15pt;width:215.6pt;height:20.8pt;z-index:251655680;mso-height-relative:margin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">
                <v:shape id="Zone de texte 69" o:spid="_x0000_s1041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" fillcolor="#48b6a8" stroked="f">
                  <v:textbox>
                    <w:txbxContent>
                      <w:p w14:paraId="7EA0EED4" w14:textId="2F0DE529" w:rsidR="00533C46" w:rsidRPr="00BC5ADF" w:rsidRDefault="000F5C05" w:rsidP="009C5DA7">
                        <w:pPr>
                          <w:jc w:val="center"/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  <w:r w:rsidRPr="000F5C05"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  <w:t xml:space="preserve">Misiones </w:t>
                        </w:r>
                        <w:proofErr w:type="spellStart"/>
                        <w:r w:rsidRPr="000F5C05"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  <w:t>realizadas</w:t>
                        </w:r>
                        <w:proofErr w:type="spell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42" type="#_x0000_t75" style="position:absolute;left:25098;top:285;width:1295;height:20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">
                  <v:imagedata r:id="rId23" o:title=""/>
                </v:shape>
                <w10:wrap type="through"/>
              </v:group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528389E" wp14:editId="1FCDEA3E">
                <wp:simplePos x="0" y="0"/>
                <wp:positionH relativeFrom="column">
                  <wp:posOffset>1218223</wp:posOffset>
                </wp:positionH>
                <wp:positionV relativeFrom="paragraph">
                  <wp:posOffset>6883449</wp:posOffset>
                </wp:positionV>
                <wp:extent cx="4973955" cy="1244600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95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5EEA4" w14:textId="3E4A579D" w:rsidR="00744B36" w:rsidRDefault="000F5C05" w:rsidP="00744B36">
                            <w:proofErr w:type="spellStart"/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De</w:t>
                            </w:r>
                            <w:r w:rsidR="00744B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port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e</w:t>
                            </w:r>
                            <w:proofErr w:type="spellEnd"/>
                            <w:r w:rsidR="00744B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 :</w:t>
                            </w:r>
                            <w:r w:rsidR="00533C46"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</w:rPr>
                              <w:t xml:space="preserve"> </w:t>
                            </w:r>
                            <w:r w:rsidR="00533C46"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</w:rPr>
                              <w:br/>
                            </w:r>
                            <w:proofErr w:type="spellStart"/>
                            <w:r w:rsidRPr="000F5C05">
                              <w:t>Practico</w:t>
                            </w:r>
                            <w:proofErr w:type="spellEnd"/>
                            <w:r w:rsidRPr="000F5C05">
                              <w:t xml:space="preserve"> escalada en un club </w:t>
                            </w:r>
                            <w:proofErr w:type="spellStart"/>
                            <w:r w:rsidRPr="000F5C05">
                              <w:t>desde</w:t>
                            </w:r>
                            <w:proofErr w:type="spellEnd"/>
                            <w:r w:rsidRPr="000F5C05">
                              <w:t xml:space="preserve"> 2017</w:t>
                            </w:r>
                            <w:r w:rsidR="00744B36">
                              <w:t>.</w:t>
                            </w:r>
                          </w:p>
                          <w:p w14:paraId="682524E9" w14:textId="7405FFE5" w:rsidR="00744B36" w:rsidRDefault="00744B36" w:rsidP="00744B36"/>
                          <w:p w14:paraId="2536DAB2" w14:textId="07E93777" w:rsidR="00744B36" w:rsidRPr="00744B36" w:rsidRDefault="00744B36" w:rsidP="00744B36">
                            <w:pP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</w:pPr>
                            <w:proofErr w:type="spellStart"/>
                            <w:r w:rsidRPr="00744B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Ci</w:t>
                            </w:r>
                            <w:r w:rsidR="000F5C05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ne</w:t>
                            </w:r>
                            <w:proofErr w:type="spellEnd"/>
                            <w:r w:rsidRPr="00744B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 :</w:t>
                            </w:r>
                          </w:p>
                          <w:p w14:paraId="6B73A03B" w14:textId="61486C06" w:rsidR="00744B36" w:rsidRPr="00AB4C3E" w:rsidRDefault="000F5C05" w:rsidP="00CE57D9">
                            <w:proofErr w:type="spellStart"/>
                            <w:r>
                              <w:t>A</w:t>
                            </w:r>
                            <w:r w:rsidRPr="000F5C05">
                              <w:t>pasionado</w:t>
                            </w:r>
                            <w:proofErr w:type="spellEnd"/>
                            <w:r w:rsidRPr="000F5C05">
                              <w:t xml:space="preserve"> </w:t>
                            </w:r>
                            <w:proofErr w:type="spellStart"/>
                            <w:r w:rsidRPr="000F5C05">
                              <w:t>por</w:t>
                            </w:r>
                            <w:proofErr w:type="spellEnd"/>
                            <w:r w:rsidRPr="000F5C05">
                              <w:t xml:space="preserve"> el </w:t>
                            </w:r>
                            <w:proofErr w:type="spellStart"/>
                            <w:r w:rsidRPr="000F5C05">
                              <w:t>cine</w:t>
                            </w:r>
                            <w:proofErr w:type="spellEnd"/>
                            <w:r w:rsidRPr="000F5C05">
                              <w:t xml:space="preserve">, las </w:t>
                            </w:r>
                            <w:proofErr w:type="spellStart"/>
                            <w:r w:rsidRPr="000F5C05">
                              <w:t>obras</w:t>
                            </w:r>
                            <w:proofErr w:type="spellEnd"/>
                            <w:r w:rsidRPr="000F5C05">
                              <w:t xml:space="preserve"> de Hitchcock, Tarantino y Kubrick me han </w:t>
                            </w:r>
                            <w:proofErr w:type="spellStart"/>
                            <w:r w:rsidRPr="000F5C05">
                              <w:t>dejado</w:t>
                            </w:r>
                            <w:proofErr w:type="spellEnd"/>
                            <w:r w:rsidRPr="000F5C05">
                              <w:t xml:space="preserve"> </w:t>
                            </w:r>
                            <w:proofErr w:type="spellStart"/>
                            <w:r w:rsidRPr="000F5C05">
                              <w:t>una</w:t>
                            </w:r>
                            <w:proofErr w:type="spellEnd"/>
                            <w:r w:rsidRPr="000F5C05">
                              <w:t xml:space="preserve"> </w:t>
                            </w:r>
                            <w:proofErr w:type="spellStart"/>
                            <w:r w:rsidRPr="000F5C05">
                              <w:t>gran</w:t>
                            </w:r>
                            <w:proofErr w:type="spellEnd"/>
                            <w:r w:rsidRPr="000F5C05">
                              <w:t xml:space="preserve"> </w:t>
                            </w:r>
                            <w:proofErr w:type="spellStart"/>
                            <w:r w:rsidRPr="000F5C05">
                              <w:t>impresión</w:t>
                            </w:r>
                            <w:proofErr w:type="spellEnd"/>
                            <w:r w:rsidR="00744B36">
                              <w:t>.</w:t>
                            </w:r>
                          </w:p>
                          <w:p w14:paraId="3B3FAC61" w14:textId="4DD6D6B9" w:rsidR="00533C46" w:rsidRPr="00BE5C04" w:rsidRDefault="00533C46" w:rsidP="00744B36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389E" id="Zone de texte 76" o:spid="_x0000_s1043" type="#_x0000_t202" style="position:absolute;left:0;text-align:left;margin-left:95.9pt;margin-top:542pt;width:391.65pt;height:9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" filled="f" stroked="f">
                <v:textbox>
                  <w:txbxContent>
                    <w:p w14:paraId="0045EEA4" w14:textId="3E4A579D" w:rsidR="00744B36" w:rsidRDefault="000F5C05" w:rsidP="00744B36">
                      <w:proofErr w:type="spellStart"/>
                      <w:r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De</w:t>
                      </w:r>
                      <w:r w:rsidR="00744B36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port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e</w:t>
                      </w:r>
                      <w:proofErr w:type="spellEnd"/>
                      <w:r w:rsidR="00744B36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 :</w:t>
                      </w:r>
                      <w:r w:rsidR="00533C46"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</w:rPr>
                        <w:t xml:space="preserve"> </w:t>
                      </w:r>
                      <w:r w:rsidR="00533C46"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</w:rPr>
                        <w:br/>
                      </w:r>
                      <w:proofErr w:type="spellStart"/>
                      <w:r w:rsidRPr="000F5C05">
                        <w:t>Practico</w:t>
                      </w:r>
                      <w:proofErr w:type="spellEnd"/>
                      <w:r w:rsidRPr="000F5C05">
                        <w:t xml:space="preserve"> escalada en un club </w:t>
                      </w:r>
                      <w:proofErr w:type="spellStart"/>
                      <w:r w:rsidRPr="000F5C05">
                        <w:t>desde</w:t>
                      </w:r>
                      <w:proofErr w:type="spellEnd"/>
                      <w:r w:rsidRPr="000F5C05">
                        <w:t xml:space="preserve"> 2017</w:t>
                      </w:r>
                      <w:r w:rsidR="00744B36">
                        <w:t>.</w:t>
                      </w:r>
                    </w:p>
                    <w:p w14:paraId="682524E9" w14:textId="7405FFE5" w:rsidR="00744B36" w:rsidRDefault="00744B36" w:rsidP="00744B36"/>
                    <w:p w14:paraId="2536DAB2" w14:textId="07E93777" w:rsidR="00744B36" w:rsidRPr="00744B36" w:rsidRDefault="00744B36" w:rsidP="00744B36">
                      <w:pPr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</w:pPr>
                      <w:proofErr w:type="spellStart"/>
                      <w:r w:rsidRPr="00744B36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Ci</w:t>
                      </w:r>
                      <w:r w:rsidR="000F5C05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ne</w:t>
                      </w:r>
                      <w:proofErr w:type="spellEnd"/>
                      <w:r w:rsidRPr="00744B36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 :</w:t>
                      </w:r>
                    </w:p>
                    <w:p w14:paraId="6B73A03B" w14:textId="61486C06" w:rsidR="00744B36" w:rsidRPr="00AB4C3E" w:rsidRDefault="000F5C05" w:rsidP="00CE57D9">
                      <w:proofErr w:type="spellStart"/>
                      <w:r>
                        <w:t>A</w:t>
                      </w:r>
                      <w:r w:rsidRPr="000F5C05">
                        <w:t>pasionado</w:t>
                      </w:r>
                      <w:proofErr w:type="spellEnd"/>
                      <w:r w:rsidRPr="000F5C05">
                        <w:t xml:space="preserve"> </w:t>
                      </w:r>
                      <w:proofErr w:type="spellStart"/>
                      <w:r w:rsidRPr="000F5C05">
                        <w:t>por</w:t>
                      </w:r>
                      <w:proofErr w:type="spellEnd"/>
                      <w:r w:rsidRPr="000F5C05">
                        <w:t xml:space="preserve"> el </w:t>
                      </w:r>
                      <w:proofErr w:type="spellStart"/>
                      <w:r w:rsidRPr="000F5C05">
                        <w:t>cine</w:t>
                      </w:r>
                      <w:proofErr w:type="spellEnd"/>
                      <w:r w:rsidRPr="000F5C05">
                        <w:t xml:space="preserve">, las </w:t>
                      </w:r>
                      <w:proofErr w:type="spellStart"/>
                      <w:r w:rsidRPr="000F5C05">
                        <w:t>obras</w:t>
                      </w:r>
                      <w:proofErr w:type="spellEnd"/>
                      <w:r w:rsidRPr="000F5C05">
                        <w:t xml:space="preserve"> de Hitchcock, Tarantino y Kubrick me han </w:t>
                      </w:r>
                      <w:proofErr w:type="spellStart"/>
                      <w:r w:rsidRPr="000F5C05">
                        <w:t>dejado</w:t>
                      </w:r>
                      <w:proofErr w:type="spellEnd"/>
                      <w:r w:rsidRPr="000F5C05">
                        <w:t xml:space="preserve"> </w:t>
                      </w:r>
                      <w:proofErr w:type="spellStart"/>
                      <w:r w:rsidRPr="000F5C05">
                        <w:t>una</w:t>
                      </w:r>
                      <w:proofErr w:type="spellEnd"/>
                      <w:r w:rsidRPr="000F5C05">
                        <w:t xml:space="preserve"> </w:t>
                      </w:r>
                      <w:proofErr w:type="spellStart"/>
                      <w:r w:rsidRPr="000F5C05">
                        <w:t>gran</w:t>
                      </w:r>
                      <w:proofErr w:type="spellEnd"/>
                      <w:r w:rsidRPr="000F5C05">
                        <w:t xml:space="preserve"> </w:t>
                      </w:r>
                      <w:proofErr w:type="spellStart"/>
                      <w:r w:rsidRPr="000F5C05">
                        <w:t>impresión</w:t>
                      </w:r>
                      <w:proofErr w:type="spellEnd"/>
                      <w:r w:rsidR="00744B36">
                        <w:t>.</w:t>
                      </w:r>
                    </w:p>
                    <w:p w14:paraId="3B3FAC61" w14:textId="4DD6D6B9" w:rsidR="00533C46" w:rsidRPr="00BE5C04" w:rsidRDefault="00533C46" w:rsidP="00744B36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0068CB5" wp14:editId="399FFDD4">
                <wp:simplePos x="0" y="0"/>
                <wp:positionH relativeFrom="column">
                  <wp:posOffset>868045</wp:posOffset>
                </wp:positionH>
                <wp:positionV relativeFrom="paragraph">
                  <wp:posOffset>6623050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7A039" w14:textId="117B5D1C" w:rsidR="00533C46" w:rsidRPr="00DC5877" w:rsidRDefault="000F5C05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Intereses</w:t>
                              </w:r>
                              <w:proofErr w:type="spellEnd"/>
                            </w:p>
                            <w:p w14:paraId="7B4A6BAB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068CB5" id="Groupe 5" o:spid="_x0000_s1044" style="position:absolute;left:0;text-align:left;margin-left:68.35pt;margin-top:521.5pt;width:215.6pt;height:20.8pt;z-index:251716608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">
                <v:shape id="Zone de texte 73" o:spid="_x0000_s1045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" fillcolor="#ec974c" stroked="f">
                  <v:textbox>
                    <w:txbxContent>
                      <w:p w14:paraId="0F77A039" w14:textId="117B5D1C" w:rsidR="00533C46" w:rsidRPr="00DC5877" w:rsidRDefault="000F5C05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Intereses</w:t>
                        </w:r>
                        <w:proofErr w:type="spellEnd"/>
                      </w:p>
                      <w:p w14:paraId="7B4A6BAB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46" type="#_x0000_t75" style="position:absolute;left:24717;top:571;width:1994;height:14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">
                  <v:imagedata r:id="rId25" o:title=""/>
                </v:shape>
                <w10:wrap type="through"/>
              </v:group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EAAF0B" wp14:editId="49D9756C">
                <wp:simplePos x="0" y="0"/>
                <wp:positionH relativeFrom="column">
                  <wp:posOffset>-808990</wp:posOffset>
                </wp:positionH>
                <wp:positionV relativeFrom="paragraph">
                  <wp:posOffset>1955702</wp:posOffset>
                </wp:positionV>
                <wp:extent cx="1599565" cy="3460115"/>
                <wp:effectExtent l="0" t="0" r="0" b="0"/>
                <wp:wrapThrough wrapText="bothSides">
                  <wp:wrapPolygon edited="0">
                    <wp:start x="857" y="79"/>
                    <wp:lineTo x="857" y="21406"/>
                    <wp:lineTo x="20580" y="21406"/>
                    <wp:lineTo x="20580" y="79"/>
                    <wp:lineTo x="857" y="79"/>
                  </wp:wrapPolygon>
                </wp:wrapThrough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346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E45C6" w14:textId="225E3745" w:rsidR="00A24B45" w:rsidRPr="00D2700F" w:rsidRDefault="000F5C05" w:rsidP="00B10CEB">
                            <w:pPr>
                              <w:pStyle w:val="Paragraphestandard"/>
                              <w:spacing w:after="12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Competencias</w:t>
                            </w:r>
                          </w:p>
                          <w:p w14:paraId="52E825F1" w14:textId="77777777" w:rsidR="000F5C05" w:rsidRPr="00D2700F" w:rsidRDefault="000F5C05" w:rsidP="000F5C05">
                            <w:pPr>
                              <w:pStyle w:val="Paragraphestandard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software</w:t>
                            </w:r>
                          </w:p>
                          <w:p w14:paraId="58C9431E" w14:textId="77777777" w:rsidR="000F5C05" w:rsidRPr="00D2700F" w:rsidRDefault="000F5C05" w:rsidP="000F5C05">
                            <w:pPr>
                              <w:pStyle w:val="Paragraphestandard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Algoritmos</w:t>
                            </w:r>
                          </w:p>
                          <w:p w14:paraId="2F289837" w14:textId="77777777" w:rsidR="000F5C05" w:rsidRPr="00D2700F" w:rsidRDefault="000F5C05" w:rsidP="000F5C05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Estructuras de datos</w:t>
                            </w:r>
                          </w:p>
                          <w:p w14:paraId="00EC56A9" w14:textId="4EC32328" w:rsidR="00A1157E" w:rsidRPr="00D2700F" w:rsidRDefault="00A1157E" w:rsidP="000F5C05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</w:t>
                            </w:r>
                          </w:p>
                          <w:p w14:paraId="5DB6D43D" w14:textId="29768B86" w:rsidR="00E77A0E" w:rsidRPr="00D2700F" w:rsidRDefault="00E77A0E" w:rsidP="00A1157E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 w14:paraId="36F160E9" w14:textId="77777777" w:rsidR="000F5C05" w:rsidRPr="00D2700F" w:rsidRDefault="000F5C05" w:rsidP="008404B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Lenguajes preferidos</w:t>
                            </w:r>
                          </w:p>
                          <w:p w14:paraId="5058F613" w14:textId="245A130C" w:rsidR="009B2AEF" w:rsidRPr="00D2700F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C, C++</w:t>
                            </w:r>
                            <w:r w:rsidR="002F5770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  <w:p w14:paraId="27EE0B59" w14:textId="47A7B9EE" w:rsidR="008404BD" w:rsidRPr="00D2700F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Vue3, PHP, </w:t>
                            </w:r>
                            <w:proofErr w:type="spellStart"/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Typescript</w:t>
                            </w:r>
                            <w:proofErr w:type="spellEnd"/>
                          </w:p>
                          <w:p w14:paraId="4D088B79" w14:textId="294528A6" w:rsidR="008404BD" w:rsidRPr="00D2700F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Godot4</w:t>
                            </w:r>
                          </w:p>
                          <w:p w14:paraId="370EA98A" w14:textId="315BF31D" w:rsidR="00D51731" w:rsidRPr="00D2700F" w:rsidRDefault="00B866B9" w:rsidP="00D51731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Idiomas</w:t>
                            </w:r>
                          </w:p>
                          <w:p w14:paraId="4753F2EE" w14:textId="12BB8E8E" w:rsidR="00A03FDD" w:rsidRPr="00D2700F" w:rsidRDefault="00D51731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Français</w:t>
                            </w:r>
                            <w:proofErr w:type="spellEnd"/>
                            <w:r w:rsidR="00824E50"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</w:t>
                            </w:r>
                            <w:proofErr w:type="gramEnd"/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866B9"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18"/>
                                <w:szCs w:val="12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Lengua materna</w:t>
                            </w:r>
                          </w:p>
                          <w:p w14:paraId="488AF0DE" w14:textId="187DC843" w:rsidR="00D51731" w:rsidRPr="00D2700F" w:rsidRDefault="00A03FDD" w:rsidP="00D51731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Espagnol</w:t>
                            </w:r>
                            <w:proofErr w:type="spellEnd"/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</w:t>
                            </w:r>
                            <w:proofErr w:type="gramEnd"/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866B9"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Bueno</w:t>
                            </w:r>
                          </w:p>
                          <w:p w14:paraId="7420911C" w14:textId="403589CE" w:rsidR="00FC31BE" w:rsidRPr="00D2700F" w:rsidRDefault="00D51731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Anglais</w:t>
                            </w:r>
                            <w:proofErr w:type="spellEnd"/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866B9"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Bueno</w:t>
                            </w:r>
                          </w:p>
                          <w:p w14:paraId="6D92E2AB" w14:textId="77777777" w:rsidR="00D51731" w:rsidRPr="00D2700F" w:rsidRDefault="00D51731" w:rsidP="00D51731">
                            <w:pPr>
                              <w:pStyle w:val="Paragraphestandard"/>
                              <w:spacing w:before="12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AF0B" id="Zone de texte 12" o:spid="_x0000_s1047" type="#_x0000_t202" style="position:absolute;left:0;text-align:left;margin-left:-63.7pt;margin-top:154pt;width:125.95pt;height:272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" filled="f" stroked="f">
                <v:textbox>
                  <w:txbxContent>
                    <w:p w14:paraId="2A4E45C6" w14:textId="225E3745" w:rsidR="00A24B45" w:rsidRPr="00D2700F" w:rsidRDefault="000F5C05" w:rsidP="00B10CEB">
                      <w:pPr>
                        <w:pStyle w:val="Paragraphestandard"/>
                        <w:spacing w:after="12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Competencias</w:t>
                      </w:r>
                    </w:p>
                    <w:p w14:paraId="52E825F1" w14:textId="77777777" w:rsidR="000F5C05" w:rsidRPr="00D2700F" w:rsidRDefault="000F5C05" w:rsidP="000F5C05">
                      <w:pPr>
                        <w:pStyle w:val="Paragraphestandard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software</w:t>
                      </w:r>
                    </w:p>
                    <w:p w14:paraId="58C9431E" w14:textId="77777777" w:rsidR="000F5C05" w:rsidRPr="00D2700F" w:rsidRDefault="000F5C05" w:rsidP="000F5C05">
                      <w:pPr>
                        <w:pStyle w:val="Paragraphestandard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Algoritmos</w:t>
                      </w:r>
                    </w:p>
                    <w:p w14:paraId="2F289837" w14:textId="77777777" w:rsidR="000F5C05" w:rsidRPr="00D2700F" w:rsidRDefault="000F5C05" w:rsidP="000F5C05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Estructuras de datos</w:t>
                      </w:r>
                    </w:p>
                    <w:p w14:paraId="00EC56A9" w14:textId="4EC32328" w:rsidR="00A1157E" w:rsidRPr="00D2700F" w:rsidRDefault="00A1157E" w:rsidP="000F5C05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</w:t>
                      </w:r>
                    </w:p>
                    <w:p w14:paraId="5DB6D43D" w14:textId="29768B86" w:rsidR="00E77A0E" w:rsidRPr="00D2700F" w:rsidRDefault="00E77A0E" w:rsidP="00A1157E">
                      <w:pPr>
                        <w:pStyle w:val="Paragraphestandard"/>
                        <w:spacing w:after="2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  <w:p w14:paraId="36F160E9" w14:textId="77777777" w:rsidR="000F5C05" w:rsidRPr="00D2700F" w:rsidRDefault="000F5C05" w:rsidP="008404B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Lenguajes preferidos</w:t>
                      </w:r>
                    </w:p>
                    <w:p w14:paraId="5058F613" w14:textId="245A130C" w:rsidR="009B2AEF" w:rsidRPr="00D2700F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C, C++</w:t>
                      </w:r>
                      <w:r w:rsidR="002F5770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  <w:p w14:paraId="27EE0B59" w14:textId="47A7B9EE" w:rsidR="008404BD" w:rsidRPr="00D2700F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Vue3, PHP, </w:t>
                      </w:r>
                      <w:proofErr w:type="spellStart"/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Typescript</w:t>
                      </w:r>
                      <w:proofErr w:type="spellEnd"/>
                    </w:p>
                    <w:p w14:paraId="4D088B79" w14:textId="294528A6" w:rsidR="008404BD" w:rsidRPr="00D2700F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Godot4</w:t>
                      </w:r>
                    </w:p>
                    <w:p w14:paraId="370EA98A" w14:textId="315BF31D" w:rsidR="00D51731" w:rsidRPr="00D2700F" w:rsidRDefault="00B866B9" w:rsidP="00D51731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Idiomas</w:t>
                      </w:r>
                    </w:p>
                    <w:p w14:paraId="4753F2EE" w14:textId="12BB8E8E" w:rsidR="00A03FDD" w:rsidRPr="00D2700F" w:rsidRDefault="00D51731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Français</w:t>
                      </w:r>
                      <w:proofErr w:type="spellEnd"/>
                      <w:r w:rsidR="00824E50"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</w:t>
                      </w:r>
                      <w:proofErr w:type="gramEnd"/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866B9"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18"/>
                          <w:szCs w:val="12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Lengua materna</w:t>
                      </w:r>
                    </w:p>
                    <w:p w14:paraId="488AF0DE" w14:textId="187DC843" w:rsidR="00D51731" w:rsidRPr="00D2700F" w:rsidRDefault="00A03FDD" w:rsidP="00D51731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Espagnol</w:t>
                      </w:r>
                      <w:proofErr w:type="spellEnd"/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</w:t>
                      </w:r>
                      <w:proofErr w:type="gramEnd"/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866B9"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Bueno</w:t>
                      </w:r>
                    </w:p>
                    <w:p w14:paraId="7420911C" w14:textId="403589CE" w:rsidR="00FC31BE" w:rsidRPr="00D2700F" w:rsidRDefault="00D51731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Anglais</w:t>
                      </w:r>
                      <w:proofErr w:type="spellEnd"/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866B9"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Bueno</w:t>
                      </w:r>
                    </w:p>
                    <w:p w14:paraId="6D92E2AB" w14:textId="77777777" w:rsidR="00D51731" w:rsidRPr="00D2700F" w:rsidRDefault="00D51731" w:rsidP="00D51731">
                      <w:pPr>
                        <w:pStyle w:val="Paragraphestandard"/>
                        <w:spacing w:before="12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B2D87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2B07982" wp14:editId="64854CF1">
                <wp:simplePos x="0" y="0"/>
                <wp:positionH relativeFrom="column">
                  <wp:posOffset>-908313</wp:posOffset>
                </wp:positionH>
                <wp:positionV relativeFrom="paragraph">
                  <wp:posOffset>5983168</wp:posOffset>
                </wp:positionV>
                <wp:extent cx="1748155" cy="2349566"/>
                <wp:effectExtent l="0" t="0" r="17145" b="2540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155" cy="2349566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4F8A2" id="Grouper 89" o:spid="_x0000_s1026" style="position:absolute;margin-left:-71.5pt;margin-top:471.1pt;width:137.65pt;height:185pt;z-index:251728896;mso-width-relative:margin;mso-height-relative:margin" coordsize="17978,35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&#13;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&#13;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" strokecolor="white" strokeweight="1.25pt">
                  <v:stroke dashstyle="1 1" endcap="round"/>
                </v:line>
              </v:group>
            </w:pict>
          </mc:Fallback>
        </mc:AlternateContent>
      </w:r>
    </w:p>
    <w:sectPr w:rsidR="00B75625" w:rsidRPr="00B866B9" w:rsidSect="000C3FC3">
      <w:type w:val="continuous"/>
      <w:pgSz w:w="11900" w:h="16840"/>
      <w:pgMar w:top="1418" w:right="1418" w:bottom="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50E15" w14:textId="77777777" w:rsidR="003468D9" w:rsidRDefault="003468D9" w:rsidP="00B51FFB">
      <w:r>
        <w:separator/>
      </w:r>
    </w:p>
  </w:endnote>
  <w:endnote w:type="continuationSeparator" w:id="0">
    <w:p w14:paraId="33281951" w14:textId="77777777" w:rsidR="003468D9" w:rsidRDefault="003468D9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Pro-Light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Pro-Bold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SegoePro-Italic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86349" w14:textId="77777777" w:rsidR="003468D9" w:rsidRDefault="003468D9" w:rsidP="00B51FFB">
      <w:r>
        <w:separator/>
      </w:r>
    </w:p>
  </w:footnote>
  <w:footnote w:type="continuationSeparator" w:id="0">
    <w:p w14:paraId="29F21976" w14:textId="77777777" w:rsidR="003468D9" w:rsidRDefault="003468D9" w:rsidP="00B5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6701B"/>
    <w:multiLevelType w:val="hybridMultilevel"/>
    <w:tmpl w:val="72C0902A"/>
    <w:lvl w:ilvl="0" w:tplc="78F27142">
      <w:numFmt w:val="bullet"/>
      <w:lvlText w:val="-"/>
      <w:lvlJc w:val="left"/>
      <w:pPr>
        <w:ind w:left="400" w:hanging="360"/>
      </w:pPr>
      <w:rPr>
        <w:rFonts w:ascii="Corbel" w:eastAsiaTheme="minorEastAsia" w:hAnsi="Corbel" w:cs="SegoePro-Light" w:hint="default"/>
        <w:b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1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973340">
    <w:abstractNumId w:val="37"/>
  </w:num>
  <w:num w:numId="2" w16cid:durableId="1905263756">
    <w:abstractNumId w:val="3"/>
  </w:num>
  <w:num w:numId="3" w16cid:durableId="1131826032">
    <w:abstractNumId w:val="22"/>
  </w:num>
  <w:num w:numId="4" w16cid:durableId="1178890157">
    <w:abstractNumId w:val="9"/>
  </w:num>
  <w:num w:numId="5" w16cid:durableId="693115155">
    <w:abstractNumId w:val="19"/>
  </w:num>
  <w:num w:numId="6" w16cid:durableId="1425877188">
    <w:abstractNumId w:val="2"/>
  </w:num>
  <w:num w:numId="7" w16cid:durableId="1423257325">
    <w:abstractNumId w:val="6"/>
  </w:num>
  <w:num w:numId="8" w16cid:durableId="1131938384">
    <w:abstractNumId w:val="16"/>
  </w:num>
  <w:num w:numId="9" w16cid:durableId="284120537">
    <w:abstractNumId w:val="23"/>
  </w:num>
  <w:num w:numId="10" w16cid:durableId="1059018679">
    <w:abstractNumId w:val="29"/>
  </w:num>
  <w:num w:numId="11" w16cid:durableId="2067558002">
    <w:abstractNumId w:val="32"/>
  </w:num>
  <w:num w:numId="12" w16cid:durableId="909577259">
    <w:abstractNumId w:val="30"/>
  </w:num>
  <w:num w:numId="13" w16cid:durableId="1024549742">
    <w:abstractNumId w:val="35"/>
  </w:num>
  <w:num w:numId="14" w16cid:durableId="808594351">
    <w:abstractNumId w:val="39"/>
  </w:num>
  <w:num w:numId="15" w16cid:durableId="54134486">
    <w:abstractNumId w:val="15"/>
  </w:num>
  <w:num w:numId="16" w16cid:durableId="1935358241">
    <w:abstractNumId w:val="12"/>
  </w:num>
  <w:num w:numId="17" w16cid:durableId="1630165110">
    <w:abstractNumId w:val="1"/>
  </w:num>
  <w:num w:numId="18" w16cid:durableId="645009670">
    <w:abstractNumId w:val="7"/>
  </w:num>
  <w:num w:numId="19" w16cid:durableId="802500790">
    <w:abstractNumId w:val="33"/>
  </w:num>
  <w:num w:numId="20" w16cid:durableId="1774014588">
    <w:abstractNumId w:val="24"/>
  </w:num>
  <w:num w:numId="21" w16cid:durableId="972249875">
    <w:abstractNumId w:val="26"/>
  </w:num>
  <w:num w:numId="22" w16cid:durableId="167866128">
    <w:abstractNumId w:val="18"/>
  </w:num>
  <w:num w:numId="23" w16cid:durableId="630283287">
    <w:abstractNumId w:val="31"/>
  </w:num>
  <w:num w:numId="24" w16cid:durableId="1159926463">
    <w:abstractNumId w:val="5"/>
  </w:num>
  <w:num w:numId="25" w16cid:durableId="130483078">
    <w:abstractNumId w:val="4"/>
  </w:num>
  <w:num w:numId="26" w16cid:durableId="12460945">
    <w:abstractNumId w:val="21"/>
  </w:num>
  <w:num w:numId="27" w16cid:durableId="1078944912">
    <w:abstractNumId w:val="25"/>
  </w:num>
  <w:num w:numId="28" w16cid:durableId="1436245597">
    <w:abstractNumId w:val="0"/>
  </w:num>
  <w:num w:numId="29" w16cid:durableId="381446901">
    <w:abstractNumId w:val="28"/>
  </w:num>
  <w:num w:numId="30" w16cid:durableId="858197345">
    <w:abstractNumId w:val="10"/>
  </w:num>
  <w:num w:numId="31" w16cid:durableId="2079593578">
    <w:abstractNumId w:val="14"/>
  </w:num>
  <w:num w:numId="32" w16cid:durableId="222104879">
    <w:abstractNumId w:val="17"/>
  </w:num>
  <w:num w:numId="33" w16cid:durableId="1120614006">
    <w:abstractNumId w:val="34"/>
  </w:num>
  <w:num w:numId="34" w16cid:durableId="1779183452">
    <w:abstractNumId w:val="8"/>
  </w:num>
  <w:num w:numId="35" w16cid:durableId="17702694">
    <w:abstractNumId w:val="36"/>
  </w:num>
  <w:num w:numId="36" w16cid:durableId="1471942482">
    <w:abstractNumId w:val="27"/>
  </w:num>
  <w:num w:numId="37" w16cid:durableId="287206934">
    <w:abstractNumId w:val="11"/>
  </w:num>
  <w:num w:numId="38" w16cid:durableId="1024942106">
    <w:abstractNumId w:val="38"/>
  </w:num>
  <w:num w:numId="39" w16cid:durableId="43452440">
    <w:abstractNumId w:val="13"/>
  </w:num>
  <w:num w:numId="40" w16cid:durableId="18608498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removePersonalInformation/>
  <w:removeDateAndTime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D5"/>
    <w:rsid w:val="00016B6C"/>
    <w:rsid w:val="00046960"/>
    <w:rsid w:val="0006449D"/>
    <w:rsid w:val="000774F9"/>
    <w:rsid w:val="00085867"/>
    <w:rsid w:val="000B1DE1"/>
    <w:rsid w:val="000C3FC3"/>
    <w:rsid w:val="000E1037"/>
    <w:rsid w:val="000E5A1F"/>
    <w:rsid w:val="000F5C05"/>
    <w:rsid w:val="001606EA"/>
    <w:rsid w:val="001B01AB"/>
    <w:rsid w:val="001B55A0"/>
    <w:rsid w:val="00211EC0"/>
    <w:rsid w:val="002303A4"/>
    <w:rsid w:val="002319E2"/>
    <w:rsid w:val="00260D98"/>
    <w:rsid w:val="002E26C8"/>
    <w:rsid w:val="002F5770"/>
    <w:rsid w:val="003008F2"/>
    <w:rsid w:val="003468D9"/>
    <w:rsid w:val="003615FE"/>
    <w:rsid w:val="00374271"/>
    <w:rsid w:val="00380ED0"/>
    <w:rsid w:val="00384648"/>
    <w:rsid w:val="003C2AD5"/>
    <w:rsid w:val="003D445D"/>
    <w:rsid w:val="00414F03"/>
    <w:rsid w:val="004228E2"/>
    <w:rsid w:val="00427934"/>
    <w:rsid w:val="0043288E"/>
    <w:rsid w:val="00443694"/>
    <w:rsid w:val="00446CB6"/>
    <w:rsid w:val="004724B4"/>
    <w:rsid w:val="00476F08"/>
    <w:rsid w:val="00483441"/>
    <w:rsid w:val="004B54F6"/>
    <w:rsid w:val="004B60AA"/>
    <w:rsid w:val="004C248F"/>
    <w:rsid w:val="005041E2"/>
    <w:rsid w:val="00533C46"/>
    <w:rsid w:val="005E0E7B"/>
    <w:rsid w:val="00630969"/>
    <w:rsid w:val="00637F46"/>
    <w:rsid w:val="0065706A"/>
    <w:rsid w:val="00662DB1"/>
    <w:rsid w:val="006B4AC0"/>
    <w:rsid w:val="007177F9"/>
    <w:rsid w:val="00744B36"/>
    <w:rsid w:val="0075570E"/>
    <w:rsid w:val="00773A5E"/>
    <w:rsid w:val="00775AB5"/>
    <w:rsid w:val="00791F2D"/>
    <w:rsid w:val="007B1234"/>
    <w:rsid w:val="007D010C"/>
    <w:rsid w:val="008131F3"/>
    <w:rsid w:val="00824E50"/>
    <w:rsid w:val="00833133"/>
    <w:rsid w:val="008372D5"/>
    <w:rsid w:val="008404BD"/>
    <w:rsid w:val="008424FA"/>
    <w:rsid w:val="008658D8"/>
    <w:rsid w:val="00881B6D"/>
    <w:rsid w:val="00890A3B"/>
    <w:rsid w:val="00894561"/>
    <w:rsid w:val="0091155F"/>
    <w:rsid w:val="00945931"/>
    <w:rsid w:val="00947F2C"/>
    <w:rsid w:val="00993A09"/>
    <w:rsid w:val="009A3192"/>
    <w:rsid w:val="009B2AEF"/>
    <w:rsid w:val="009C3A19"/>
    <w:rsid w:val="009C5DA7"/>
    <w:rsid w:val="009D0CC9"/>
    <w:rsid w:val="009E0B38"/>
    <w:rsid w:val="009E18C7"/>
    <w:rsid w:val="00A03FDD"/>
    <w:rsid w:val="00A11075"/>
    <w:rsid w:val="00A1157E"/>
    <w:rsid w:val="00A16BA4"/>
    <w:rsid w:val="00A24B45"/>
    <w:rsid w:val="00A42708"/>
    <w:rsid w:val="00A51332"/>
    <w:rsid w:val="00AA6C16"/>
    <w:rsid w:val="00AD562F"/>
    <w:rsid w:val="00AF7C19"/>
    <w:rsid w:val="00B10CEB"/>
    <w:rsid w:val="00B47022"/>
    <w:rsid w:val="00B51FFB"/>
    <w:rsid w:val="00B75625"/>
    <w:rsid w:val="00B76D5A"/>
    <w:rsid w:val="00B821D1"/>
    <w:rsid w:val="00B828D6"/>
    <w:rsid w:val="00B866B9"/>
    <w:rsid w:val="00BB7136"/>
    <w:rsid w:val="00BC5ADF"/>
    <w:rsid w:val="00BC7651"/>
    <w:rsid w:val="00BD6C21"/>
    <w:rsid w:val="00BE5C04"/>
    <w:rsid w:val="00BF119D"/>
    <w:rsid w:val="00C21D30"/>
    <w:rsid w:val="00C34939"/>
    <w:rsid w:val="00C4285D"/>
    <w:rsid w:val="00C4450E"/>
    <w:rsid w:val="00C47CC5"/>
    <w:rsid w:val="00C86AC0"/>
    <w:rsid w:val="00CB2D87"/>
    <w:rsid w:val="00CE06E8"/>
    <w:rsid w:val="00CE57D9"/>
    <w:rsid w:val="00CF7658"/>
    <w:rsid w:val="00D0567A"/>
    <w:rsid w:val="00D2700F"/>
    <w:rsid w:val="00D326EE"/>
    <w:rsid w:val="00D458D9"/>
    <w:rsid w:val="00D51731"/>
    <w:rsid w:val="00D6739C"/>
    <w:rsid w:val="00D7718D"/>
    <w:rsid w:val="00D8598A"/>
    <w:rsid w:val="00D873DD"/>
    <w:rsid w:val="00DB21AD"/>
    <w:rsid w:val="00DB35FD"/>
    <w:rsid w:val="00DC5877"/>
    <w:rsid w:val="00DD3E33"/>
    <w:rsid w:val="00DE2E84"/>
    <w:rsid w:val="00DE354C"/>
    <w:rsid w:val="00E2066C"/>
    <w:rsid w:val="00E27B5B"/>
    <w:rsid w:val="00E736D3"/>
    <w:rsid w:val="00E76932"/>
    <w:rsid w:val="00E77A0E"/>
    <w:rsid w:val="00E80C5E"/>
    <w:rsid w:val="00EA6D5D"/>
    <w:rsid w:val="00EB6749"/>
    <w:rsid w:val="00F36FD3"/>
    <w:rsid w:val="00F43C7B"/>
    <w:rsid w:val="00F52B97"/>
    <w:rsid w:val="00F85DDA"/>
    <w:rsid w:val="00F93E26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3C12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33133"/>
    <w:pPr>
      <w:keepNext/>
      <w:keepLines/>
      <w:outlineLvl w:val="1"/>
    </w:pPr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833133"/>
    <w:pPr>
      <w:keepNext/>
      <w:keepLines/>
      <w:outlineLvl w:val="2"/>
    </w:pPr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470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FFB"/>
  </w:style>
  <w:style w:type="paragraph" w:styleId="Footer">
    <w:name w:val="footer"/>
    <w:basedOn w:val="Normal"/>
    <w:link w:val="Foot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FFB"/>
  </w:style>
  <w:style w:type="character" w:styleId="UnresolvedMention">
    <w:name w:val="Unresolved Mention"/>
    <w:basedOn w:val="DefaultParagraphFont"/>
    <w:uiPriority w:val="99"/>
    <w:semiHidden/>
    <w:unhideWhenUsed/>
    <w:rsid w:val="008372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3133"/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33133"/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styleId="Emphasis">
    <w:name w:val="Emphasis"/>
    <w:basedOn w:val="DefaultParagraphFont"/>
    <w:uiPriority w:val="11"/>
    <w:qFormat/>
    <w:rsid w:val="00833133"/>
    <w:rPr>
      <w:rFonts w:ascii="Calibri Light" w:hAnsi="Calibri Light" w:cs="Calibri Light"/>
      <w:b w:val="0"/>
      <w:iCs/>
      <w:color w:val="3071C3" w:themeColor="text2" w:themeTint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niels-ouvrard-2810951ab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mailto:ouvrardniels@gmail.com" TargetMode="External"/><Relationship Id="rId17" Type="http://schemas.openxmlformats.org/officeDocument/2006/relationships/hyperlink" Target="https://github.com/NielsOuvrard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niels-ouvrard-2810951ab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mailto:ouvrardniels@gmail.com" TargetMode="Externa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ielsOuvrard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elsouvrard/Library/Containers/com.microsoft.Word/Data/Library/Application%20Support/Microsoft/Office/16.0/DTS/Search/%7b9EDA5DC4-E2A7-204F-AAF8-087CBCF332F5%7dtf04315855_win32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248670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TP104315850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2014-04-25T14:10:26+00:00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611452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Subtile mélange entre modernité et présentation colorée, ce CV ne laissera pas les recruteurs indifférents.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2CA099-642C-4777-91F1-B617F9D11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2AA28E-FE7A-40FB-B910-0A1059EE4818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4.xml><?xml version="1.0" encoding="utf-8"?>
<ds:datastoreItem xmlns:ds="http://schemas.openxmlformats.org/officeDocument/2006/customXml" ds:itemID="{0F59C3F7-3B19-D24E-92C8-521787CF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{9EDA5DC4-E2A7-204F-AAF8-087CBCF332F5}tf04315855_win32.dotx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 moderne coloré (design vertical)</vt:lpstr>
      <vt:lpstr>CV moderne coloré (design vertical)</vt:lpstr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2024-10-22T23:13:00Z</dcterms:created>
  <dcterms:modified xsi:type="dcterms:W3CDTF">2025-01-01T18:01:00Z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