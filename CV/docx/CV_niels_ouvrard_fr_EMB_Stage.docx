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6E409" w14:textId="1C514649" w:rsidR="00F93E26" w:rsidRPr="00B866B9" w:rsidRDefault="00833133" w:rsidP="00E76932">
      <w:pPr>
        <w:jc w:val="both"/>
        <w:rPr>
          <w:lang w:val="es-ES"/>
        </w:rPr>
        <w:sectPr w:rsidR="00F93E26" w:rsidRPr="00B866B9" w:rsidSect="009E18C7">
          <w:type w:val="continuous"/>
          <w:pgSz w:w="11900" w:h="16840"/>
          <w:pgMar w:top="1418" w:right="1418" w:bottom="567" w:left="1418" w:header="709" w:footer="0" w:gutter="0"/>
          <w:cols w:num="2" w:space="708"/>
          <w:docGrid w:linePitch="360"/>
        </w:sectPr>
      </w:pPr>
      <w:r w:rsidRPr="00B866B9">
        <w:rPr>
          <w:noProof/>
          <w:lang w:val="es-ES"/>
        </w:rPr>
        <w:drawing>
          <wp:anchor distT="0" distB="0" distL="114300" distR="114300" simplePos="0" relativeHeight="251693056" behindDoc="0" locked="0" layoutInCell="1" allowOverlap="1" wp14:anchorId="775620F2" wp14:editId="2B11B9CA">
            <wp:simplePos x="0" y="0"/>
            <wp:positionH relativeFrom="column">
              <wp:posOffset>-607695</wp:posOffset>
            </wp:positionH>
            <wp:positionV relativeFrom="paragraph">
              <wp:posOffset>-721995</wp:posOffset>
            </wp:positionV>
            <wp:extent cx="1286766" cy="1409530"/>
            <wp:effectExtent l="0" t="0" r="0" b="635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1"/>
                    <a:srcRect l="4355" r="4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66" cy="140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70E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7662D5" wp14:editId="1BC93BC7">
                <wp:simplePos x="0" y="0"/>
                <wp:positionH relativeFrom="column">
                  <wp:posOffset>3333750</wp:posOffset>
                </wp:positionH>
                <wp:positionV relativeFrom="page">
                  <wp:posOffset>259080</wp:posOffset>
                </wp:positionV>
                <wp:extent cx="3013200" cy="684000"/>
                <wp:effectExtent l="0" t="0" r="0" b="1905"/>
                <wp:wrapThrough wrapText="bothSides">
                  <wp:wrapPolygon edited="0">
                    <wp:start x="273" y="0"/>
                    <wp:lineTo x="273" y="21058"/>
                    <wp:lineTo x="21168" y="21058"/>
                    <wp:lineTo x="21168" y="0"/>
                    <wp:lineTo x="2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200" cy="6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DEF24" w14:textId="30229E99" w:rsidR="000F5C05" w:rsidRDefault="007F4120" w:rsidP="009C5DA7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Recherche </w:t>
                            </w:r>
                            <w:r w:rsidR="0073229F"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active</w:t>
                            </w:r>
                            <w:r w:rsidR="000F5C05" w:rsidRPr="000F5C05"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</w:t>
                            </w:r>
                          </w:p>
                          <w:p w14:paraId="059A6B59" w14:textId="500D06A9" w:rsidR="00DE2E84" w:rsidRPr="00E77A0E" w:rsidRDefault="007F4120" w:rsidP="009C5DA7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bCs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Développement</w:t>
                            </w:r>
                            <w:r w:rsidR="000F5C05" w:rsidRPr="000F5C05">
                              <w:rPr>
                                <w:rFonts w:ascii="Corbel" w:hAnsi="Corbel" w:cs="SegoePro-Light"/>
                                <w:b/>
                                <w:bCs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bCs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embarqué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662D5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262.5pt;margin-top:20.4pt;width:237.25pt;height:5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" filled="f" stroked="f">
                <v:textbox>
                  <w:txbxContent>
                    <w:p w14:paraId="2F6DEF24" w14:textId="30229E99" w:rsidR="000F5C05" w:rsidRDefault="007F4120" w:rsidP="009C5DA7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Recherche </w:t>
                      </w:r>
                      <w:r w:rsidR="0073229F"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active</w:t>
                      </w:r>
                      <w:r w:rsidR="000F5C05" w:rsidRPr="000F5C05"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</w:t>
                      </w:r>
                    </w:p>
                    <w:p w14:paraId="059A6B59" w14:textId="500D06A9" w:rsidR="00DE2E84" w:rsidRPr="00E77A0E" w:rsidRDefault="007F4120" w:rsidP="009C5DA7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bCs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Développement</w:t>
                      </w:r>
                      <w:r w:rsidR="000F5C05" w:rsidRPr="000F5C05">
                        <w:rPr>
                          <w:rFonts w:ascii="Corbel" w:hAnsi="Corbel" w:cs="SegoePro-Light"/>
                          <w:b/>
                          <w:bCs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orbel" w:hAnsi="Corbel" w:cs="SegoePro-Light"/>
                          <w:b/>
                          <w:bCs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embarqué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E769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B7ECEB" wp14:editId="6308B4A2">
                <wp:simplePos x="0" y="0"/>
                <wp:positionH relativeFrom="column">
                  <wp:posOffset>966470</wp:posOffset>
                </wp:positionH>
                <wp:positionV relativeFrom="page">
                  <wp:posOffset>168910</wp:posOffset>
                </wp:positionV>
                <wp:extent cx="1839600" cy="835200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600" cy="8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F6251" w14:textId="437D9C3F" w:rsidR="00533C46" w:rsidRPr="00E76932" w:rsidRDefault="008372D5" w:rsidP="00E76932">
                            <w:pPr>
                              <w:pStyle w:val="BalloonText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Niels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Ouvrard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7ECEB" id="Zone de texte 6" o:spid="_x0000_s1027" type="#_x0000_t202" style="position:absolute;left:0;text-align:left;margin-left:76.1pt;margin-top:13.3pt;width:144.85pt;height:6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" filled="f" stroked="f">
                <v:textbox>
                  <w:txbxContent>
                    <w:p w14:paraId="5D1F6251" w14:textId="437D9C3F" w:rsidR="00533C46" w:rsidRPr="00E76932" w:rsidRDefault="008372D5" w:rsidP="00E76932">
                      <w:pPr>
                        <w:pStyle w:val="BalloonText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Niels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Ouvrard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5931" w:rsidRPr="00B866B9">
        <w:rPr>
          <w:lang w:val="es-ES"/>
        </w:rPr>
        <w:t xml:space="preserve"> </w:t>
      </w:r>
    </w:p>
    <w:p w14:paraId="0D46FC9F" w14:textId="0C9D76DD" w:rsidR="00AF7C19" w:rsidRPr="00B866B9" w:rsidRDefault="00CB2D87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5199" behindDoc="0" locked="0" layoutInCell="1" allowOverlap="1" wp14:anchorId="0CA38C45" wp14:editId="19675913">
                <wp:simplePos x="0" y="0"/>
                <wp:positionH relativeFrom="column">
                  <wp:posOffset>866775</wp:posOffset>
                </wp:positionH>
                <wp:positionV relativeFrom="paragraph">
                  <wp:posOffset>126365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264160"/>
                        </a:xfrm>
                        <a:prstGeom prst="rect">
                          <a:avLst/>
                        </a:prstGeom>
                        <a:solidFill>
                          <a:srgbClr val="1E8D8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FF8AB" w14:textId="431C3ECB" w:rsidR="00483441" w:rsidRPr="00DC5877" w:rsidRDefault="00B866B9" w:rsidP="00483441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66B9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</w:t>
                            </w:r>
                            <w:r w:rsidR="007F4120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ctif</w:t>
                            </w:r>
                          </w:p>
                          <w:p w14:paraId="57A3A42B" w14:textId="77777777" w:rsidR="00483441" w:rsidRPr="00BC5ADF" w:rsidRDefault="00483441" w:rsidP="00483441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38C45" id="Zone de texte 8" o:spid="_x0000_s1028" type="#_x0000_t202" style="position:absolute;margin-left:68.25pt;margin-top:9.95pt;width:215.6pt;height:20.8pt;z-index:251635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" fillcolor="#1e8d82" stroked="f">
                <v:textbox>
                  <w:txbxContent>
                    <w:p w14:paraId="796FF8AB" w14:textId="431C3ECB" w:rsidR="00483441" w:rsidRPr="00DC5877" w:rsidRDefault="00B866B9" w:rsidP="00483441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66B9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</w:t>
                      </w:r>
                      <w:r w:rsidR="007F4120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ctif</w:t>
                      </w:r>
                    </w:p>
                    <w:p w14:paraId="57A3A42B" w14:textId="77777777" w:rsidR="00483441" w:rsidRPr="00BC5ADF" w:rsidRDefault="00483441" w:rsidP="00483441">
                      <w:pPr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80ED0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BFE5DE" wp14:editId="5B7581DD">
                <wp:simplePos x="0" y="0"/>
                <wp:positionH relativeFrom="column">
                  <wp:posOffset>861060</wp:posOffset>
                </wp:positionH>
                <wp:positionV relativeFrom="paragraph">
                  <wp:posOffset>143510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9118A" id="Connecteur droit 90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11.3pt" to="67.8pt,7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" strokecolor="white [3212]" strokeweight="6pt">
                <v:stroke dashstyle="1 1" endcap="round"/>
              </v:line>
            </w:pict>
          </mc:Fallback>
        </mc:AlternateContent>
      </w:r>
      <w:r w:rsidR="003D445D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2991" behindDoc="1" locked="0" layoutInCell="1" allowOverlap="1" wp14:anchorId="2BC97D50" wp14:editId="4603D460">
                <wp:simplePos x="0" y="0"/>
                <wp:positionH relativeFrom="column">
                  <wp:posOffset>-899795</wp:posOffset>
                </wp:positionH>
                <wp:positionV relativeFrom="paragraph">
                  <wp:posOffset>126185</wp:posOffset>
                </wp:positionV>
                <wp:extent cx="1767840" cy="9499145"/>
                <wp:effectExtent l="0" t="0" r="0" b="63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49914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95AA5" id="Rectangle 91" o:spid="_x0000_s1026" style="position:absolute;margin-left:-70.85pt;margin-top:9.95pt;width:139.2pt;height:747.95pt;z-index:-251583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" fillcolor="#48b6a8" stroked="f"/>
            </w:pict>
          </mc:Fallback>
        </mc:AlternateContent>
      </w:r>
      <w:r w:rsidR="00945931" w:rsidRPr="00B866B9">
        <w:rPr>
          <w:lang w:val="es-ES"/>
        </w:rPr>
        <w:t xml:space="preserve"> </w:t>
      </w:r>
    </w:p>
    <w:p w14:paraId="3D727AF0" w14:textId="385FF97B" w:rsidR="00B75625" w:rsidRPr="00B866B9" w:rsidRDefault="00B75625" w:rsidP="00B75625">
      <w:pPr>
        <w:rPr>
          <w:lang w:val="es-ES"/>
        </w:rPr>
      </w:pPr>
    </w:p>
    <w:p w14:paraId="023F86AE" w14:textId="524417FE" w:rsidR="00B75625" w:rsidRPr="00B866B9" w:rsidRDefault="00CB2D87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689E1" wp14:editId="05CB26A5">
                <wp:simplePos x="0" y="0"/>
                <wp:positionH relativeFrom="column">
                  <wp:posOffset>1205865</wp:posOffset>
                </wp:positionH>
                <wp:positionV relativeFrom="paragraph">
                  <wp:posOffset>49530</wp:posOffset>
                </wp:positionV>
                <wp:extent cx="5241290" cy="68580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29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1E144A8" w14:textId="4AD05663" w:rsidR="0073229F" w:rsidRPr="00D2700F" w:rsidRDefault="0073229F" w:rsidP="0073229F">
                            <w:pPr>
                              <w:rPr>
                                <w:lang w:val="es-ES"/>
                              </w:rPr>
                            </w:pPr>
                            <w:r>
                              <w:t xml:space="preserve">Étudiant en 4ème année d'informatique </w:t>
                            </w:r>
                            <w:r w:rsidRPr="005B1BF6">
                              <w:t>avec de solides connaissances en C/C++</w:t>
                            </w:r>
                            <w:r>
                              <w:t xml:space="preserve">. A la recherche </w:t>
                            </w:r>
                            <w:r w:rsidR="002B0691">
                              <w:t>d’un stage</w:t>
                            </w:r>
                            <w:r>
                              <w:t xml:space="preserve"> en </w:t>
                            </w:r>
                            <w:r w:rsidR="00225FD0">
                              <w:t>programmtion embarqués</w:t>
                            </w:r>
                            <w:r>
                              <w:t xml:space="preserve">, à partir </w:t>
                            </w:r>
                            <w:r w:rsidR="002B0691">
                              <w:t>de septembre</w:t>
                            </w:r>
                            <w:r w:rsidRPr="00D2700F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273E8837" w14:textId="76E031BE" w:rsidR="00A11075" w:rsidRPr="00D2700F" w:rsidRDefault="00A11075" w:rsidP="00A1107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689E1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9" type="#_x0000_t202" style="position:absolute;margin-left:94.95pt;margin-top:3.9pt;width:412.7pt;height:5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" filled="f" stroked="f">
                <v:textbox>
                  <w:txbxContent>
                    <w:p w14:paraId="11E144A8" w14:textId="4AD05663" w:rsidR="0073229F" w:rsidRPr="00D2700F" w:rsidRDefault="0073229F" w:rsidP="0073229F">
                      <w:pPr>
                        <w:rPr>
                          <w:lang w:val="es-ES"/>
                        </w:rPr>
                      </w:pPr>
                      <w:r>
                        <w:t xml:space="preserve">Étudiant en 4ème année d'informatique </w:t>
                      </w:r>
                      <w:r w:rsidRPr="005B1BF6">
                        <w:t>avec de solides connaissances en C/C++</w:t>
                      </w:r>
                      <w:r>
                        <w:t xml:space="preserve">. A la recherche </w:t>
                      </w:r>
                      <w:r w:rsidR="002B0691">
                        <w:t>d’un stage</w:t>
                      </w:r>
                      <w:r>
                        <w:t xml:space="preserve"> en </w:t>
                      </w:r>
                      <w:r w:rsidR="00225FD0">
                        <w:t>programmtion embarqués</w:t>
                      </w:r>
                      <w:r>
                        <w:t xml:space="preserve">, à partir </w:t>
                      </w:r>
                      <w:r w:rsidR="002B0691">
                        <w:t>de septembre</w:t>
                      </w:r>
                      <w:r w:rsidRPr="00D2700F">
                        <w:rPr>
                          <w:lang w:val="es-ES"/>
                        </w:rPr>
                        <w:t>.</w:t>
                      </w:r>
                    </w:p>
                    <w:p w14:paraId="273E8837" w14:textId="76E031BE" w:rsidR="00A11075" w:rsidRPr="00D2700F" w:rsidRDefault="00A11075" w:rsidP="00A1107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3F73C" w14:textId="7502325D" w:rsidR="00B75625" w:rsidRPr="00B866B9" w:rsidRDefault="00A51332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1F8CCAA" wp14:editId="6C448CF1">
                <wp:simplePos x="0" y="0"/>
                <wp:positionH relativeFrom="column">
                  <wp:posOffset>-802640</wp:posOffset>
                </wp:positionH>
                <wp:positionV relativeFrom="paragraph">
                  <wp:posOffset>287020</wp:posOffset>
                </wp:positionV>
                <wp:extent cx="1551305" cy="2098040"/>
                <wp:effectExtent l="0" t="0" r="0" b="0"/>
                <wp:wrapThrough wrapText="bothSides">
                  <wp:wrapPolygon edited="0">
                    <wp:start x="884" y="131"/>
                    <wp:lineTo x="884" y="21312"/>
                    <wp:lineTo x="20512" y="21312"/>
                    <wp:lineTo x="20512" y="131"/>
                    <wp:lineTo x="884" y="131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209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FD493" w14:textId="7669B1BD" w:rsidR="00533C46" w:rsidRPr="00D2700F" w:rsidRDefault="00533C46" w:rsidP="00A51332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Helvetica" w:hAnsi="Helvetica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0F5C05"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l. </w:t>
                            </w:r>
                            <w:r w:rsidRPr="00D2700F">
                              <w:rPr>
                                <w:rFonts w:ascii="Helvetica" w:hAnsi="Helvetica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CB2D87" w:rsidRPr="00D2700F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+33</w:t>
                            </w:r>
                            <w:r w:rsidR="008372D5" w:rsidRPr="00D2700F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7 82 02 19 52</w:t>
                            </w:r>
                          </w:p>
                          <w:p w14:paraId="5AB843D6" w14:textId="3AC1A6AC" w:rsidR="00533C46" w:rsidRPr="00D2700F" w:rsidRDefault="006B76C4" w:rsidP="00824E50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Email:</w:t>
                            </w:r>
                            <w:r w:rsidR="00533C46" w:rsidRPr="00D2700F">
                              <w:rPr>
                                <w:rStyle w:val="Hyperlink"/>
                                <w:rFonts w:cs="SegoePro-Light"/>
                                <w:color w:val="FFFFFF" w:themeColor="background1"/>
                                <w:sz w:val="20"/>
                                <w:szCs w:val="14"/>
                                <w:lang w:val="es-ES"/>
                              </w:rPr>
                              <w:br/>
                            </w:r>
                            <w:hyperlink r:id="rId12" w:history="1">
                              <w:r w:rsidR="008372D5"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ouvrard</w:t>
                              </w:r>
                              <w:r w:rsidR="00824E50"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niels</w:t>
                              </w:r>
                              <w:r w:rsidR="008372D5"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@</w:t>
                              </w:r>
                              <w:r w:rsidR="00824E50"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gmail.com</w:t>
                              </w:r>
                            </w:hyperlink>
                          </w:p>
                          <w:p w14:paraId="5988FAD9" w14:textId="2322FB12" w:rsidR="00824E50" w:rsidRPr="00D2700F" w:rsidRDefault="00A03FDD" w:rsidP="00824E50">
                            <w:pPr>
                              <w:pStyle w:val="BalloonText"/>
                              <w:spacing w:after="240"/>
                              <w:rPr>
                                <w:rFonts w:ascii="Helvetica" w:hAnsi="Helvetica" w:cs="SegoePro-Light"/>
                                <w:color w:val="FFFFFF" w:themeColor="background1"/>
                                <w:sz w:val="24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3" w:history="1">
                              <w:r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</w:t>
                              </w:r>
                            </w:hyperlink>
                            <w:r w:rsidR="00824E50"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 w:val="24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EE8C3DF" w14:textId="47D9FABC" w:rsidR="00824E50" w:rsidRPr="00D2700F" w:rsidRDefault="00824E50" w:rsidP="00824E50">
                            <w:pPr>
                              <w:pStyle w:val="BalloonText"/>
                              <w:rPr>
                                <w:rFonts w:ascii="Helvetica" w:hAnsi="Helvetica" w:cs="SegoePro-Light"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4" w:history="1">
                              <w:r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GitHub</w:t>
                              </w:r>
                            </w:hyperlink>
                            <w:r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CCAA" id="Zone de texte 1" o:spid="_x0000_s1030" type="#_x0000_t202" style="position:absolute;margin-left:-63.2pt;margin-top:22.6pt;width:122.15pt;height:165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" filled="f" stroked="f">
                <v:textbox>
                  <w:txbxContent>
                    <w:p w14:paraId="329FD493" w14:textId="7669B1BD" w:rsidR="00533C46" w:rsidRPr="00D2700F" w:rsidRDefault="00533C46" w:rsidP="00A51332">
                      <w:pPr>
                        <w:pStyle w:val="Paragraphestandard"/>
                        <w:spacing w:after="240" w:line="240" w:lineRule="auto"/>
                        <w:rPr>
                          <w:rFonts w:ascii="Helvetica" w:hAnsi="Helvetica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0F5C05" w:rsidRPr="00D2700F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D2700F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l. </w:t>
                      </w:r>
                      <w:r w:rsidRPr="00D2700F">
                        <w:rPr>
                          <w:rFonts w:ascii="Helvetica" w:hAnsi="Helvetica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CB2D87" w:rsidRPr="00D2700F">
                        <w:rPr>
                          <w:rFonts w:ascii="Helvetica" w:hAnsi="Helvetica" w:cs="SegoePro-Light"/>
                          <w:b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+33</w:t>
                      </w:r>
                      <w:r w:rsidR="008372D5" w:rsidRPr="00D2700F">
                        <w:rPr>
                          <w:rFonts w:ascii="Helvetica" w:hAnsi="Helvetica" w:cs="SegoePro-Light"/>
                          <w:b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7 82 02 19 52</w:t>
                      </w:r>
                    </w:p>
                    <w:p w14:paraId="5AB843D6" w14:textId="3AC1A6AC" w:rsidR="00533C46" w:rsidRPr="00D2700F" w:rsidRDefault="006B76C4" w:rsidP="00824E50">
                      <w:pPr>
                        <w:pStyle w:val="Paragraphestandard"/>
                        <w:spacing w:after="240" w:line="240" w:lineRule="auto"/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Email:</w:t>
                      </w:r>
                      <w:r w:rsidR="00533C46" w:rsidRPr="00D2700F">
                        <w:rPr>
                          <w:rStyle w:val="Hyperlink"/>
                          <w:rFonts w:cs="SegoePro-Light"/>
                          <w:color w:val="FFFFFF" w:themeColor="background1"/>
                          <w:sz w:val="20"/>
                          <w:szCs w:val="14"/>
                          <w:lang w:val="es-ES"/>
                        </w:rPr>
                        <w:br/>
                      </w:r>
                      <w:hyperlink r:id="rId15" w:history="1">
                        <w:r w:rsidR="008372D5"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ouvrard</w:t>
                        </w:r>
                        <w:r w:rsidR="00824E50"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niels</w:t>
                        </w:r>
                        <w:r w:rsidR="008372D5"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@</w:t>
                        </w:r>
                        <w:r w:rsidR="00824E50"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gmail.com</w:t>
                        </w:r>
                      </w:hyperlink>
                    </w:p>
                    <w:p w14:paraId="5988FAD9" w14:textId="2322FB12" w:rsidR="00824E50" w:rsidRPr="00D2700F" w:rsidRDefault="00A03FDD" w:rsidP="00824E50">
                      <w:pPr>
                        <w:pStyle w:val="BalloonText"/>
                        <w:spacing w:after="240"/>
                        <w:rPr>
                          <w:rFonts w:ascii="Helvetica" w:hAnsi="Helvetica" w:cs="SegoePro-Light"/>
                          <w:color w:val="FFFFFF" w:themeColor="background1"/>
                          <w:sz w:val="24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6" w:history="1">
                        <w:r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</w:t>
                        </w:r>
                      </w:hyperlink>
                      <w:r w:rsidR="00824E50" w:rsidRPr="00D2700F">
                        <w:rPr>
                          <w:rFonts w:ascii="Helvetica" w:hAnsi="Helvetica" w:cs="SegoePro-Light"/>
                          <w:color w:val="FFFFFF" w:themeColor="background1"/>
                          <w:sz w:val="24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EE8C3DF" w14:textId="47D9FABC" w:rsidR="00824E50" w:rsidRPr="00D2700F" w:rsidRDefault="00824E50" w:rsidP="00824E50">
                      <w:pPr>
                        <w:pStyle w:val="BalloonText"/>
                        <w:rPr>
                          <w:rFonts w:ascii="Helvetica" w:hAnsi="Helvetica" w:cs="SegoePro-Light"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7" w:history="1">
                        <w:r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GitHub</w:t>
                        </w:r>
                      </w:hyperlink>
                      <w:r w:rsidRPr="00D2700F">
                        <w:rPr>
                          <w:rFonts w:ascii="Helvetica" w:hAnsi="Helvetica" w:cs="SegoePro-Light"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AF0069D" w14:textId="653AA2E1" w:rsidR="00B75625" w:rsidRPr="00B866B9" w:rsidRDefault="00B75625" w:rsidP="00B75625">
      <w:pPr>
        <w:rPr>
          <w:lang w:val="es-ES"/>
        </w:rPr>
      </w:pPr>
    </w:p>
    <w:p w14:paraId="158776AB" w14:textId="7BECE796" w:rsidR="00B75625" w:rsidRPr="00B866B9" w:rsidRDefault="00A51332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754726" wp14:editId="671C3C31">
                <wp:simplePos x="0" y="0"/>
                <wp:positionH relativeFrom="column">
                  <wp:posOffset>1210310</wp:posOffset>
                </wp:positionH>
                <wp:positionV relativeFrom="paragraph">
                  <wp:posOffset>469900</wp:posOffset>
                </wp:positionV>
                <wp:extent cx="5053330" cy="2981960"/>
                <wp:effectExtent l="0" t="0" r="0" b="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330" cy="298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F2A7CC4" w14:textId="359C1510" w:rsidR="00CE57D9" w:rsidRPr="00A901AE" w:rsidRDefault="00B866B9" w:rsidP="00CE57D9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</w:rPr>
                            </w:pPr>
                            <w:r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Indienov - </w:t>
                            </w:r>
                            <w:r w:rsidR="00A901AE" w:rsidRPr="00A901AE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</w:rPr>
                              <w:t>Développement embarqué</w:t>
                            </w:r>
                            <w:r w:rsidR="00A901AE"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et Python </w:t>
                            </w:r>
                            <w:r w:rsidR="00CE57D9"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(</w:t>
                            </w:r>
                            <w:r w:rsidR="00A901AE"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février – mai </w:t>
                            </w:r>
                            <w:r w:rsidR="00CE57D9"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202</w:t>
                            </w:r>
                            <w:r w:rsidR="00B10CEB"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4</w:t>
                            </w:r>
                            <w:r w:rsidR="00CE57D9"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5F06027" w14:textId="44CF2B37" w:rsidR="00D2700F" w:rsidRPr="00A901AE" w:rsidRDefault="00A901AE" w:rsidP="00B10CEB">
                            <w:pPr>
                              <w:spacing w:after="240"/>
                            </w:pPr>
                            <w:r w:rsidRPr="00A901AE">
                              <w:t xml:space="preserve">Réalisation d'un test </w:t>
                            </w:r>
                            <w:proofErr w:type="spellStart"/>
                            <w:r w:rsidRPr="00A901AE">
                              <w:t>harness</w:t>
                            </w:r>
                            <w:proofErr w:type="spellEnd"/>
                            <w:r w:rsidRPr="00A901AE">
                              <w:t xml:space="preserve"> et d'un driver en C pour une LED "Texas Instrument lp5521" basé sur </w:t>
                            </w:r>
                            <w:proofErr w:type="gramStart"/>
                            <w:r w:rsidRPr="00A901AE">
                              <w:t>la documentation constructeur</w:t>
                            </w:r>
                            <w:proofErr w:type="gramEnd"/>
                            <w:r w:rsidRPr="00A901AE">
                              <w:t xml:space="preserve">. </w:t>
                            </w:r>
                            <w:r w:rsidR="00AC74CB">
                              <w:t>Développement d’</w:t>
                            </w:r>
                            <w:r w:rsidRPr="00A901AE">
                              <w:t>outils de production en Python, j'ai développé une classe pour les connexions aux serveurs AWS, pour un logiciel de tests unitaires en MQTT</w:t>
                            </w:r>
                            <w:r w:rsidR="00D2700F" w:rsidRPr="00A901AE">
                              <w:rPr>
                                <w:rFonts w:ascii="Corbel" w:hAnsi="Corbel" w:cs="SegoePro-Bold"/>
                                <w:color w:val="000000" w:themeColor="text1"/>
                              </w:rPr>
                              <w:t>.</w:t>
                            </w:r>
                          </w:p>
                          <w:p w14:paraId="4B4924F0" w14:textId="59B6563B" w:rsidR="00D2700F" w:rsidRPr="00A901AE" w:rsidRDefault="00B866B9" w:rsidP="00B10CEB">
                            <w:pPr>
                              <w:spacing w:after="240"/>
                            </w:pPr>
                            <w:r w:rsidRPr="00A901AE"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>Forma</w:t>
                            </w:r>
                            <w:r w:rsidR="00A901AE"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>teur</w:t>
                            </w:r>
                            <w:r w:rsidRPr="00A901AE"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 xml:space="preserve"> </w:t>
                            </w:r>
                            <w:r w:rsidR="00385A43"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>à</w:t>
                            </w:r>
                            <w:r w:rsidRPr="00A901AE"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 xml:space="preserve"> Epitech</w:t>
                            </w:r>
                            <w:r w:rsidR="00B10CEB" w:rsidRPr="00A901AE"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 xml:space="preserve"> (</w:t>
                            </w:r>
                            <w:r w:rsidR="00B10CEB" w:rsidRPr="00A901AE">
                              <w:rPr>
                                <w:rFonts w:ascii="Helvetica" w:hAnsi="Helvetica" w:cs="SegoePro-Bold"/>
                                <w:bCs/>
                                <w:color w:val="48B6A8"/>
                              </w:rPr>
                              <w:t>2023 – 2024, 10</w:t>
                            </w:r>
                            <w:r w:rsidR="00B10CEB" w:rsidRPr="00A901AE"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 xml:space="preserve"> </w:t>
                            </w:r>
                            <w:r w:rsidR="00A901AE">
                              <w:rPr>
                                <w:rFonts w:ascii="Helvetica" w:hAnsi="Helvetica" w:cs="SegoePro-Bold"/>
                                <w:bCs/>
                                <w:color w:val="48B6A8"/>
                              </w:rPr>
                              <w:t>mois</w:t>
                            </w:r>
                            <w:r w:rsidR="00B10CEB" w:rsidRPr="00A901AE"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>)</w:t>
                            </w:r>
                            <w:r w:rsidR="00D2700F" w:rsidRPr="00A901AE">
                              <w:br/>
                            </w:r>
                            <w:r w:rsidR="00A901AE">
                              <w:t xml:space="preserve">Formateur d'étudiants de première et deuxième année en C et C++. Animation de cours sur </w:t>
                            </w:r>
                            <w:r w:rsidR="007F4120">
                              <w:t>d</w:t>
                            </w:r>
                            <w:r w:rsidR="00A901AE">
                              <w:t xml:space="preserve">es </w:t>
                            </w:r>
                            <w:r w:rsidR="007F4120">
                              <w:t>librairies en C</w:t>
                            </w:r>
                            <w:r w:rsidR="00A901AE">
                              <w:t>, présentations de projets, évaluations... Pour deux promotions de 60 étudiants</w:t>
                            </w:r>
                            <w:r w:rsidR="007F4120">
                              <w:t xml:space="preserve"> chacune.</w:t>
                            </w:r>
                          </w:p>
                          <w:p w14:paraId="23BC9303" w14:textId="5DE483CA" w:rsidR="00483441" w:rsidRPr="00A901AE" w:rsidRDefault="00DD3E33" w:rsidP="00DD3E33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</w:rPr>
                            </w:pPr>
                            <w:r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FrenchFounders </w:t>
                            </w:r>
                            <w:r w:rsidR="00D2700F"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D2700F" w:rsidRPr="00A901AE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</w:rPr>
                              <w:t>F</w:t>
                            </w:r>
                            <w:r w:rsidRPr="00A901AE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</w:rPr>
                              <w:t>ronten</w:t>
                            </w:r>
                            <w:r w:rsidR="00D2700F" w:rsidRPr="00A901AE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</w:rPr>
                              <w:t xml:space="preserve">d </w:t>
                            </w:r>
                            <w:r w:rsidR="00A901AE" w:rsidRPr="00A901AE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</w:rPr>
                              <w:t>développement</w:t>
                            </w:r>
                            <w:r w:rsidR="00D2700F" w:rsidRPr="00A901AE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(</w:t>
                            </w:r>
                            <w:r w:rsidR="00B866B9"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J</w:t>
                            </w:r>
                            <w:r w:rsidR="00F34DF7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uin</w:t>
                            </w:r>
                            <w:r w:rsidR="00B866B9"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– d</w:t>
                            </w:r>
                            <w:r w:rsidR="00F34DF7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écembre </w:t>
                            </w:r>
                            <w:r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2022)</w:t>
                            </w:r>
                          </w:p>
                          <w:p w14:paraId="366AC557" w14:textId="4910B204" w:rsidR="00533C46" w:rsidRPr="00A901AE" w:rsidRDefault="00A901AE" w:rsidP="000C3FC3">
                            <w:pPr>
                              <w:spacing w:after="120"/>
                            </w:pPr>
                            <w:r>
                              <w:t>Création de multiples pages web en Vue.js, intégration avec le backend de l'entreprise et migration de plusieurs pages de Vue 2 vers Vue 3</w:t>
                            </w:r>
                            <w:r w:rsidR="00FC31BE" w:rsidRPr="00A901AE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4726" id="Zone de texte 83" o:spid="_x0000_s1031" type="#_x0000_t202" style="position:absolute;margin-left:95.3pt;margin-top:37pt;width:397.9pt;height:234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" filled="f" stroked="f">
                <v:textbox>
                  <w:txbxContent>
                    <w:p w14:paraId="5F2A7CC4" w14:textId="359C1510" w:rsidR="00CE57D9" w:rsidRPr="00A901AE" w:rsidRDefault="00B866B9" w:rsidP="00CE57D9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</w:rPr>
                      </w:pPr>
                      <w:r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Indienov - </w:t>
                      </w:r>
                      <w:r w:rsidR="00A901AE" w:rsidRPr="00A901AE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</w:rPr>
                        <w:t>Développement embarqué</w:t>
                      </w:r>
                      <w:r w:rsidR="00A901AE"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 et Python </w:t>
                      </w:r>
                      <w:r w:rsidR="00CE57D9"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(</w:t>
                      </w:r>
                      <w:r w:rsidR="00A901AE"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février – mai </w:t>
                      </w:r>
                      <w:r w:rsidR="00CE57D9"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202</w:t>
                      </w:r>
                      <w:r w:rsidR="00B10CEB"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4</w:t>
                      </w:r>
                      <w:r w:rsidR="00CE57D9"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)</w:t>
                      </w:r>
                    </w:p>
                    <w:p w14:paraId="65F06027" w14:textId="44CF2B37" w:rsidR="00D2700F" w:rsidRPr="00A901AE" w:rsidRDefault="00A901AE" w:rsidP="00B10CEB">
                      <w:pPr>
                        <w:spacing w:after="240"/>
                      </w:pPr>
                      <w:r w:rsidRPr="00A901AE">
                        <w:t xml:space="preserve">Réalisation d'un test </w:t>
                      </w:r>
                      <w:proofErr w:type="spellStart"/>
                      <w:r w:rsidRPr="00A901AE">
                        <w:t>harness</w:t>
                      </w:r>
                      <w:proofErr w:type="spellEnd"/>
                      <w:r w:rsidRPr="00A901AE">
                        <w:t xml:space="preserve"> et d'un driver en C pour une LED "Texas Instrument lp5521" basé sur </w:t>
                      </w:r>
                      <w:proofErr w:type="gramStart"/>
                      <w:r w:rsidRPr="00A901AE">
                        <w:t>la documentation constructeur</w:t>
                      </w:r>
                      <w:proofErr w:type="gramEnd"/>
                      <w:r w:rsidRPr="00A901AE">
                        <w:t xml:space="preserve">. </w:t>
                      </w:r>
                      <w:r w:rsidR="00AC74CB">
                        <w:t>Développement d’</w:t>
                      </w:r>
                      <w:r w:rsidRPr="00A901AE">
                        <w:t>outils de production en Python, j'ai développé une classe pour les connexions aux serveurs AWS, pour un logiciel de tests unitaires en MQTT</w:t>
                      </w:r>
                      <w:r w:rsidR="00D2700F" w:rsidRPr="00A901AE">
                        <w:rPr>
                          <w:rFonts w:ascii="Corbel" w:hAnsi="Corbel" w:cs="SegoePro-Bold"/>
                          <w:color w:val="000000" w:themeColor="text1"/>
                        </w:rPr>
                        <w:t>.</w:t>
                      </w:r>
                    </w:p>
                    <w:p w14:paraId="4B4924F0" w14:textId="59B6563B" w:rsidR="00D2700F" w:rsidRPr="00A901AE" w:rsidRDefault="00B866B9" w:rsidP="00B10CEB">
                      <w:pPr>
                        <w:spacing w:after="240"/>
                      </w:pPr>
                      <w:r w:rsidRPr="00A901AE">
                        <w:rPr>
                          <w:rFonts w:ascii="Corbel" w:hAnsi="Corbel" w:cs="SegoePro-Bold"/>
                          <w:bCs/>
                          <w:color w:val="48B6A8"/>
                        </w:rPr>
                        <w:t>Forma</w:t>
                      </w:r>
                      <w:r w:rsidR="00A901AE">
                        <w:rPr>
                          <w:rFonts w:ascii="Corbel" w:hAnsi="Corbel" w:cs="SegoePro-Bold"/>
                          <w:bCs/>
                          <w:color w:val="48B6A8"/>
                        </w:rPr>
                        <w:t>teur</w:t>
                      </w:r>
                      <w:r w:rsidRPr="00A901AE">
                        <w:rPr>
                          <w:rFonts w:ascii="Corbel" w:hAnsi="Corbel" w:cs="SegoePro-Bold"/>
                          <w:bCs/>
                          <w:color w:val="48B6A8"/>
                        </w:rPr>
                        <w:t xml:space="preserve"> </w:t>
                      </w:r>
                      <w:r w:rsidR="00385A43">
                        <w:rPr>
                          <w:rFonts w:ascii="Corbel" w:hAnsi="Corbel" w:cs="SegoePro-Bold"/>
                          <w:bCs/>
                          <w:color w:val="48B6A8"/>
                        </w:rPr>
                        <w:t>à</w:t>
                      </w:r>
                      <w:r w:rsidRPr="00A901AE">
                        <w:rPr>
                          <w:rFonts w:ascii="Corbel" w:hAnsi="Corbel" w:cs="SegoePro-Bold"/>
                          <w:bCs/>
                          <w:color w:val="48B6A8"/>
                        </w:rPr>
                        <w:t xml:space="preserve"> Epitech</w:t>
                      </w:r>
                      <w:r w:rsidR="00B10CEB" w:rsidRPr="00A901AE">
                        <w:rPr>
                          <w:rFonts w:ascii="Corbel" w:hAnsi="Corbel" w:cs="SegoePro-Bold"/>
                          <w:bCs/>
                          <w:color w:val="48B6A8"/>
                        </w:rPr>
                        <w:t xml:space="preserve"> (</w:t>
                      </w:r>
                      <w:r w:rsidR="00B10CEB" w:rsidRPr="00A901AE">
                        <w:rPr>
                          <w:rFonts w:ascii="Helvetica" w:hAnsi="Helvetica" w:cs="SegoePro-Bold"/>
                          <w:bCs/>
                          <w:color w:val="48B6A8"/>
                        </w:rPr>
                        <w:t>2023 – 2024, 10</w:t>
                      </w:r>
                      <w:r w:rsidR="00B10CEB" w:rsidRPr="00A901AE">
                        <w:rPr>
                          <w:rFonts w:ascii="Corbel" w:hAnsi="Corbel" w:cs="SegoePro-Bold"/>
                          <w:bCs/>
                          <w:color w:val="48B6A8"/>
                        </w:rPr>
                        <w:t xml:space="preserve"> </w:t>
                      </w:r>
                      <w:r w:rsidR="00A901AE">
                        <w:rPr>
                          <w:rFonts w:ascii="Helvetica" w:hAnsi="Helvetica" w:cs="SegoePro-Bold"/>
                          <w:bCs/>
                          <w:color w:val="48B6A8"/>
                        </w:rPr>
                        <w:t>mois</w:t>
                      </w:r>
                      <w:r w:rsidR="00B10CEB" w:rsidRPr="00A901AE">
                        <w:rPr>
                          <w:rFonts w:ascii="Corbel" w:hAnsi="Corbel" w:cs="SegoePro-Bold"/>
                          <w:bCs/>
                          <w:color w:val="48B6A8"/>
                        </w:rPr>
                        <w:t>)</w:t>
                      </w:r>
                      <w:r w:rsidR="00D2700F" w:rsidRPr="00A901AE">
                        <w:br/>
                      </w:r>
                      <w:r w:rsidR="00A901AE">
                        <w:t xml:space="preserve">Formateur d'étudiants de première et deuxième année en C et C++. Animation de cours sur </w:t>
                      </w:r>
                      <w:r w:rsidR="007F4120">
                        <w:t>d</w:t>
                      </w:r>
                      <w:r w:rsidR="00A901AE">
                        <w:t xml:space="preserve">es </w:t>
                      </w:r>
                      <w:r w:rsidR="007F4120">
                        <w:t>librairies en C</w:t>
                      </w:r>
                      <w:r w:rsidR="00A901AE">
                        <w:t>, présentations de projets, évaluations... Pour deux promotions de 60 étudiants</w:t>
                      </w:r>
                      <w:r w:rsidR="007F4120">
                        <w:t xml:space="preserve"> chacune.</w:t>
                      </w:r>
                    </w:p>
                    <w:p w14:paraId="23BC9303" w14:textId="5DE483CA" w:rsidR="00483441" w:rsidRPr="00A901AE" w:rsidRDefault="00DD3E33" w:rsidP="00DD3E33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</w:rPr>
                      </w:pPr>
                      <w:r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FrenchFounders </w:t>
                      </w:r>
                      <w:r w:rsidR="00D2700F"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– </w:t>
                      </w:r>
                      <w:r w:rsidR="00D2700F" w:rsidRPr="00A901AE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</w:rPr>
                        <w:t>F</w:t>
                      </w:r>
                      <w:r w:rsidRPr="00A901AE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</w:rPr>
                        <w:t>ronten</w:t>
                      </w:r>
                      <w:r w:rsidR="00D2700F" w:rsidRPr="00A901AE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</w:rPr>
                        <w:t xml:space="preserve">d </w:t>
                      </w:r>
                      <w:r w:rsidR="00A901AE" w:rsidRPr="00A901AE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</w:rPr>
                        <w:t>développement</w:t>
                      </w:r>
                      <w:r w:rsidR="00D2700F" w:rsidRPr="00A901AE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  <w:r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(</w:t>
                      </w:r>
                      <w:r w:rsidR="00B866B9"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J</w:t>
                      </w:r>
                      <w:r w:rsidR="00F34DF7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uin</w:t>
                      </w:r>
                      <w:r w:rsidR="00B866B9"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 – d</w:t>
                      </w:r>
                      <w:r w:rsidR="00F34DF7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écembre </w:t>
                      </w:r>
                      <w:r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2022)</w:t>
                      </w:r>
                    </w:p>
                    <w:p w14:paraId="366AC557" w14:textId="4910B204" w:rsidR="00533C46" w:rsidRPr="00A901AE" w:rsidRDefault="00A901AE" w:rsidP="000C3FC3">
                      <w:pPr>
                        <w:spacing w:after="120"/>
                      </w:pPr>
                      <w:r>
                        <w:t>Création de multiples pages web en Vue.js, intégration avec le backend de l'entreprise et migration de plusieurs pages de Vue 2 vers Vue 3</w:t>
                      </w:r>
                      <w:r w:rsidR="00FC31BE" w:rsidRPr="00A901AE"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7D9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0E3DEAE" wp14:editId="4088619C">
                <wp:simplePos x="0" y="0"/>
                <wp:positionH relativeFrom="column">
                  <wp:posOffset>866140</wp:posOffset>
                </wp:positionH>
                <wp:positionV relativeFrom="paragraph">
                  <wp:posOffset>206375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7C01F" w14:textId="172FE942" w:rsidR="00533C46" w:rsidRPr="008131F3" w:rsidRDefault="007F4120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Expérience professionnelle</w:t>
                              </w:r>
                            </w:p>
                            <w:p w14:paraId="20324566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E3DEAE" id="Groupe 3" o:spid="_x0000_s1032" style="position:absolute;margin-left:68.2pt;margin-top:16.25pt;width:215.6pt;height:20.8pt;z-index:251640320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">
                <v:shape id="Zone de texte 18" o:spid="_x0000_s1033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" fillcolor="#11514b" stroked="f">
                  <v:textbox>
                    <w:txbxContent>
                      <w:p w14:paraId="6E17C01F" w14:textId="172FE942" w:rsidR="00533C46" w:rsidRPr="008131F3" w:rsidRDefault="007F4120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Expérience professionnelle</w:t>
                        </w:r>
                      </w:p>
                      <w:p w14:paraId="20324566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34" type="#_x0000_t75" style="position:absolute;left:24765;top:476;width:1847;height:16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">
                  <v:imagedata r:id="rId19" o:title=""/>
                </v:shape>
                <w10:wrap type="through"/>
              </v:group>
            </w:pict>
          </mc:Fallback>
        </mc:AlternateContent>
      </w:r>
    </w:p>
    <w:p w14:paraId="1FB57FE6" w14:textId="3D260976" w:rsidR="00B75625" w:rsidRPr="00B866B9" w:rsidRDefault="009B29DD" w:rsidP="00B75625">
      <w:pPr>
        <w:jc w:val="center"/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118D77F" wp14:editId="1BB2301F">
                <wp:simplePos x="0" y="0"/>
                <wp:positionH relativeFrom="column">
                  <wp:posOffset>1189355</wp:posOffset>
                </wp:positionH>
                <wp:positionV relativeFrom="paragraph">
                  <wp:posOffset>5729605</wp:posOffset>
                </wp:positionV>
                <wp:extent cx="4867910" cy="886460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910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2CD1D" w14:textId="24E9E48C" w:rsidR="00DD3E33" w:rsidRPr="0073229F" w:rsidRDefault="009B29DD" w:rsidP="00DD3E33">
                            <w:pPr>
                              <w:pStyle w:val="BalloonText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orbel" w:hAnsi="Corbel" w:cstheme="majorHAnsi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</w:pPr>
                            <w:r w:rsidRPr="0073229F">
                              <w:rPr>
                                <w:rFonts w:ascii="Corbel" w:hAnsi="Corbel" w:cstheme="majorHAnsi"/>
                                <w:color w:val="48B6A8"/>
                                <w:sz w:val="24"/>
                                <w:szCs w:val="24"/>
                              </w:rPr>
                              <w:t xml:space="preserve">Apple </w:t>
                            </w:r>
                            <w:proofErr w:type="spellStart"/>
                            <w:r w:rsidRPr="0073229F">
                              <w:rPr>
                                <w:rFonts w:ascii="Corbel" w:hAnsi="Corbel" w:cstheme="majorHAnsi"/>
                                <w:color w:val="48B6A8"/>
                                <w:sz w:val="24"/>
                                <w:szCs w:val="24"/>
                              </w:rPr>
                              <w:t>Metal</w:t>
                            </w:r>
                            <w:proofErr w:type="spellEnd"/>
                            <w:r w:rsidRPr="0073229F">
                              <w:rPr>
                                <w:rFonts w:ascii="Corbel" w:hAnsi="Corbel" w:cstheme="majorHAnsi"/>
                                <w:color w:val="48B6A8"/>
                                <w:sz w:val="24"/>
                                <w:szCs w:val="24"/>
                              </w:rPr>
                              <w:t xml:space="preserve"> API</w:t>
                            </w:r>
                          </w:p>
                          <w:p w14:paraId="02AFFBFE" w14:textId="1018F035" w:rsidR="003C2AD5" w:rsidRPr="00DB526F" w:rsidRDefault="009B29DD" w:rsidP="00CE57D9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Découverte de </w:t>
                            </w:r>
                            <w:proofErr w:type="spellStart"/>
                            <w:r w:rsidRPr="009B29DD">
                              <w:rPr>
                                <w:rFonts w:asciiTheme="minorHAnsi" w:hAnsiTheme="minorHAnsi" w:cs="SegoePro-Bold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Metal</w:t>
                            </w:r>
                            <w:proofErr w:type="spellEnd"/>
                            <w:r w:rsidRPr="009B29DD">
                              <w:rPr>
                                <w:rFonts w:asciiTheme="minorHAnsi" w:hAnsiTheme="minorHAnsi" w:cs="SegoePro-Bold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3</w:t>
                            </w:r>
                            <w:r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grâce à </w:t>
                            </w:r>
                            <w:r w:rsidRPr="009B29DD"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‘</w:t>
                            </w:r>
                            <w:proofErr w:type="spellStart"/>
                            <w:r w:rsidRPr="009B29DD">
                              <w:rPr>
                                <w:rFonts w:asciiTheme="minorHAnsi" w:hAnsiTheme="minorHAnsi" w:cs="SegoePro-Bold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Metal</w:t>
                            </w:r>
                            <w:proofErr w:type="spellEnd"/>
                            <w:r w:rsidRPr="009B29DD">
                              <w:rPr>
                                <w:rFonts w:asciiTheme="minorHAnsi" w:hAnsiTheme="minorHAnsi" w:cs="SegoePro-Bold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by</w:t>
                            </w:r>
                            <w:r w:rsidRPr="009B29DD"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B29DD"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Tutorials</w:t>
                            </w:r>
                            <w:proofErr w:type="spellEnd"/>
                            <w:r w:rsidRPr="009B29DD"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’ </w:t>
                            </w:r>
                            <w:r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de</w:t>
                            </w:r>
                            <w:r w:rsidRPr="009B29DD"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B29DD"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Begbie</w:t>
                            </w:r>
                            <w:proofErr w:type="spellEnd"/>
                            <w:r w:rsidRPr="009B29DD"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</w:t>
                            </w:r>
                            <w:r w:rsidR="00A901AE" w:rsidRPr="00DB526F"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611E0" w:rsidRPr="00A611E0"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Je suis familier avec les concepts de programmation GPU bas niveau, notamment les pipelines de rendu, les opérations de calcul et les techniques graphiques avancées</w:t>
                            </w:r>
                            <w:r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D77F" id="Zone de texte 37" o:spid="_x0000_s1035" type="#_x0000_t202" style="position:absolute;left:0;text-align:left;margin-left:93.65pt;margin-top:451.15pt;width:383.3pt;height:69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" filled="f" stroked="f">
                <v:textbox>
                  <w:txbxContent>
                    <w:p w14:paraId="7B62CD1D" w14:textId="24E9E48C" w:rsidR="00DD3E33" w:rsidRPr="0073229F" w:rsidRDefault="009B29DD" w:rsidP="00DD3E33">
                      <w:pPr>
                        <w:pStyle w:val="BalloonText"/>
                        <w:tabs>
                          <w:tab w:val="left" w:pos="850"/>
                        </w:tabs>
                        <w:spacing w:after="120"/>
                        <w:rPr>
                          <w:rFonts w:ascii="Corbel" w:hAnsi="Corbel" w:cstheme="majorHAnsi"/>
                          <w:b/>
                          <w:bCs/>
                          <w:color w:val="48B6A8"/>
                          <w:sz w:val="24"/>
                          <w:szCs w:val="24"/>
                        </w:rPr>
                      </w:pPr>
                      <w:r w:rsidRPr="0073229F">
                        <w:rPr>
                          <w:rFonts w:ascii="Corbel" w:hAnsi="Corbel" w:cstheme="majorHAnsi"/>
                          <w:color w:val="48B6A8"/>
                          <w:sz w:val="24"/>
                          <w:szCs w:val="24"/>
                        </w:rPr>
                        <w:t xml:space="preserve">Apple </w:t>
                      </w:r>
                      <w:proofErr w:type="spellStart"/>
                      <w:r w:rsidRPr="0073229F">
                        <w:rPr>
                          <w:rFonts w:ascii="Corbel" w:hAnsi="Corbel" w:cstheme="majorHAnsi"/>
                          <w:color w:val="48B6A8"/>
                          <w:sz w:val="24"/>
                          <w:szCs w:val="24"/>
                        </w:rPr>
                        <w:t>Metal</w:t>
                      </w:r>
                      <w:proofErr w:type="spellEnd"/>
                      <w:r w:rsidRPr="0073229F">
                        <w:rPr>
                          <w:rFonts w:ascii="Corbel" w:hAnsi="Corbel" w:cstheme="majorHAnsi"/>
                          <w:color w:val="48B6A8"/>
                          <w:sz w:val="24"/>
                          <w:szCs w:val="24"/>
                        </w:rPr>
                        <w:t xml:space="preserve"> API</w:t>
                      </w:r>
                    </w:p>
                    <w:p w14:paraId="02AFFBFE" w14:textId="1018F035" w:rsidR="003C2AD5" w:rsidRPr="00DB526F" w:rsidRDefault="009B29DD" w:rsidP="00CE57D9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 xml:space="preserve">Découverte de </w:t>
                      </w:r>
                      <w:proofErr w:type="spellStart"/>
                      <w:r w:rsidRPr="009B29DD">
                        <w:rPr>
                          <w:rFonts w:asciiTheme="minorHAnsi" w:hAnsiTheme="minorHAnsi" w:cs="SegoePro-Bold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Metal</w:t>
                      </w:r>
                      <w:proofErr w:type="spellEnd"/>
                      <w:r w:rsidRPr="009B29DD">
                        <w:rPr>
                          <w:rFonts w:asciiTheme="minorHAnsi" w:hAnsiTheme="minorHAnsi" w:cs="SegoePro-Bold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3</w:t>
                      </w:r>
                      <w:r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 xml:space="preserve">, grâce à </w:t>
                      </w:r>
                      <w:r w:rsidRPr="009B29DD"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>‘</w:t>
                      </w:r>
                      <w:proofErr w:type="spellStart"/>
                      <w:r w:rsidRPr="009B29DD">
                        <w:rPr>
                          <w:rFonts w:asciiTheme="minorHAnsi" w:hAnsiTheme="minorHAnsi" w:cs="SegoePro-Bold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Metal</w:t>
                      </w:r>
                      <w:proofErr w:type="spellEnd"/>
                      <w:r w:rsidRPr="009B29DD">
                        <w:rPr>
                          <w:rFonts w:asciiTheme="minorHAnsi" w:hAnsiTheme="minorHAnsi" w:cs="SegoePro-Bold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 by</w:t>
                      </w:r>
                      <w:r w:rsidRPr="009B29DD"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B29DD"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>Tutorials</w:t>
                      </w:r>
                      <w:proofErr w:type="spellEnd"/>
                      <w:r w:rsidRPr="009B29DD"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 xml:space="preserve">’ </w:t>
                      </w:r>
                      <w:r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>de</w:t>
                      </w:r>
                      <w:r w:rsidRPr="009B29DD"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B29DD"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>Begbie</w:t>
                      </w:r>
                      <w:proofErr w:type="spellEnd"/>
                      <w:r w:rsidRPr="009B29DD"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 xml:space="preserve"> C</w:t>
                      </w:r>
                      <w:r w:rsidR="00A901AE" w:rsidRPr="00DB526F"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A611E0" w:rsidRPr="00A611E0"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>Je suis familier avec les concepts de programmation GPU bas niveau, notamment les pipelines de rendu, les opérations de calcul et les techniques graphiques avancées</w:t>
                      </w:r>
                      <w:r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120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45E71E22" wp14:editId="78283C58">
                <wp:simplePos x="0" y="0"/>
                <wp:positionH relativeFrom="column">
                  <wp:posOffset>859900</wp:posOffset>
                </wp:positionH>
                <wp:positionV relativeFrom="paragraph">
                  <wp:posOffset>3089275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1E8F9" w14:textId="44380628" w:rsidR="00533C46" w:rsidRPr="00DC5877" w:rsidRDefault="000F5C05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</w:t>
                              </w:r>
                              <w:r w:rsidR="007F4120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 w:rsidR="007F4120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  <w:p w14:paraId="76338207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E71E22" id="Groupe 2" o:spid="_x0000_s1036" style="position:absolute;left:0;text-align:left;margin-left:67.7pt;margin-top:243.25pt;width:215.6pt;height:20.8pt;z-index:251649536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">
                <v:shape id="Zone de texte 65" o:spid="_x0000_s1037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" fillcolor="#1e8d82" stroked="f">
                  <v:textbox>
                    <w:txbxContent>
                      <w:p w14:paraId="7B61E8F9" w14:textId="44380628" w:rsidR="00533C46" w:rsidRPr="00DC5877" w:rsidRDefault="000F5C05" w:rsidP="00BC5ADF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</w:t>
                        </w:r>
                        <w:r w:rsidR="007F4120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 w:rsidR="007F4120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</w:t>
                        </w: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</w:p>
                      <w:p w14:paraId="76338207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3" o:spid="_x0000_s1038" type="#_x0000_t75" style="position:absolute;left:24622;top:523;width:2228;height:14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">
                  <v:imagedata r:id="rId21" o:title=""/>
                </v:shape>
                <w10:wrap type="through"/>
              </v:group>
            </w:pict>
          </mc:Fallback>
        </mc:AlternateContent>
      </w:r>
      <w:r w:rsidR="00D2700F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100AB1C" wp14:editId="1125D20B">
                <wp:simplePos x="0" y="0"/>
                <wp:positionH relativeFrom="column">
                  <wp:posOffset>1191895</wp:posOffset>
                </wp:positionH>
                <wp:positionV relativeFrom="paragraph">
                  <wp:posOffset>3350895</wp:posOffset>
                </wp:positionV>
                <wp:extent cx="4742180" cy="187706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80" cy="187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0C9D9" w14:textId="5AB9A6C9" w:rsidR="00662DB1" w:rsidRPr="00A901AE" w:rsidRDefault="00B866B9" w:rsidP="00662DB1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</w:pPr>
                            <w:r w:rsidRPr="00A901AE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>Máster en Ingenierí</w:t>
                            </w:r>
                            <w:r w:rsidR="007F4120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>e</w:t>
                            </w:r>
                            <w:r w:rsidRPr="00A901AE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4120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>Logicielle</w:t>
                            </w:r>
                            <w:r w:rsidRPr="00A901AE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 xml:space="preserve"> | Epitech Marse</w:t>
                            </w:r>
                            <w:r w:rsidR="00AC74C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>i</w:t>
                            </w:r>
                            <w:r w:rsidRPr="00A901AE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>ll</w:t>
                            </w:r>
                            <w:r w:rsidR="007F4120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14:paraId="25CC70C9" w14:textId="77777777" w:rsidR="00662DB1" w:rsidRPr="00A901AE" w:rsidRDefault="00662DB1" w:rsidP="00662DB1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</w:pPr>
                            <w:r w:rsidRPr="00A901AE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>2021 – 2026</w:t>
                            </w:r>
                          </w:p>
                          <w:p w14:paraId="5F4D082A" w14:textId="7CD287B8" w:rsidR="000C3FC3" w:rsidRPr="00A901AE" w:rsidRDefault="00A901AE" w:rsidP="00662DB1">
                            <w:r>
                              <w:t>Moyenne</w:t>
                            </w:r>
                            <w:r w:rsidR="00FC31BE" w:rsidRPr="00A901AE">
                              <w:t xml:space="preserve"> de</w:t>
                            </w:r>
                            <w:r w:rsidR="00662DB1" w:rsidRPr="00A901AE">
                              <w:t xml:space="preserve"> </w:t>
                            </w:r>
                            <w:r w:rsidR="00662DB1" w:rsidRPr="00A901AE">
                              <w:rPr>
                                <w:b/>
                                <w:bCs/>
                              </w:rPr>
                              <w:t>3.</w:t>
                            </w:r>
                            <w:r w:rsidR="00A03FDD" w:rsidRPr="00A901AE">
                              <w:rPr>
                                <w:b/>
                                <w:bCs/>
                              </w:rPr>
                              <w:t>8</w:t>
                            </w:r>
                            <w:r w:rsidR="00662DB1" w:rsidRPr="00A901AE">
                              <w:rPr>
                                <w:b/>
                                <w:bCs/>
                              </w:rPr>
                              <w:t xml:space="preserve"> / 4</w:t>
                            </w:r>
                            <w:r w:rsidR="00662DB1" w:rsidRPr="00A901AE">
                              <w:t xml:space="preserve"> de GPA*.</w:t>
                            </w:r>
                          </w:p>
                          <w:p w14:paraId="395F495E" w14:textId="597A409C" w:rsidR="000C3FC3" w:rsidRPr="00A901AE" w:rsidRDefault="00A901AE" w:rsidP="00662D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01AE">
                              <w:rPr>
                                <w:sz w:val="16"/>
                                <w:szCs w:val="16"/>
                              </w:rPr>
                              <w:t>Major de promotion en deuxième année</w:t>
                            </w:r>
                          </w:p>
                          <w:p w14:paraId="045B2DCA" w14:textId="724336BE" w:rsidR="00662DB1" w:rsidRPr="00A901AE" w:rsidRDefault="00662DB1" w:rsidP="005041E2">
                            <w:pPr>
                              <w:spacing w:after="240"/>
                              <w:rPr>
                                <w:sz w:val="16"/>
                                <w:szCs w:val="16"/>
                              </w:rPr>
                            </w:pPr>
                            <w:r w:rsidRPr="00A901AE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="00A901AE" w:rsidRPr="00A901AE">
                              <w:rPr>
                                <w:sz w:val="16"/>
                                <w:szCs w:val="16"/>
                              </w:rPr>
                              <w:t xml:space="preserve">Grade Point </w:t>
                            </w:r>
                            <w:proofErr w:type="spellStart"/>
                            <w:r w:rsidR="00A901AE" w:rsidRPr="00A901AE">
                              <w:rPr>
                                <w:sz w:val="16"/>
                                <w:szCs w:val="16"/>
                              </w:rPr>
                              <w:t>Average</w:t>
                            </w:r>
                            <w:proofErr w:type="spellEnd"/>
                            <w:r w:rsidR="00A901AE" w:rsidRPr="00A901AE">
                              <w:rPr>
                                <w:sz w:val="16"/>
                                <w:szCs w:val="16"/>
                              </w:rPr>
                              <w:t xml:space="preserve"> : indice de la qualité globale du travail de l'étudiant, entre 0 (inacceptable) et 4 (excellent</w:t>
                            </w:r>
                            <w:r w:rsidRPr="00A901A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39212D4" w14:textId="608AD8AD" w:rsidR="00833133" w:rsidRPr="007F325C" w:rsidRDefault="00A03FDD" w:rsidP="00833133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325C">
                              <w:rPr>
                                <w:rFonts w:ascii="Corbel" w:hAnsi="Corbel" w:cs="SegoePro-Bold"/>
                                <w:bCs/>
                                <w:i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Universidad Panamericana</w:t>
                            </w:r>
                            <w:r w:rsidR="00CE57D9" w:rsidRPr="007F325C">
                              <w:rPr>
                                <w:rFonts w:ascii="Corbel" w:hAnsi="Corbel" w:cs="SegoePro-Bold"/>
                                <w:bCs/>
                                <w:i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 | Guadalajara, Mexico</w:t>
                            </w:r>
                          </w:p>
                          <w:p w14:paraId="35E90663" w14:textId="7FE0095D" w:rsidR="00833133" w:rsidRPr="007F325C" w:rsidRDefault="007F325C" w:rsidP="00833133">
                            <w:pPr>
                              <w:pStyle w:val="Heading3"/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0"/>
                                <w:lang w:val="en-US"/>
                              </w:rPr>
                              <w:t>Aout</w:t>
                            </w:r>
                            <w:r w:rsidR="00824E50" w:rsidRPr="007F325C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 xml:space="preserve"> </w:t>
                            </w:r>
                            <w:r w:rsidR="00833133" w:rsidRPr="007F325C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20</w:t>
                            </w:r>
                            <w:r w:rsidR="00A03FDD" w:rsidRPr="007F325C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24</w:t>
                            </w:r>
                            <w:r w:rsidR="00CE57D9" w:rsidRPr="007F325C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 xml:space="preserve"> </w:t>
                            </w:r>
                            <w:r w:rsidR="00824E50" w:rsidRPr="007F325C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–</w:t>
                            </w:r>
                            <w:r w:rsidR="00CE57D9" w:rsidRPr="007F325C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 xml:space="preserve"> </w:t>
                            </w:r>
                            <w:r w:rsidR="00B866B9" w:rsidRPr="007F325C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1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1"/>
                                <w:lang w:val="en-US"/>
                              </w:rPr>
                              <w:t>uin</w:t>
                            </w:r>
                            <w:r w:rsidR="00824E50" w:rsidRPr="007F325C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6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CE57D9" w:rsidRPr="007F325C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2025</w:t>
                            </w:r>
                          </w:p>
                          <w:p w14:paraId="47A6E6B8" w14:textId="6EA91582" w:rsidR="00833133" w:rsidRPr="00A901AE" w:rsidRDefault="00A901AE" w:rsidP="00833133">
                            <w:r>
                              <w:t>Spécialité</w:t>
                            </w:r>
                            <w:r w:rsidR="00B866B9" w:rsidRPr="00A901AE">
                              <w:t xml:space="preserve"> en </w:t>
                            </w:r>
                            <w:r w:rsidRPr="00A901AE">
                              <w:t>d</w:t>
                            </w:r>
                            <w:r>
                              <w:t xml:space="preserve">éveloppement </w:t>
                            </w:r>
                            <w:r w:rsidR="00B866B9" w:rsidRPr="00A901AE">
                              <w:t xml:space="preserve">de </w:t>
                            </w:r>
                            <w:r>
                              <w:t>jeux vidéo</w:t>
                            </w:r>
                            <w:r w:rsidR="00B866B9" w:rsidRPr="00A901AE">
                              <w:t xml:space="preserve"> (Godot4 </w:t>
                            </w:r>
                            <w:r>
                              <w:t>et</w:t>
                            </w:r>
                            <w:r w:rsidR="00B866B9" w:rsidRPr="00A901AE">
                              <w:t xml:space="preserve"> IA),</w:t>
                            </w:r>
                            <w:r>
                              <w:t xml:space="preserve"> microcontrôleurs et </w:t>
                            </w:r>
                            <w:r w:rsidR="00A611E0">
                              <w:t>algèbre graphiques</w:t>
                            </w:r>
                            <w:r w:rsidR="00C4285D" w:rsidRPr="00A901AE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AB1C" id="Zone de texte 36" o:spid="_x0000_s1039" type="#_x0000_t202" style="position:absolute;left:0;text-align:left;margin-left:93.85pt;margin-top:263.85pt;width:373.4pt;height:147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" filled="f" stroked="f">
                <v:textbox>
                  <w:txbxContent>
                    <w:p w14:paraId="5680C9D9" w14:textId="5AB9A6C9" w:rsidR="00662DB1" w:rsidRPr="00A901AE" w:rsidRDefault="00B866B9" w:rsidP="00662DB1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</w:pPr>
                      <w:r w:rsidRPr="00A901AE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  <w:t>Máster en Ingenierí</w:t>
                      </w:r>
                      <w:r w:rsidR="007F4120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  <w:t>e</w:t>
                      </w:r>
                      <w:r w:rsidRPr="00A901AE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  <w:r w:rsidR="007F4120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  <w:t>Logicielle</w:t>
                      </w:r>
                      <w:r w:rsidRPr="00A901AE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  <w:t xml:space="preserve"> | Epitech Marse</w:t>
                      </w:r>
                      <w:r w:rsidR="00AC74C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  <w:t>i</w:t>
                      </w:r>
                      <w:r w:rsidRPr="00A901AE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  <w:t>ll</w:t>
                      </w:r>
                      <w:r w:rsidR="007F4120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  <w:t>E</w:t>
                      </w:r>
                    </w:p>
                    <w:p w14:paraId="25CC70C9" w14:textId="77777777" w:rsidR="00662DB1" w:rsidRPr="00A901AE" w:rsidRDefault="00662DB1" w:rsidP="00662DB1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</w:pPr>
                      <w:r w:rsidRPr="00A901AE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  <w:t>2021 – 2026</w:t>
                      </w:r>
                    </w:p>
                    <w:p w14:paraId="5F4D082A" w14:textId="7CD287B8" w:rsidR="000C3FC3" w:rsidRPr="00A901AE" w:rsidRDefault="00A901AE" w:rsidP="00662DB1">
                      <w:r>
                        <w:t>Moyenne</w:t>
                      </w:r>
                      <w:r w:rsidR="00FC31BE" w:rsidRPr="00A901AE">
                        <w:t xml:space="preserve"> de</w:t>
                      </w:r>
                      <w:r w:rsidR="00662DB1" w:rsidRPr="00A901AE">
                        <w:t xml:space="preserve"> </w:t>
                      </w:r>
                      <w:r w:rsidR="00662DB1" w:rsidRPr="00A901AE">
                        <w:rPr>
                          <w:b/>
                          <w:bCs/>
                        </w:rPr>
                        <w:t>3.</w:t>
                      </w:r>
                      <w:r w:rsidR="00A03FDD" w:rsidRPr="00A901AE">
                        <w:rPr>
                          <w:b/>
                          <w:bCs/>
                        </w:rPr>
                        <w:t>8</w:t>
                      </w:r>
                      <w:r w:rsidR="00662DB1" w:rsidRPr="00A901AE">
                        <w:rPr>
                          <w:b/>
                          <w:bCs/>
                        </w:rPr>
                        <w:t xml:space="preserve"> / 4</w:t>
                      </w:r>
                      <w:r w:rsidR="00662DB1" w:rsidRPr="00A901AE">
                        <w:t xml:space="preserve"> de GPA*.</w:t>
                      </w:r>
                    </w:p>
                    <w:p w14:paraId="395F495E" w14:textId="597A409C" w:rsidR="000C3FC3" w:rsidRPr="00A901AE" w:rsidRDefault="00A901AE" w:rsidP="00662DB1">
                      <w:pPr>
                        <w:rPr>
                          <w:sz w:val="16"/>
                          <w:szCs w:val="16"/>
                        </w:rPr>
                      </w:pPr>
                      <w:r w:rsidRPr="00A901AE">
                        <w:rPr>
                          <w:sz w:val="16"/>
                          <w:szCs w:val="16"/>
                        </w:rPr>
                        <w:t>Major de promotion en deuxième année</w:t>
                      </w:r>
                    </w:p>
                    <w:p w14:paraId="045B2DCA" w14:textId="724336BE" w:rsidR="00662DB1" w:rsidRPr="00A901AE" w:rsidRDefault="00662DB1" w:rsidP="005041E2">
                      <w:pPr>
                        <w:spacing w:after="240"/>
                        <w:rPr>
                          <w:sz w:val="16"/>
                          <w:szCs w:val="16"/>
                        </w:rPr>
                      </w:pPr>
                      <w:r w:rsidRPr="00A901AE">
                        <w:rPr>
                          <w:sz w:val="16"/>
                          <w:szCs w:val="16"/>
                        </w:rPr>
                        <w:t xml:space="preserve">* </w:t>
                      </w:r>
                      <w:r w:rsidR="00A901AE" w:rsidRPr="00A901AE">
                        <w:rPr>
                          <w:sz w:val="16"/>
                          <w:szCs w:val="16"/>
                        </w:rPr>
                        <w:t xml:space="preserve">Grade Point </w:t>
                      </w:r>
                      <w:proofErr w:type="spellStart"/>
                      <w:r w:rsidR="00A901AE" w:rsidRPr="00A901AE">
                        <w:rPr>
                          <w:sz w:val="16"/>
                          <w:szCs w:val="16"/>
                        </w:rPr>
                        <w:t>Average</w:t>
                      </w:r>
                      <w:proofErr w:type="spellEnd"/>
                      <w:r w:rsidR="00A901AE" w:rsidRPr="00A901AE">
                        <w:rPr>
                          <w:sz w:val="16"/>
                          <w:szCs w:val="16"/>
                        </w:rPr>
                        <w:t xml:space="preserve"> : indice de la qualité globale du travail de l'étudiant, entre 0 (inacceptable) et 4 (excellent</w:t>
                      </w:r>
                      <w:r w:rsidRPr="00A901AE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239212D4" w14:textId="608AD8AD" w:rsidR="00833133" w:rsidRPr="007F325C" w:rsidRDefault="00A03FDD" w:rsidP="00833133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</w:pPr>
                      <w:r w:rsidRPr="007F325C">
                        <w:rPr>
                          <w:rFonts w:ascii="Corbel" w:hAnsi="Corbel" w:cs="SegoePro-Bold"/>
                          <w:bCs/>
                          <w:i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Universidad Panamericana</w:t>
                      </w:r>
                      <w:r w:rsidR="00CE57D9" w:rsidRPr="007F325C">
                        <w:rPr>
                          <w:rFonts w:ascii="Corbel" w:hAnsi="Corbel" w:cs="SegoePro-Bold"/>
                          <w:bCs/>
                          <w:i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 | Guadalajara, Mexico</w:t>
                      </w:r>
                    </w:p>
                    <w:p w14:paraId="35E90663" w14:textId="7FE0095D" w:rsidR="00833133" w:rsidRPr="007F325C" w:rsidRDefault="007F325C" w:rsidP="00833133">
                      <w:pPr>
                        <w:pStyle w:val="Heading3"/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0"/>
                          <w:lang w:val="en-US"/>
                        </w:rPr>
                        <w:t>Aout</w:t>
                      </w:r>
                      <w:r w:rsidR="00824E50" w:rsidRPr="007F325C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 xml:space="preserve"> </w:t>
                      </w:r>
                      <w:r w:rsidR="00833133" w:rsidRPr="007F325C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20</w:t>
                      </w:r>
                      <w:r w:rsidR="00A03FDD" w:rsidRPr="007F325C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24</w:t>
                      </w:r>
                      <w:r w:rsidR="00CE57D9" w:rsidRPr="007F325C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 xml:space="preserve"> </w:t>
                      </w:r>
                      <w:r w:rsidR="00824E50" w:rsidRPr="007F325C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–</w:t>
                      </w:r>
                      <w:r w:rsidR="00CE57D9" w:rsidRPr="007F325C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 xml:space="preserve"> </w:t>
                      </w:r>
                      <w:r w:rsidR="00B866B9" w:rsidRPr="007F325C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1"/>
                          <w:lang w:val="en-US"/>
                        </w:rPr>
                        <w:t>J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1"/>
                          <w:lang w:val="en-US"/>
                        </w:rPr>
                        <w:t>uin</w:t>
                      </w:r>
                      <w:r w:rsidR="00824E50" w:rsidRPr="007F325C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6"/>
                          <w:szCs w:val="8"/>
                          <w:lang w:val="en-US"/>
                        </w:rPr>
                        <w:t xml:space="preserve"> </w:t>
                      </w:r>
                      <w:r w:rsidR="00CE57D9" w:rsidRPr="007F325C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2025</w:t>
                      </w:r>
                    </w:p>
                    <w:p w14:paraId="47A6E6B8" w14:textId="6EA91582" w:rsidR="00833133" w:rsidRPr="00A901AE" w:rsidRDefault="00A901AE" w:rsidP="00833133">
                      <w:r>
                        <w:t>Spécialité</w:t>
                      </w:r>
                      <w:r w:rsidR="00B866B9" w:rsidRPr="00A901AE">
                        <w:t xml:space="preserve"> en </w:t>
                      </w:r>
                      <w:r w:rsidRPr="00A901AE">
                        <w:t>d</w:t>
                      </w:r>
                      <w:r>
                        <w:t xml:space="preserve">éveloppement </w:t>
                      </w:r>
                      <w:r w:rsidR="00B866B9" w:rsidRPr="00A901AE">
                        <w:t xml:space="preserve">de </w:t>
                      </w:r>
                      <w:r>
                        <w:t>jeux vidéo</w:t>
                      </w:r>
                      <w:r w:rsidR="00B866B9" w:rsidRPr="00A901AE">
                        <w:t xml:space="preserve"> (Godot4 </w:t>
                      </w:r>
                      <w:r>
                        <w:t>et</w:t>
                      </w:r>
                      <w:r w:rsidR="00B866B9" w:rsidRPr="00A901AE">
                        <w:t xml:space="preserve"> IA),</w:t>
                      </w:r>
                      <w:r>
                        <w:t xml:space="preserve"> microcontrôleurs et </w:t>
                      </w:r>
                      <w:r w:rsidR="00A611E0">
                        <w:t>algèbre graphiques</w:t>
                      </w:r>
                      <w:r w:rsidR="00C4285D" w:rsidRPr="00A901AE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00F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766AB26" wp14:editId="53294F76">
                <wp:simplePos x="0" y="0"/>
                <wp:positionH relativeFrom="column">
                  <wp:posOffset>867184</wp:posOffset>
                </wp:positionH>
                <wp:positionV relativeFrom="paragraph">
                  <wp:posOffset>5412122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0EED4" w14:textId="085470B2" w:rsidR="00533C46" w:rsidRPr="00C95A32" w:rsidRDefault="009B29DD" w:rsidP="009C5DA7">
                              <w:pPr>
                                <w:jc w:val="center"/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  <w:szCs w:val="20"/>
                                </w:rPr>
                              </w:pPr>
                              <w:r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  <w:szCs w:val="20"/>
                                </w:rPr>
                                <w:t>En autodidacte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6AB26" id="Groupe 4" o:spid="_x0000_s1040" style="position:absolute;left:0;text-align:left;margin-left:68.3pt;margin-top:426.15pt;width:215.6pt;height:20.8pt;z-index:251655680;mso-height-relative:margin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">
                <v:shape id="Zone de texte 69" o:spid="_x0000_s1041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" fillcolor="#48b6a8" stroked="f">
                  <v:textbox>
                    <w:txbxContent>
                      <w:p w14:paraId="7EA0EED4" w14:textId="085470B2" w:rsidR="00533C46" w:rsidRPr="00C95A32" w:rsidRDefault="009B29DD" w:rsidP="009C5DA7">
                        <w:pPr>
                          <w:jc w:val="center"/>
                          <w:rPr>
                            <w:rFonts w:ascii="Corbel" w:hAnsi="Corbel"/>
                            <w:b/>
                            <w:bCs/>
                            <w:color w:val="FFFFFF" w:themeColor="background1"/>
                            <w:szCs w:val="20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color w:val="FFFFFF" w:themeColor="background1"/>
                            <w:szCs w:val="20"/>
                          </w:rPr>
                          <w:t>En autodidacte</w:t>
                        </w:r>
                      </w:p>
                    </w:txbxContent>
                  </v:textbox>
                </v:shape>
                <v:shape id="Image 4" o:spid="_x0000_s1042" type="#_x0000_t75" style="position:absolute;left:25098;top:285;width:1295;height:20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">
                  <v:imagedata r:id="rId23" o:title=""/>
                </v:shape>
                <w10:wrap type="through"/>
              </v:group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528389E" wp14:editId="1FCDEA3E">
                <wp:simplePos x="0" y="0"/>
                <wp:positionH relativeFrom="column">
                  <wp:posOffset>1218223</wp:posOffset>
                </wp:positionH>
                <wp:positionV relativeFrom="paragraph">
                  <wp:posOffset>6883449</wp:posOffset>
                </wp:positionV>
                <wp:extent cx="4973955" cy="1244600"/>
                <wp:effectExtent l="0" t="0" r="0" b="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95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5EEA4" w14:textId="121B968D" w:rsidR="00744B36" w:rsidRPr="00DB526F" w:rsidRDefault="00A901AE" w:rsidP="00744B36"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Sport</w:t>
                            </w:r>
                            <w:r w:rsidR="00744B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 :</w:t>
                            </w:r>
                            <w:r w:rsidR="00533C46" w:rsidRPr="00BE5C0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</w:rPr>
                              <w:t xml:space="preserve"> </w:t>
                            </w:r>
                            <w:r w:rsidR="00533C46"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</w:rPr>
                              <w:br/>
                            </w:r>
                            <w:r w:rsidRPr="00DB526F">
                              <w:t>Je pratique l’</w:t>
                            </w:r>
                            <w:r w:rsidR="000F5C05" w:rsidRPr="00DB526F">
                              <w:t>escalad</w:t>
                            </w:r>
                            <w:r w:rsidRPr="00DB526F">
                              <w:t>e</w:t>
                            </w:r>
                            <w:r w:rsidR="000F5C05" w:rsidRPr="00DB526F">
                              <w:t xml:space="preserve"> en club </w:t>
                            </w:r>
                            <w:r w:rsidRPr="00DB526F">
                              <w:t xml:space="preserve">depuis </w:t>
                            </w:r>
                            <w:r w:rsidR="000F5C05" w:rsidRPr="00DB526F">
                              <w:t>2017</w:t>
                            </w:r>
                            <w:r w:rsidRPr="00DB526F">
                              <w:t>.</w:t>
                            </w:r>
                          </w:p>
                          <w:p w14:paraId="682524E9" w14:textId="7405FFE5" w:rsidR="00744B36" w:rsidRPr="00DB526F" w:rsidRDefault="00744B36" w:rsidP="00744B36"/>
                          <w:p w14:paraId="2536DAB2" w14:textId="1D61F52D" w:rsidR="00744B36" w:rsidRPr="00DB526F" w:rsidRDefault="00A901AE" w:rsidP="00744B36">
                            <w:pP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</w:pPr>
                            <w:r w:rsidRPr="00DB526F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Cinéma</w:t>
                            </w:r>
                            <w:r w:rsidR="00744B36" w:rsidRPr="00DB526F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 :</w:t>
                            </w:r>
                          </w:p>
                          <w:p w14:paraId="6B73A03B" w14:textId="61DF222F" w:rsidR="00744B36" w:rsidRPr="00DB526F" w:rsidRDefault="00A901AE" w:rsidP="00CE57D9">
                            <w:r w:rsidRPr="00DB526F">
                              <w:t xml:space="preserve">Passionné de cinéma, les films de Hitchcock, Tarantino et Kubrick m’ont </w:t>
                            </w:r>
                            <w:r w:rsidR="00BB4125" w:rsidRPr="00DB526F">
                              <w:t>marqué</w:t>
                            </w:r>
                            <w:r w:rsidR="00744B36" w:rsidRPr="00DB526F">
                              <w:t>.</w:t>
                            </w:r>
                          </w:p>
                          <w:p w14:paraId="3B3FAC61" w14:textId="4DD6D6B9" w:rsidR="00533C46" w:rsidRPr="00BE5C04" w:rsidRDefault="00533C46" w:rsidP="00744B36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389E" id="Zone de texte 76" o:spid="_x0000_s1043" type="#_x0000_t202" style="position:absolute;left:0;text-align:left;margin-left:95.9pt;margin-top:542pt;width:391.65pt;height:9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" filled="f" stroked="f">
                <v:textbox>
                  <w:txbxContent>
                    <w:p w14:paraId="0045EEA4" w14:textId="121B968D" w:rsidR="00744B36" w:rsidRPr="00DB526F" w:rsidRDefault="00A901AE" w:rsidP="00744B36">
                      <w:r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Sport</w:t>
                      </w:r>
                      <w:r w:rsidR="00744B36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 :</w:t>
                      </w:r>
                      <w:r w:rsidR="00533C46" w:rsidRPr="00BE5C04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</w:rPr>
                        <w:t xml:space="preserve"> </w:t>
                      </w:r>
                      <w:r w:rsidR="00533C46"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</w:rPr>
                        <w:br/>
                      </w:r>
                      <w:r w:rsidRPr="00DB526F">
                        <w:t>Je pratique l’</w:t>
                      </w:r>
                      <w:r w:rsidR="000F5C05" w:rsidRPr="00DB526F">
                        <w:t>escalad</w:t>
                      </w:r>
                      <w:r w:rsidRPr="00DB526F">
                        <w:t>e</w:t>
                      </w:r>
                      <w:r w:rsidR="000F5C05" w:rsidRPr="00DB526F">
                        <w:t xml:space="preserve"> en club </w:t>
                      </w:r>
                      <w:r w:rsidRPr="00DB526F">
                        <w:t xml:space="preserve">depuis </w:t>
                      </w:r>
                      <w:r w:rsidR="000F5C05" w:rsidRPr="00DB526F">
                        <w:t>2017</w:t>
                      </w:r>
                      <w:r w:rsidRPr="00DB526F">
                        <w:t>.</w:t>
                      </w:r>
                    </w:p>
                    <w:p w14:paraId="682524E9" w14:textId="7405FFE5" w:rsidR="00744B36" w:rsidRPr="00DB526F" w:rsidRDefault="00744B36" w:rsidP="00744B36"/>
                    <w:p w14:paraId="2536DAB2" w14:textId="1D61F52D" w:rsidR="00744B36" w:rsidRPr="00DB526F" w:rsidRDefault="00A901AE" w:rsidP="00744B36">
                      <w:pPr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</w:pPr>
                      <w:r w:rsidRPr="00DB526F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Cinéma</w:t>
                      </w:r>
                      <w:r w:rsidR="00744B36" w:rsidRPr="00DB526F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 :</w:t>
                      </w:r>
                    </w:p>
                    <w:p w14:paraId="6B73A03B" w14:textId="61DF222F" w:rsidR="00744B36" w:rsidRPr="00DB526F" w:rsidRDefault="00A901AE" w:rsidP="00CE57D9">
                      <w:r w:rsidRPr="00DB526F">
                        <w:t xml:space="preserve">Passionné de cinéma, les films de Hitchcock, Tarantino et Kubrick m’ont </w:t>
                      </w:r>
                      <w:r w:rsidR="00BB4125" w:rsidRPr="00DB526F">
                        <w:t>marqué</w:t>
                      </w:r>
                      <w:r w:rsidR="00744B36" w:rsidRPr="00DB526F">
                        <w:t>.</w:t>
                      </w:r>
                    </w:p>
                    <w:p w14:paraId="3B3FAC61" w14:textId="4DD6D6B9" w:rsidR="00533C46" w:rsidRPr="00BE5C04" w:rsidRDefault="00533C46" w:rsidP="00744B36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0068CB5" wp14:editId="399FFDD4">
                <wp:simplePos x="0" y="0"/>
                <wp:positionH relativeFrom="column">
                  <wp:posOffset>868045</wp:posOffset>
                </wp:positionH>
                <wp:positionV relativeFrom="paragraph">
                  <wp:posOffset>6623050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7A039" w14:textId="113AF2DC" w:rsidR="00533C46" w:rsidRPr="00DC5877" w:rsidRDefault="00385A43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</w:t>
                              </w: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é</w:t>
                              </w: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ê</w:t>
                              </w: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ts</w:t>
                              </w:r>
                            </w:p>
                            <w:p w14:paraId="7B4A6BAB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068CB5" id="Groupe 5" o:spid="_x0000_s1044" style="position:absolute;left:0;text-align:left;margin-left:68.35pt;margin-top:521.5pt;width:215.6pt;height:20.8pt;z-index:251716608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">
                <v:shape id="Zone de texte 73" o:spid="_x0000_s1045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" fillcolor="#ec974c" stroked="f">
                  <v:textbox>
                    <w:txbxContent>
                      <w:p w14:paraId="0F77A039" w14:textId="113AF2DC" w:rsidR="00533C46" w:rsidRPr="00DC5877" w:rsidRDefault="00385A43" w:rsidP="00BC5ADF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</w:t>
                        </w: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é</w:t>
                        </w: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ê</w:t>
                        </w: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ts</w:t>
                        </w:r>
                      </w:p>
                      <w:p w14:paraId="7B4A6BAB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46" type="#_x0000_t75" style="position:absolute;left:24717;top:571;width:1994;height:14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">
                  <v:imagedata r:id="rId25" o:title=""/>
                </v:shape>
                <w10:wrap type="through"/>
              </v:group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EAAF0B" wp14:editId="49D9756C">
                <wp:simplePos x="0" y="0"/>
                <wp:positionH relativeFrom="column">
                  <wp:posOffset>-808990</wp:posOffset>
                </wp:positionH>
                <wp:positionV relativeFrom="paragraph">
                  <wp:posOffset>1955702</wp:posOffset>
                </wp:positionV>
                <wp:extent cx="1599565" cy="3460115"/>
                <wp:effectExtent l="0" t="0" r="0" b="0"/>
                <wp:wrapThrough wrapText="bothSides">
                  <wp:wrapPolygon edited="0">
                    <wp:start x="857" y="79"/>
                    <wp:lineTo x="857" y="21406"/>
                    <wp:lineTo x="20580" y="21406"/>
                    <wp:lineTo x="20580" y="79"/>
                    <wp:lineTo x="857" y="79"/>
                  </wp:wrapPolygon>
                </wp:wrapThrough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346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E45C6" w14:textId="75740069" w:rsidR="00A24B45" w:rsidRPr="00A901AE" w:rsidRDefault="000F5C05" w:rsidP="00B10CEB">
                            <w:pPr>
                              <w:pStyle w:val="Paragraphestandard"/>
                              <w:spacing w:after="12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01A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</w:t>
                            </w:r>
                            <w:r w:rsidR="006B76C4" w:rsidRPr="00A901A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</w:t>
                            </w:r>
                            <w:r w:rsidRPr="00A901A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tenc</w:t>
                            </w:r>
                            <w:r w:rsidR="006B76C4" w:rsidRPr="00A901A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A901A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14:paraId="52E825F1" w14:textId="61687527" w:rsidR="000F5C05" w:rsidRPr="00A901AE" w:rsidRDefault="007F4120" w:rsidP="000F5C05">
                            <w:pPr>
                              <w:pStyle w:val="Paragraphestandard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Développement</w:t>
                            </w:r>
                            <w:r w:rsidR="000F5C05" w:rsidRP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logiciel</w:t>
                            </w:r>
                          </w:p>
                          <w:p w14:paraId="58C9431E" w14:textId="07614E39" w:rsidR="000F5C05" w:rsidRPr="00A901AE" w:rsidRDefault="007F4120" w:rsidP="000F5C05">
                            <w:pPr>
                              <w:pStyle w:val="Paragraphestandard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Algorithmes</w:t>
                            </w:r>
                          </w:p>
                          <w:p w14:paraId="2F289837" w14:textId="373E0BE5" w:rsidR="000F5C05" w:rsidRPr="00A901AE" w:rsidRDefault="007F4120" w:rsidP="000F5C05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Structures</w:t>
                            </w:r>
                            <w:r w:rsidR="000F5C05" w:rsidRP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d</w:t>
                            </w: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onnées</w:t>
                            </w:r>
                          </w:p>
                          <w:p w14:paraId="00EC56A9" w14:textId="4EC32328" w:rsidR="00A1157E" w:rsidRPr="00A901AE" w:rsidRDefault="00A1157E" w:rsidP="000F5C05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</w:t>
                            </w:r>
                          </w:p>
                          <w:p w14:paraId="5DB6D43D" w14:textId="29768B86" w:rsidR="00E77A0E" w:rsidRPr="00A901AE" w:rsidRDefault="00E77A0E" w:rsidP="00A1157E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  <w:p w14:paraId="36F160E9" w14:textId="118526FD" w:rsidR="000F5C05" w:rsidRPr="00385A43" w:rsidRDefault="007F4120" w:rsidP="008404B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5A4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Langages</w:t>
                            </w:r>
                            <w:r w:rsidR="000F5C05" w:rsidRPr="00385A4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85A43" w:rsidRPr="00385A4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favoris</w:t>
                            </w:r>
                          </w:p>
                          <w:p w14:paraId="5058F613" w14:textId="245A130C" w:rsidR="009B2AEF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325C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C, C++</w:t>
                            </w:r>
                            <w:r w:rsidR="002F5770" w:rsidRPr="007F325C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7F325C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  <w:p w14:paraId="265B0894" w14:textId="6DAE0D78" w:rsidR="00A611E0" w:rsidRPr="0073229F" w:rsidRDefault="00A611E0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229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Swift, Metal</w:t>
                            </w:r>
                          </w:p>
                          <w:p w14:paraId="27EE0B59" w14:textId="47A7B9EE" w:rsidR="008404BD" w:rsidRPr="0073229F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229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Vue3, PHP, Typescript</w:t>
                            </w:r>
                          </w:p>
                          <w:p w14:paraId="4D088B79" w14:textId="294528A6" w:rsidR="008404BD" w:rsidRPr="0073229F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229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Godot4</w:t>
                            </w:r>
                          </w:p>
                          <w:p w14:paraId="370EA98A" w14:textId="41A1F074" w:rsidR="00D51731" w:rsidRPr="00A901AE" w:rsidRDefault="007F4120" w:rsidP="00D51731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Langues</w:t>
                            </w:r>
                          </w:p>
                          <w:p w14:paraId="4753F2EE" w14:textId="65A729BE" w:rsidR="00A03FDD" w:rsidRPr="00A901AE" w:rsidRDefault="00D51731" w:rsidP="00A03FD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Français</w:t>
                            </w:r>
                            <w:r w:rsidR="00824E50" w:rsidRP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</w:t>
                            </w:r>
                            <w:r w:rsidRP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866B9" w:rsidRP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18"/>
                                <w:szCs w:val="1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18"/>
                                <w:szCs w:val="1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B866B9" w:rsidRP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18"/>
                                <w:szCs w:val="1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</w:t>
                            </w:r>
                            <w:r w:rsid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18"/>
                                <w:szCs w:val="1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ue maternelle</w:t>
                            </w:r>
                          </w:p>
                          <w:p w14:paraId="488AF0DE" w14:textId="4ED66AEE" w:rsidR="00D51731" w:rsidRPr="00A901AE" w:rsidRDefault="00A03FDD" w:rsidP="00D51731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Espagnol : </w:t>
                            </w:r>
                            <w:r w:rsid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Très bon</w:t>
                            </w:r>
                          </w:p>
                          <w:p w14:paraId="7420911C" w14:textId="6F299657" w:rsidR="00FC31BE" w:rsidRPr="00A901AE" w:rsidRDefault="00D51731" w:rsidP="00A03FD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Anglais : </w:t>
                            </w:r>
                            <w:r w:rsidR="00D80A98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Très bon</w:t>
                            </w:r>
                          </w:p>
                          <w:p w14:paraId="6D92E2AB" w14:textId="77777777" w:rsidR="00D51731" w:rsidRPr="00A901AE" w:rsidRDefault="00D51731" w:rsidP="00D51731">
                            <w:pPr>
                              <w:pStyle w:val="Paragraphestandard"/>
                              <w:spacing w:before="12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AF0B" id="Zone de texte 12" o:spid="_x0000_s1047" type="#_x0000_t202" style="position:absolute;left:0;text-align:left;margin-left:-63.7pt;margin-top:154pt;width:125.95pt;height:272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" filled="f" stroked="f">
                <v:textbox>
                  <w:txbxContent>
                    <w:p w14:paraId="2A4E45C6" w14:textId="75740069" w:rsidR="00A24B45" w:rsidRPr="00A901AE" w:rsidRDefault="000F5C05" w:rsidP="00B10CEB">
                      <w:pPr>
                        <w:pStyle w:val="Paragraphestandard"/>
                        <w:spacing w:after="12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01AE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</w:t>
                      </w:r>
                      <w:r w:rsidR="006B76C4" w:rsidRPr="00A901AE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</w:t>
                      </w:r>
                      <w:r w:rsidRPr="00A901AE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tenc</w:t>
                      </w:r>
                      <w:r w:rsidR="006B76C4" w:rsidRPr="00A901AE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A901AE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14:paraId="52E825F1" w14:textId="61687527" w:rsidR="000F5C05" w:rsidRPr="00A901AE" w:rsidRDefault="007F4120" w:rsidP="000F5C05">
                      <w:pPr>
                        <w:pStyle w:val="Paragraphestandard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Développement</w:t>
                      </w:r>
                      <w:r w:rsidR="000F5C05" w:rsidRP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logiciel</w:t>
                      </w:r>
                    </w:p>
                    <w:p w14:paraId="58C9431E" w14:textId="07614E39" w:rsidR="000F5C05" w:rsidRPr="00A901AE" w:rsidRDefault="007F4120" w:rsidP="000F5C05">
                      <w:pPr>
                        <w:pStyle w:val="Paragraphestandard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Algorithmes</w:t>
                      </w:r>
                    </w:p>
                    <w:p w14:paraId="2F289837" w14:textId="373E0BE5" w:rsidR="000F5C05" w:rsidRPr="00A901AE" w:rsidRDefault="007F4120" w:rsidP="000F5C05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Structures</w:t>
                      </w:r>
                      <w:r w:rsidR="000F5C05" w:rsidRP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d</w:t>
                      </w: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onnées</w:t>
                      </w:r>
                    </w:p>
                    <w:p w14:paraId="00EC56A9" w14:textId="4EC32328" w:rsidR="00A1157E" w:rsidRPr="00A901AE" w:rsidRDefault="00A1157E" w:rsidP="000F5C05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</w:t>
                      </w:r>
                    </w:p>
                    <w:p w14:paraId="5DB6D43D" w14:textId="29768B86" w:rsidR="00E77A0E" w:rsidRPr="00A901AE" w:rsidRDefault="00E77A0E" w:rsidP="00A1157E">
                      <w:pPr>
                        <w:pStyle w:val="Paragraphestandard"/>
                        <w:spacing w:after="2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</w:t>
                      </w:r>
                    </w:p>
                    <w:p w14:paraId="36F160E9" w14:textId="118526FD" w:rsidR="000F5C05" w:rsidRPr="00385A43" w:rsidRDefault="007F4120" w:rsidP="008404B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5A4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Langages</w:t>
                      </w:r>
                      <w:r w:rsidR="000F5C05" w:rsidRPr="00385A4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85A43" w:rsidRPr="00385A4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favoris</w:t>
                      </w:r>
                    </w:p>
                    <w:p w14:paraId="5058F613" w14:textId="245A130C" w:rsidR="009B2AEF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325C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C, C++</w:t>
                      </w:r>
                      <w:r w:rsidR="002F5770" w:rsidRPr="007F325C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7F325C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  <w:p w14:paraId="265B0894" w14:textId="6DAE0D78" w:rsidR="00A611E0" w:rsidRPr="0073229F" w:rsidRDefault="00A611E0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229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Swift, Metal</w:t>
                      </w:r>
                    </w:p>
                    <w:p w14:paraId="27EE0B59" w14:textId="47A7B9EE" w:rsidR="008404BD" w:rsidRPr="0073229F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229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Vue3, PHP, Typescript</w:t>
                      </w:r>
                    </w:p>
                    <w:p w14:paraId="4D088B79" w14:textId="294528A6" w:rsidR="008404BD" w:rsidRPr="0073229F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229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Godot4</w:t>
                      </w:r>
                    </w:p>
                    <w:p w14:paraId="370EA98A" w14:textId="41A1F074" w:rsidR="00D51731" w:rsidRPr="00A901AE" w:rsidRDefault="007F4120" w:rsidP="00D51731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Langues</w:t>
                      </w:r>
                    </w:p>
                    <w:p w14:paraId="4753F2EE" w14:textId="65A729BE" w:rsidR="00A03FDD" w:rsidRPr="00A901AE" w:rsidRDefault="00D51731" w:rsidP="00A03FD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Français</w:t>
                      </w:r>
                      <w:r w:rsidR="00824E50" w:rsidRP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</w:t>
                      </w:r>
                      <w:r w:rsidRP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866B9" w:rsidRP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18"/>
                          <w:szCs w:val="1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18"/>
                          <w:szCs w:val="1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B866B9" w:rsidRP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18"/>
                          <w:szCs w:val="1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</w:t>
                      </w:r>
                      <w:r w:rsid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18"/>
                          <w:szCs w:val="1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ue maternelle</w:t>
                      </w:r>
                    </w:p>
                    <w:p w14:paraId="488AF0DE" w14:textId="4ED66AEE" w:rsidR="00D51731" w:rsidRPr="00A901AE" w:rsidRDefault="00A03FDD" w:rsidP="00D51731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Espagnol : </w:t>
                      </w:r>
                      <w:r w:rsid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Très bon</w:t>
                      </w:r>
                    </w:p>
                    <w:p w14:paraId="7420911C" w14:textId="6F299657" w:rsidR="00FC31BE" w:rsidRPr="00A901AE" w:rsidRDefault="00D51731" w:rsidP="00A03FD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Anglais : </w:t>
                      </w:r>
                      <w:r w:rsidR="00D80A98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Très bon</w:t>
                      </w:r>
                    </w:p>
                    <w:p w14:paraId="6D92E2AB" w14:textId="77777777" w:rsidR="00D51731" w:rsidRPr="00A901AE" w:rsidRDefault="00D51731" w:rsidP="00D51731">
                      <w:pPr>
                        <w:pStyle w:val="Paragraphestandard"/>
                        <w:spacing w:before="12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B2D87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2B07982" wp14:editId="64854CF1">
                <wp:simplePos x="0" y="0"/>
                <wp:positionH relativeFrom="column">
                  <wp:posOffset>-908313</wp:posOffset>
                </wp:positionH>
                <wp:positionV relativeFrom="paragraph">
                  <wp:posOffset>5983168</wp:posOffset>
                </wp:positionV>
                <wp:extent cx="1748155" cy="2349566"/>
                <wp:effectExtent l="0" t="0" r="17145" b="2540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155" cy="2349566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4F8A2" id="Grouper 89" o:spid="_x0000_s1026" style="position:absolute;margin-left:-71.5pt;margin-top:471.1pt;width:137.65pt;height:185pt;z-index:251728896;mso-width-relative:margin;mso-height-relative:margin" coordsize="17978,35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&#13;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&#13;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&#13;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&#13;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" strokecolor="white" strokeweight="1.25pt">
                  <v:stroke dashstyle="1 1" endcap="round"/>
                </v:line>
              </v:group>
            </w:pict>
          </mc:Fallback>
        </mc:AlternateContent>
      </w:r>
    </w:p>
    <w:sectPr w:rsidR="00B75625" w:rsidRPr="00B866B9" w:rsidSect="000C3FC3">
      <w:type w:val="continuous"/>
      <w:pgSz w:w="11900" w:h="16840"/>
      <w:pgMar w:top="1418" w:right="1418" w:bottom="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6E5F3" w14:textId="77777777" w:rsidR="003B0374" w:rsidRDefault="003B0374" w:rsidP="00B51FFB">
      <w:r>
        <w:separator/>
      </w:r>
    </w:p>
  </w:endnote>
  <w:endnote w:type="continuationSeparator" w:id="0">
    <w:p w14:paraId="1759EC88" w14:textId="77777777" w:rsidR="003B0374" w:rsidRDefault="003B0374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Pro-Light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Pro-Bold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SegoePro-Italic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BA6C6" w14:textId="77777777" w:rsidR="003B0374" w:rsidRDefault="003B0374" w:rsidP="00B51FFB">
      <w:r>
        <w:separator/>
      </w:r>
    </w:p>
  </w:footnote>
  <w:footnote w:type="continuationSeparator" w:id="0">
    <w:p w14:paraId="7DA8D194" w14:textId="77777777" w:rsidR="003B0374" w:rsidRDefault="003B0374" w:rsidP="00B5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6701B"/>
    <w:multiLevelType w:val="hybridMultilevel"/>
    <w:tmpl w:val="72C0902A"/>
    <w:lvl w:ilvl="0" w:tplc="78F27142">
      <w:numFmt w:val="bullet"/>
      <w:lvlText w:val="-"/>
      <w:lvlJc w:val="left"/>
      <w:pPr>
        <w:ind w:left="400" w:hanging="360"/>
      </w:pPr>
      <w:rPr>
        <w:rFonts w:ascii="Corbel" w:eastAsiaTheme="minorEastAsia" w:hAnsi="Corbel" w:cs="SegoePro-Light" w:hint="default"/>
        <w:b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1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973340">
    <w:abstractNumId w:val="37"/>
  </w:num>
  <w:num w:numId="2" w16cid:durableId="1905263756">
    <w:abstractNumId w:val="3"/>
  </w:num>
  <w:num w:numId="3" w16cid:durableId="1131826032">
    <w:abstractNumId w:val="22"/>
  </w:num>
  <w:num w:numId="4" w16cid:durableId="1178890157">
    <w:abstractNumId w:val="9"/>
  </w:num>
  <w:num w:numId="5" w16cid:durableId="693115155">
    <w:abstractNumId w:val="19"/>
  </w:num>
  <w:num w:numId="6" w16cid:durableId="1425877188">
    <w:abstractNumId w:val="2"/>
  </w:num>
  <w:num w:numId="7" w16cid:durableId="1423257325">
    <w:abstractNumId w:val="6"/>
  </w:num>
  <w:num w:numId="8" w16cid:durableId="1131938384">
    <w:abstractNumId w:val="16"/>
  </w:num>
  <w:num w:numId="9" w16cid:durableId="284120537">
    <w:abstractNumId w:val="23"/>
  </w:num>
  <w:num w:numId="10" w16cid:durableId="1059018679">
    <w:abstractNumId w:val="29"/>
  </w:num>
  <w:num w:numId="11" w16cid:durableId="2067558002">
    <w:abstractNumId w:val="32"/>
  </w:num>
  <w:num w:numId="12" w16cid:durableId="909577259">
    <w:abstractNumId w:val="30"/>
  </w:num>
  <w:num w:numId="13" w16cid:durableId="1024549742">
    <w:abstractNumId w:val="35"/>
  </w:num>
  <w:num w:numId="14" w16cid:durableId="808594351">
    <w:abstractNumId w:val="39"/>
  </w:num>
  <w:num w:numId="15" w16cid:durableId="54134486">
    <w:abstractNumId w:val="15"/>
  </w:num>
  <w:num w:numId="16" w16cid:durableId="1935358241">
    <w:abstractNumId w:val="12"/>
  </w:num>
  <w:num w:numId="17" w16cid:durableId="1630165110">
    <w:abstractNumId w:val="1"/>
  </w:num>
  <w:num w:numId="18" w16cid:durableId="645009670">
    <w:abstractNumId w:val="7"/>
  </w:num>
  <w:num w:numId="19" w16cid:durableId="802500790">
    <w:abstractNumId w:val="33"/>
  </w:num>
  <w:num w:numId="20" w16cid:durableId="1774014588">
    <w:abstractNumId w:val="24"/>
  </w:num>
  <w:num w:numId="21" w16cid:durableId="972249875">
    <w:abstractNumId w:val="26"/>
  </w:num>
  <w:num w:numId="22" w16cid:durableId="167866128">
    <w:abstractNumId w:val="18"/>
  </w:num>
  <w:num w:numId="23" w16cid:durableId="630283287">
    <w:abstractNumId w:val="31"/>
  </w:num>
  <w:num w:numId="24" w16cid:durableId="1159926463">
    <w:abstractNumId w:val="5"/>
  </w:num>
  <w:num w:numId="25" w16cid:durableId="130483078">
    <w:abstractNumId w:val="4"/>
  </w:num>
  <w:num w:numId="26" w16cid:durableId="12460945">
    <w:abstractNumId w:val="21"/>
  </w:num>
  <w:num w:numId="27" w16cid:durableId="1078944912">
    <w:abstractNumId w:val="25"/>
  </w:num>
  <w:num w:numId="28" w16cid:durableId="1436245597">
    <w:abstractNumId w:val="0"/>
  </w:num>
  <w:num w:numId="29" w16cid:durableId="381446901">
    <w:abstractNumId w:val="28"/>
  </w:num>
  <w:num w:numId="30" w16cid:durableId="858197345">
    <w:abstractNumId w:val="10"/>
  </w:num>
  <w:num w:numId="31" w16cid:durableId="2079593578">
    <w:abstractNumId w:val="14"/>
  </w:num>
  <w:num w:numId="32" w16cid:durableId="222104879">
    <w:abstractNumId w:val="17"/>
  </w:num>
  <w:num w:numId="33" w16cid:durableId="1120614006">
    <w:abstractNumId w:val="34"/>
  </w:num>
  <w:num w:numId="34" w16cid:durableId="1779183452">
    <w:abstractNumId w:val="8"/>
  </w:num>
  <w:num w:numId="35" w16cid:durableId="17702694">
    <w:abstractNumId w:val="36"/>
  </w:num>
  <w:num w:numId="36" w16cid:durableId="1471942482">
    <w:abstractNumId w:val="27"/>
  </w:num>
  <w:num w:numId="37" w16cid:durableId="287206934">
    <w:abstractNumId w:val="11"/>
  </w:num>
  <w:num w:numId="38" w16cid:durableId="1024942106">
    <w:abstractNumId w:val="38"/>
  </w:num>
  <w:num w:numId="39" w16cid:durableId="43452440">
    <w:abstractNumId w:val="13"/>
  </w:num>
  <w:num w:numId="40" w16cid:durableId="18608498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removePersonalInformation/>
  <w:removeDateAndTime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D5"/>
    <w:rsid w:val="00003677"/>
    <w:rsid w:val="00016B6C"/>
    <w:rsid w:val="00046960"/>
    <w:rsid w:val="0006449D"/>
    <w:rsid w:val="000774F9"/>
    <w:rsid w:val="00085867"/>
    <w:rsid w:val="000B1DE1"/>
    <w:rsid w:val="000C3FC3"/>
    <w:rsid w:val="000E1037"/>
    <w:rsid w:val="000E5A1F"/>
    <w:rsid w:val="000F5C05"/>
    <w:rsid w:val="001606EA"/>
    <w:rsid w:val="001B01AB"/>
    <w:rsid w:val="001B0897"/>
    <w:rsid w:val="001B55A0"/>
    <w:rsid w:val="00211EC0"/>
    <w:rsid w:val="00225FD0"/>
    <w:rsid w:val="002303A4"/>
    <w:rsid w:val="002319E2"/>
    <w:rsid w:val="00260D98"/>
    <w:rsid w:val="00266684"/>
    <w:rsid w:val="002717A3"/>
    <w:rsid w:val="002B0691"/>
    <w:rsid w:val="002B1CC2"/>
    <w:rsid w:val="002E26C8"/>
    <w:rsid w:val="002F5770"/>
    <w:rsid w:val="003008F2"/>
    <w:rsid w:val="003468D9"/>
    <w:rsid w:val="00360AEC"/>
    <w:rsid w:val="003615FE"/>
    <w:rsid w:val="00374271"/>
    <w:rsid w:val="00380ED0"/>
    <w:rsid w:val="00384648"/>
    <w:rsid w:val="00385A43"/>
    <w:rsid w:val="003A6267"/>
    <w:rsid w:val="003B0374"/>
    <w:rsid w:val="003C2AD5"/>
    <w:rsid w:val="003D445D"/>
    <w:rsid w:val="00414F03"/>
    <w:rsid w:val="004228E2"/>
    <w:rsid w:val="00427934"/>
    <w:rsid w:val="0043288E"/>
    <w:rsid w:val="00443694"/>
    <w:rsid w:val="00446CB6"/>
    <w:rsid w:val="00460808"/>
    <w:rsid w:val="00460AC9"/>
    <w:rsid w:val="004724B4"/>
    <w:rsid w:val="00476F08"/>
    <w:rsid w:val="00483441"/>
    <w:rsid w:val="004B54F6"/>
    <w:rsid w:val="004B60AA"/>
    <w:rsid w:val="004C248F"/>
    <w:rsid w:val="005041E2"/>
    <w:rsid w:val="00533C46"/>
    <w:rsid w:val="005E0E7B"/>
    <w:rsid w:val="00605CB8"/>
    <w:rsid w:val="00630969"/>
    <w:rsid w:val="00637F46"/>
    <w:rsid w:val="0065706A"/>
    <w:rsid w:val="00662DB1"/>
    <w:rsid w:val="006B4AC0"/>
    <w:rsid w:val="006B55BD"/>
    <w:rsid w:val="006B76C4"/>
    <w:rsid w:val="006D16BA"/>
    <w:rsid w:val="006D441C"/>
    <w:rsid w:val="007177F9"/>
    <w:rsid w:val="0073229F"/>
    <w:rsid w:val="00744B36"/>
    <w:rsid w:val="0075570E"/>
    <w:rsid w:val="00773A5E"/>
    <w:rsid w:val="00775AB5"/>
    <w:rsid w:val="00791F2D"/>
    <w:rsid w:val="007B1234"/>
    <w:rsid w:val="007D010C"/>
    <w:rsid w:val="007F325C"/>
    <w:rsid w:val="007F4120"/>
    <w:rsid w:val="008131F3"/>
    <w:rsid w:val="00824E50"/>
    <w:rsid w:val="00833133"/>
    <w:rsid w:val="008372D5"/>
    <w:rsid w:val="008404BD"/>
    <w:rsid w:val="008424FA"/>
    <w:rsid w:val="008658D8"/>
    <w:rsid w:val="00881B6D"/>
    <w:rsid w:val="00890A3B"/>
    <w:rsid w:val="00894561"/>
    <w:rsid w:val="0091155F"/>
    <w:rsid w:val="00945931"/>
    <w:rsid w:val="00947F2C"/>
    <w:rsid w:val="00993A09"/>
    <w:rsid w:val="009A3192"/>
    <w:rsid w:val="009B29DD"/>
    <w:rsid w:val="009B2AEF"/>
    <w:rsid w:val="009C2548"/>
    <w:rsid w:val="009C3A19"/>
    <w:rsid w:val="009C5DA7"/>
    <w:rsid w:val="009D0CC9"/>
    <w:rsid w:val="009D7B6C"/>
    <w:rsid w:val="009E0B38"/>
    <w:rsid w:val="009E18C7"/>
    <w:rsid w:val="00A03FDD"/>
    <w:rsid w:val="00A11075"/>
    <w:rsid w:val="00A1157E"/>
    <w:rsid w:val="00A16BA4"/>
    <w:rsid w:val="00A24B45"/>
    <w:rsid w:val="00A42708"/>
    <w:rsid w:val="00A51332"/>
    <w:rsid w:val="00A611E0"/>
    <w:rsid w:val="00A632B4"/>
    <w:rsid w:val="00A901AE"/>
    <w:rsid w:val="00A966A8"/>
    <w:rsid w:val="00A96700"/>
    <w:rsid w:val="00AA6C16"/>
    <w:rsid w:val="00AC74CB"/>
    <w:rsid w:val="00AD562F"/>
    <w:rsid w:val="00AF7C19"/>
    <w:rsid w:val="00B10CEB"/>
    <w:rsid w:val="00B47022"/>
    <w:rsid w:val="00B51FFB"/>
    <w:rsid w:val="00B75625"/>
    <w:rsid w:val="00B76D5A"/>
    <w:rsid w:val="00B821D1"/>
    <w:rsid w:val="00B828D6"/>
    <w:rsid w:val="00B866B9"/>
    <w:rsid w:val="00BB4125"/>
    <w:rsid w:val="00BB7136"/>
    <w:rsid w:val="00BC5ADF"/>
    <w:rsid w:val="00BC7651"/>
    <w:rsid w:val="00BD6C21"/>
    <w:rsid w:val="00BE5C04"/>
    <w:rsid w:val="00BF119D"/>
    <w:rsid w:val="00C21D30"/>
    <w:rsid w:val="00C34939"/>
    <w:rsid w:val="00C425AB"/>
    <w:rsid w:val="00C4285D"/>
    <w:rsid w:val="00C4450E"/>
    <w:rsid w:val="00C47CC5"/>
    <w:rsid w:val="00C86AC0"/>
    <w:rsid w:val="00C95A32"/>
    <w:rsid w:val="00CB2D87"/>
    <w:rsid w:val="00CE06E8"/>
    <w:rsid w:val="00CE57D9"/>
    <w:rsid w:val="00CF7658"/>
    <w:rsid w:val="00D0567A"/>
    <w:rsid w:val="00D10557"/>
    <w:rsid w:val="00D2700F"/>
    <w:rsid w:val="00D326EE"/>
    <w:rsid w:val="00D458D9"/>
    <w:rsid w:val="00D51731"/>
    <w:rsid w:val="00D6739C"/>
    <w:rsid w:val="00D7718D"/>
    <w:rsid w:val="00D80A98"/>
    <w:rsid w:val="00D8598A"/>
    <w:rsid w:val="00D873DD"/>
    <w:rsid w:val="00DB21AD"/>
    <w:rsid w:val="00DB35FD"/>
    <w:rsid w:val="00DB526F"/>
    <w:rsid w:val="00DC5877"/>
    <w:rsid w:val="00DD3E33"/>
    <w:rsid w:val="00DE064D"/>
    <w:rsid w:val="00DE2E84"/>
    <w:rsid w:val="00DE354C"/>
    <w:rsid w:val="00E2066C"/>
    <w:rsid w:val="00E27B5B"/>
    <w:rsid w:val="00E736D3"/>
    <w:rsid w:val="00E76932"/>
    <w:rsid w:val="00E77A0E"/>
    <w:rsid w:val="00E80C5E"/>
    <w:rsid w:val="00EA6D5D"/>
    <w:rsid w:val="00EB3901"/>
    <w:rsid w:val="00EB6749"/>
    <w:rsid w:val="00F1594F"/>
    <w:rsid w:val="00F34DF7"/>
    <w:rsid w:val="00F36FD3"/>
    <w:rsid w:val="00F43C7B"/>
    <w:rsid w:val="00F52B97"/>
    <w:rsid w:val="00F85DDA"/>
    <w:rsid w:val="00F93E26"/>
    <w:rsid w:val="00FA60E9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3C12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833133"/>
    <w:pPr>
      <w:keepNext/>
      <w:keepLines/>
      <w:outlineLvl w:val="1"/>
    </w:pPr>
    <w:rPr>
      <w:rFonts w:ascii="Calibri" w:eastAsiaTheme="majorEastAsia" w:hAnsi="Calibri" w:cs="Calibri"/>
      <w:b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833133"/>
    <w:pPr>
      <w:keepNext/>
      <w:keepLines/>
      <w:outlineLvl w:val="2"/>
    </w:pPr>
    <w:rPr>
      <w:rFonts w:ascii="Calibri" w:eastAsiaTheme="majorEastAsia" w:hAnsi="Calibri" w:cs="Calibri"/>
      <w:caps/>
      <w:color w:val="3071C3" w:themeColor="text2" w:themeTint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B470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FFB"/>
  </w:style>
  <w:style w:type="paragraph" w:styleId="Footer">
    <w:name w:val="footer"/>
    <w:basedOn w:val="Normal"/>
    <w:link w:val="Foot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FFB"/>
  </w:style>
  <w:style w:type="character" w:styleId="UnresolvedMention">
    <w:name w:val="Unresolved Mention"/>
    <w:basedOn w:val="DefaultParagraphFont"/>
    <w:uiPriority w:val="99"/>
    <w:semiHidden/>
    <w:unhideWhenUsed/>
    <w:rsid w:val="008372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3133"/>
    <w:rPr>
      <w:rFonts w:ascii="Calibri" w:eastAsiaTheme="majorEastAsia" w:hAnsi="Calibri" w:cs="Calibri"/>
      <w:b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33133"/>
    <w:rPr>
      <w:rFonts w:ascii="Calibri" w:eastAsiaTheme="majorEastAsia" w:hAnsi="Calibri" w:cs="Calibri"/>
      <w:caps/>
      <w:color w:val="3071C3" w:themeColor="text2" w:themeTint="BF"/>
      <w:lang w:eastAsia="en-US"/>
    </w:rPr>
  </w:style>
  <w:style w:type="character" w:styleId="Emphasis">
    <w:name w:val="Emphasis"/>
    <w:basedOn w:val="DefaultParagraphFont"/>
    <w:uiPriority w:val="11"/>
    <w:qFormat/>
    <w:rsid w:val="00833133"/>
    <w:rPr>
      <w:rFonts w:ascii="Calibri Light" w:hAnsi="Calibri Light" w:cs="Calibri Light"/>
      <w:b w:val="0"/>
      <w:iCs/>
      <w:color w:val="3071C3" w:themeColor="text2" w:themeTint="BF"/>
      <w:sz w:val="26"/>
    </w:rPr>
  </w:style>
  <w:style w:type="character" w:styleId="Strong">
    <w:name w:val="Strong"/>
    <w:basedOn w:val="DefaultParagraphFont"/>
    <w:uiPriority w:val="22"/>
    <w:qFormat/>
    <w:rsid w:val="00A901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niels-ouvrard-2810951ab/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mailto:ouvrardniels@gmail.com" TargetMode="External"/><Relationship Id="rId17" Type="http://schemas.openxmlformats.org/officeDocument/2006/relationships/hyperlink" Target="https://github.com/NielsOuvrard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niels-ouvrard-2810951ab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mailto:ouvrardniels@gmail.com" TargetMode="External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NielsOuvrard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elsouvrard/Library/Containers/com.microsoft.Word/Data/Library/Application%20Support/Microsoft/Office/16.0/DTS/Search/%7b9EDA5DC4-E2A7-204F-AAF8-087CBCF332F5%7dtf04315855_win32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248670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TP104315850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2014-04-25T14:10:26+00:00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611452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Subtile mélange entre modernité et présentation colorée, ce CV ne laissera pas les recruteurs indifférents.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2CA099-642C-4777-91F1-B617F9D11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59C3F7-3B19-D24E-92C8-521787CFC0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2AA28E-FE7A-40FB-B910-0A1059EE4818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4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{9EDA5DC4-E2A7-204F-AAF8-087CBCF332F5}tf04315855_win32.dotx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 moderne coloré (design vertical)</vt:lpstr>
      <vt:lpstr>CV moderne coloré (design vertical)</vt:lpstr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2025-01-01T18:35:00Z</dcterms:created>
  <dcterms:modified xsi:type="dcterms:W3CDTF">2025-05-14T19:07:00Z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