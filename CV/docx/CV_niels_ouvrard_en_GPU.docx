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6E409" w14:textId="1C514649" w:rsidR="00F93E26" w:rsidRPr="00B866B9" w:rsidRDefault="00833133" w:rsidP="00E76932">
      <w:pPr>
        <w:jc w:val="both"/>
        <w:rPr>
          <w:lang w:val="es-ES"/>
        </w:rPr>
        <w:sectPr w:rsidR="00F93E26" w:rsidRPr="00B866B9" w:rsidSect="009E18C7">
          <w:type w:val="continuous"/>
          <w:pgSz w:w="11900" w:h="16840"/>
          <w:pgMar w:top="1418" w:right="1418" w:bottom="567" w:left="1418" w:header="709" w:footer="0" w:gutter="0"/>
          <w:cols w:num="2" w:space="708"/>
          <w:docGrid w:linePitch="360"/>
        </w:sectPr>
      </w:pPr>
      <w:r w:rsidRPr="00B866B9">
        <w:rPr>
          <w:noProof/>
          <w:lang w:val="es-ES"/>
        </w:rPr>
        <w:drawing>
          <wp:anchor distT="0" distB="0" distL="114300" distR="114300" simplePos="0" relativeHeight="251693056" behindDoc="0" locked="0" layoutInCell="1" allowOverlap="1" wp14:anchorId="775620F2" wp14:editId="2B11B9CA">
            <wp:simplePos x="0" y="0"/>
            <wp:positionH relativeFrom="column">
              <wp:posOffset>-607695</wp:posOffset>
            </wp:positionH>
            <wp:positionV relativeFrom="paragraph">
              <wp:posOffset>-721995</wp:posOffset>
            </wp:positionV>
            <wp:extent cx="1286766" cy="1409530"/>
            <wp:effectExtent l="0" t="0" r="0" b="635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1"/>
                    <a:srcRect l="4355" r="4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66" cy="140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70E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7662D5" wp14:editId="1BC93BC7">
                <wp:simplePos x="0" y="0"/>
                <wp:positionH relativeFrom="column">
                  <wp:posOffset>3333750</wp:posOffset>
                </wp:positionH>
                <wp:positionV relativeFrom="page">
                  <wp:posOffset>259080</wp:posOffset>
                </wp:positionV>
                <wp:extent cx="3013200" cy="684000"/>
                <wp:effectExtent l="0" t="0" r="0" b="1905"/>
                <wp:wrapThrough wrapText="bothSides">
                  <wp:wrapPolygon edited="0">
                    <wp:start x="273" y="0"/>
                    <wp:lineTo x="273" y="21058"/>
                    <wp:lineTo x="21168" y="21058"/>
                    <wp:lineTo x="21168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2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1FDD7" w14:textId="6D0E4A21" w:rsidR="00AB7E36" w:rsidRPr="00903CF9" w:rsidRDefault="001619FC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Bold"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903CF9">
                              <w:rPr>
                                <w:rFonts w:ascii="Corbel" w:hAnsi="Corbel" w:cs="SegoePro-Bold"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t>Res</w:t>
                            </w:r>
                            <w:r w:rsidR="00AB7E36" w:rsidRPr="00903CF9">
                              <w:rPr>
                                <w:rFonts w:ascii="Corbel" w:hAnsi="Corbel" w:cs="SegoePro-Bold"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t xml:space="preserve">earch </w:t>
                            </w:r>
                            <w:r w:rsidR="00903CF9" w:rsidRPr="00903CF9">
                              <w:rPr>
                                <w:rFonts w:ascii="Corbel" w:hAnsi="Corbel" w:cs="SegoePro-Bold"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t xml:space="preserve">opportunity </w:t>
                            </w:r>
                            <w:r w:rsidR="00AB7E36" w:rsidRPr="00903CF9">
                              <w:rPr>
                                <w:rFonts w:ascii="Corbel" w:hAnsi="Corbel" w:cs="SegoePro-Bold"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t>in</w:t>
                            </w:r>
                          </w:p>
                          <w:p w14:paraId="059A6B59" w14:textId="6970B5F9" w:rsidR="00DE2E84" w:rsidRPr="00903CF9" w:rsidRDefault="0094505D" w:rsidP="009C5DA7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903CF9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30"/>
                                <w:szCs w:val="30"/>
                                <w:lang w:val="en-GB"/>
                              </w:rPr>
                              <w:t>low-level GPU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662D5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62.5pt;margin-top:20.4pt;width:237.25pt;height:5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" filled="f" stroked="f">
                <v:textbox>
                  <w:txbxContent>
                    <w:p w14:paraId="2A11FDD7" w14:textId="6D0E4A21" w:rsidR="00AB7E36" w:rsidRPr="00903CF9" w:rsidRDefault="001619FC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Bold"/>
                          <w:color w:val="EC974C"/>
                          <w:sz w:val="30"/>
                          <w:szCs w:val="30"/>
                          <w:lang w:val="en-GB"/>
                        </w:rPr>
                      </w:pPr>
                      <w:r w:rsidRPr="00903CF9">
                        <w:rPr>
                          <w:rFonts w:ascii="Corbel" w:hAnsi="Corbel" w:cs="SegoePro-Bold"/>
                          <w:color w:val="EC974C"/>
                          <w:sz w:val="30"/>
                          <w:szCs w:val="30"/>
                          <w:lang w:val="en-GB"/>
                        </w:rPr>
                        <w:t>Res</w:t>
                      </w:r>
                      <w:r w:rsidR="00AB7E36" w:rsidRPr="00903CF9">
                        <w:rPr>
                          <w:rFonts w:ascii="Corbel" w:hAnsi="Corbel" w:cs="SegoePro-Bold"/>
                          <w:color w:val="EC974C"/>
                          <w:sz w:val="30"/>
                          <w:szCs w:val="30"/>
                          <w:lang w:val="en-GB"/>
                        </w:rPr>
                        <w:t xml:space="preserve">earch </w:t>
                      </w:r>
                      <w:r w:rsidR="00903CF9" w:rsidRPr="00903CF9">
                        <w:rPr>
                          <w:rFonts w:ascii="Corbel" w:hAnsi="Corbel" w:cs="SegoePro-Bold"/>
                          <w:color w:val="EC974C"/>
                          <w:sz w:val="30"/>
                          <w:szCs w:val="30"/>
                          <w:lang w:val="en-GB"/>
                        </w:rPr>
                        <w:t xml:space="preserve">opportunity </w:t>
                      </w:r>
                      <w:r w:rsidR="00AB7E36" w:rsidRPr="00903CF9">
                        <w:rPr>
                          <w:rFonts w:ascii="Corbel" w:hAnsi="Corbel" w:cs="SegoePro-Bold"/>
                          <w:color w:val="EC974C"/>
                          <w:sz w:val="30"/>
                          <w:szCs w:val="30"/>
                          <w:lang w:val="en-GB"/>
                        </w:rPr>
                        <w:t>in</w:t>
                      </w:r>
                    </w:p>
                    <w:p w14:paraId="059A6B59" w14:textId="6970B5F9" w:rsidR="00DE2E84" w:rsidRPr="00903CF9" w:rsidRDefault="0094505D" w:rsidP="009C5DA7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</w:pPr>
                      <w:r w:rsidRPr="00903CF9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30"/>
                          <w:szCs w:val="30"/>
                          <w:lang w:val="en-GB"/>
                        </w:rPr>
                        <w:t>low-level GPU programming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769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B7ECEB" wp14:editId="6308B4A2">
                <wp:simplePos x="0" y="0"/>
                <wp:positionH relativeFrom="column">
                  <wp:posOffset>966470</wp:posOffset>
                </wp:positionH>
                <wp:positionV relativeFrom="page">
                  <wp:posOffset>168910</wp:posOffset>
                </wp:positionV>
                <wp:extent cx="1839600" cy="835200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6251" w14:textId="437D9C3F" w:rsidR="00533C46" w:rsidRPr="00E76932" w:rsidRDefault="008372D5" w:rsidP="00E76932">
                            <w:pPr>
                              <w:pStyle w:val="BalloonText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Niels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Ouvrard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ECEB" id="Zone de texte 6" o:spid="_x0000_s1027" type="#_x0000_t202" style="position:absolute;left:0;text-align:left;margin-left:76.1pt;margin-top:13.3pt;width:144.8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" filled="f" stroked="f">
                <v:textbox>
                  <w:txbxContent>
                    <w:p w14:paraId="5D1F6251" w14:textId="437D9C3F" w:rsidR="00533C46" w:rsidRPr="00E76932" w:rsidRDefault="008372D5" w:rsidP="00E76932">
                      <w:pPr>
                        <w:pStyle w:val="BalloonText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Niels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Ouvrard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0D46FC9F" w14:textId="0C9D76DD" w:rsidR="00AF7C19" w:rsidRPr="00B866B9" w:rsidRDefault="00CB2D87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5199" behindDoc="0" locked="0" layoutInCell="1" allowOverlap="1" wp14:anchorId="0CA38C45" wp14:editId="19675913">
                <wp:simplePos x="0" y="0"/>
                <wp:positionH relativeFrom="column">
                  <wp:posOffset>866775</wp:posOffset>
                </wp:positionH>
                <wp:positionV relativeFrom="paragraph">
                  <wp:posOffset>126365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64160"/>
                        </a:xfrm>
                        <a:prstGeom prst="rect">
                          <a:avLst/>
                        </a:prstGeom>
                        <a:solidFill>
                          <a:srgbClr val="1E8D8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FF8AB" w14:textId="126F5552" w:rsidR="00483441" w:rsidRPr="00DC5877" w:rsidRDefault="00B866B9" w:rsidP="00483441">
                            <w:pPr>
                              <w:pStyle w:val="BalloonText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6B9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</w:t>
                            </w:r>
                            <w:r w:rsidR="007F4120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cti</w:t>
                            </w:r>
                            <w:r w:rsidR="00AB7E36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</w:t>
                            </w:r>
                          </w:p>
                          <w:p w14:paraId="57A3A42B" w14:textId="77777777" w:rsidR="00483441" w:rsidRPr="00BC5ADF" w:rsidRDefault="00483441" w:rsidP="00483441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38C45" id="Zone de texte 8" o:spid="_x0000_s1028" type="#_x0000_t202" style="position:absolute;margin-left:68.25pt;margin-top:9.95pt;width:215.6pt;height:20.8pt;z-index:251635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" fillcolor="#1e8d82" stroked="f">
                <v:textbox>
                  <w:txbxContent>
                    <w:p w14:paraId="796FF8AB" w14:textId="126F5552" w:rsidR="00483441" w:rsidRPr="00DC5877" w:rsidRDefault="00B866B9" w:rsidP="00483441">
                      <w:pPr>
                        <w:pStyle w:val="BalloonText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6B9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</w:t>
                      </w:r>
                      <w:r w:rsidR="007F4120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cti</w:t>
                      </w:r>
                      <w:r w:rsidR="00AB7E36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</w:t>
                      </w:r>
                    </w:p>
                    <w:p w14:paraId="57A3A42B" w14:textId="77777777" w:rsidR="00483441" w:rsidRPr="00BC5ADF" w:rsidRDefault="00483441" w:rsidP="00483441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380ED0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BFE5DE" wp14:editId="5B7581DD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9118A" id="Connecteur droit 90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" strokecolor="white [3212]" strokeweight="6pt">
                <v:stroke dashstyle="1 1" endcap="round"/>
              </v:line>
            </w:pict>
          </mc:Fallback>
        </mc:AlternateContent>
      </w:r>
      <w:r w:rsidR="003D445D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2991" behindDoc="1" locked="0" layoutInCell="1" allowOverlap="1" wp14:anchorId="2BC97D50" wp14:editId="4603D460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95AA5" id="Rectangle 91" o:spid="_x0000_s1026" style="position:absolute;margin-left:-70.85pt;margin-top:9.95pt;width:139.2pt;height:747.95pt;z-index:-251583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" fillcolor="#48b6a8" stroked="f"/>
            </w:pict>
          </mc:Fallback>
        </mc:AlternateContent>
      </w:r>
      <w:r w:rsidR="00945931" w:rsidRPr="00B866B9">
        <w:rPr>
          <w:lang w:val="es-ES"/>
        </w:rPr>
        <w:t xml:space="preserve"> </w:t>
      </w:r>
    </w:p>
    <w:p w14:paraId="3D727AF0" w14:textId="385FF97B" w:rsidR="00B75625" w:rsidRPr="00B866B9" w:rsidRDefault="00B75625" w:rsidP="00B75625">
      <w:pPr>
        <w:rPr>
          <w:lang w:val="es-ES"/>
        </w:rPr>
      </w:pPr>
    </w:p>
    <w:p w14:paraId="023F86AE" w14:textId="524417FE" w:rsidR="00B75625" w:rsidRPr="00B866B9" w:rsidRDefault="00CB2D87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689E1" wp14:editId="461C8385">
                <wp:simplePos x="0" y="0"/>
                <wp:positionH relativeFrom="column">
                  <wp:posOffset>1203960</wp:posOffset>
                </wp:positionH>
                <wp:positionV relativeFrom="paragraph">
                  <wp:posOffset>53340</wp:posOffset>
                </wp:positionV>
                <wp:extent cx="4927600" cy="68580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3E8837" w14:textId="3E6EE05C" w:rsidR="00A11075" w:rsidRPr="00D2700F" w:rsidRDefault="00AB7E36" w:rsidP="00A11075">
                            <w:pPr>
                              <w:rPr>
                                <w:lang w:val="es-ES"/>
                              </w:rPr>
                            </w:pPr>
                            <w:r w:rsidRPr="00AB7E36">
                              <w:rPr>
                                <w:lang w:val="en-US"/>
                              </w:rPr>
                              <w:t xml:space="preserve">4th-year Computer </w:t>
                            </w:r>
                            <w:r w:rsidR="0094505D">
                              <w:rPr>
                                <w:lang w:val="en-US"/>
                              </w:rPr>
                              <w:t>Engineer</w:t>
                            </w:r>
                            <w:r w:rsidRPr="00AB7E36">
                              <w:rPr>
                                <w:lang w:val="en-US"/>
                              </w:rPr>
                              <w:t xml:space="preserve"> student</w:t>
                            </w:r>
                            <w:r w:rsidR="001A3374">
                              <w:rPr>
                                <w:lang w:val="en-US"/>
                              </w:rPr>
                              <w:t xml:space="preserve"> with strong knowledge in </w:t>
                            </w:r>
                            <w:r w:rsidR="001A3374" w:rsidRPr="001A3374">
                              <w:rPr>
                                <w:lang w:val="en-US"/>
                              </w:rPr>
                              <w:t>C/C++</w:t>
                            </w:r>
                            <w:r w:rsidRPr="00AB7E36">
                              <w:rPr>
                                <w:lang w:val="en-US"/>
                              </w:rPr>
                              <w:t>.</w:t>
                            </w:r>
                            <w:r w:rsidR="001A3374">
                              <w:rPr>
                                <w:lang w:val="en-US"/>
                              </w:rPr>
                              <w:br/>
                            </w:r>
                            <w:r w:rsidRPr="00AB7E36">
                              <w:rPr>
                                <w:lang w:val="en-US"/>
                              </w:rPr>
                              <w:t xml:space="preserve">I am looking for a 6-month part-time </w:t>
                            </w:r>
                            <w:r w:rsidR="005873A9">
                              <w:rPr>
                                <w:lang w:val="en-US"/>
                              </w:rPr>
                              <w:t>opportunity</w:t>
                            </w:r>
                            <w:r w:rsidRPr="00AB7E36">
                              <w:rPr>
                                <w:lang w:val="en-US"/>
                              </w:rPr>
                              <w:t xml:space="preserve"> in </w:t>
                            </w:r>
                            <w:r w:rsidR="0094505D" w:rsidRPr="0094505D">
                              <w:rPr>
                                <w:b/>
                                <w:bCs/>
                                <w:lang w:val="en-US"/>
                              </w:rPr>
                              <w:t>low-level GPU</w:t>
                            </w:r>
                            <w:r w:rsidRPr="0094505D">
                              <w:rPr>
                                <w:b/>
                                <w:bCs/>
                                <w:lang w:val="en-US"/>
                              </w:rPr>
                              <w:t xml:space="preserve"> development</w:t>
                            </w:r>
                            <w:r w:rsidRPr="00AB7E36">
                              <w:rPr>
                                <w:lang w:val="en-US"/>
                              </w:rPr>
                              <w:t xml:space="preserve"> starting from </w:t>
                            </w:r>
                            <w:r w:rsidRPr="00AB7E36">
                              <w:rPr>
                                <w:b/>
                                <w:bCs/>
                                <w:lang w:val="en-US"/>
                              </w:rPr>
                              <w:t>September 15, 2025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89E1" id="Zone de texte 10" o:spid="_x0000_s1029" type="#_x0000_t202" style="position:absolute;margin-left:94.8pt;margin-top:4.2pt;width:388pt;height:5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" filled="f" stroked="f">
                <v:textbox>
                  <w:txbxContent>
                    <w:p w14:paraId="273E8837" w14:textId="3E6EE05C" w:rsidR="00A11075" w:rsidRPr="00D2700F" w:rsidRDefault="00AB7E36" w:rsidP="00A11075">
                      <w:pPr>
                        <w:rPr>
                          <w:lang w:val="es-ES"/>
                        </w:rPr>
                      </w:pPr>
                      <w:r w:rsidRPr="00AB7E36">
                        <w:rPr>
                          <w:lang w:val="en-US"/>
                        </w:rPr>
                        <w:t xml:space="preserve">4th-year Computer </w:t>
                      </w:r>
                      <w:r w:rsidR="0094505D">
                        <w:rPr>
                          <w:lang w:val="en-US"/>
                        </w:rPr>
                        <w:t>Engineer</w:t>
                      </w:r>
                      <w:r w:rsidRPr="00AB7E36">
                        <w:rPr>
                          <w:lang w:val="en-US"/>
                        </w:rPr>
                        <w:t xml:space="preserve"> student</w:t>
                      </w:r>
                      <w:r w:rsidR="001A3374">
                        <w:rPr>
                          <w:lang w:val="en-US"/>
                        </w:rPr>
                        <w:t xml:space="preserve"> with strong knowledge in </w:t>
                      </w:r>
                      <w:r w:rsidR="001A3374" w:rsidRPr="001A3374">
                        <w:rPr>
                          <w:lang w:val="en-US"/>
                        </w:rPr>
                        <w:t>C/C++</w:t>
                      </w:r>
                      <w:r w:rsidRPr="00AB7E36">
                        <w:rPr>
                          <w:lang w:val="en-US"/>
                        </w:rPr>
                        <w:t>.</w:t>
                      </w:r>
                      <w:r w:rsidR="001A3374">
                        <w:rPr>
                          <w:lang w:val="en-US"/>
                        </w:rPr>
                        <w:br/>
                      </w:r>
                      <w:r w:rsidRPr="00AB7E36">
                        <w:rPr>
                          <w:lang w:val="en-US"/>
                        </w:rPr>
                        <w:t xml:space="preserve">I am looking for a 6-month part-time </w:t>
                      </w:r>
                      <w:r w:rsidR="005873A9">
                        <w:rPr>
                          <w:lang w:val="en-US"/>
                        </w:rPr>
                        <w:t>opportunity</w:t>
                      </w:r>
                      <w:r w:rsidRPr="00AB7E36">
                        <w:rPr>
                          <w:lang w:val="en-US"/>
                        </w:rPr>
                        <w:t xml:space="preserve"> in </w:t>
                      </w:r>
                      <w:r w:rsidR="0094505D" w:rsidRPr="0094505D">
                        <w:rPr>
                          <w:b/>
                          <w:bCs/>
                          <w:lang w:val="en-US"/>
                        </w:rPr>
                        <w:t>low-level GPU</w:t>
                      </w:r>
                      <w:r w:rsidRPr="0094505D">
                        <w:rPr>
                          <w:b/>
                          <w:bCs/>
                          <w:lang w:val="en-US"/>
                        </w:rPr>
                        <w:t xml:space="preserve"> development</w:t>
                      </w:r>
                      <w:r w:rsidRPr="00AB7E36">
                        <w:rPr>
                          <w:lang w:val="en-US"/>
                        </w:rPr>
                        <w:t xml:space="preserve"> starting from </w:t>
                      </w:r>
                      <w:r w:rsidRPr="00AB7E36">
                        <w:rPr>
                          <w:b/>
                          <w:bCs/>
                          <w:lang w:val="en-US"/>
                        </w:rPr>
                        <w:t>September 15, 2025</w:t>
                      </w:r>
                      <w:r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3F73C" w14:textId="7502325D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F8CCAA" wp14:editId="6C448CF1">
                <wp:simplePos x="0" y="0"/>
                <wp:positionH relativeFrom="column">
                  <wp:posOffset>-802640</wp:posOffset>
                </wp:positionH>
                <wp:positionV relativeFrom="paragraph">
                  <wp:posOffset>287020</wp:posOffset>
                </wp:positionV>
                <wp:extent cx="1551305" cy="2098040"/>
                <wp:effectExtent l="0" t="0" r="0" b="0"/>
                <wp:wrapThrough wrapText="bothSides">
                  <wp:wrapPolygon edited="0">
                    <wp:start x="884" y="131"/>
                    <wp:lineTo x="884" y="21312"/>
                    <wp:lineTo x="20512" y="21312"/>
                    <wp:lineTo x="20512" y="131"/>
                    <wp:lineTo x="884" y="131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209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FD493" w14:textId="3F7C879F" w:rsidR="00533C46" w:rsidRPr="00F839B1" w:rsidRDefault="00911C7B" w:rsidP="00A51332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</w:t>
                            </w:r>
                            <w:r w:rsidR="00533C46"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="00533C46" w:rsidRPr="00F839B1">
                              <w:rPr>
                                <w:rFonts w:ascii="Helvetica" w:hAnsi="Helvetica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CB2D87" w:rsidRPr="00F839B1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+33</w:t>
                            </w:r>
                            <w:r w:rsidR="008372D5" w:rsidRPr="00F839B1">
                              <w:rPr>
                                <w:rFonts w:ascii="Helvetica" w:hAnsi="Helvetica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7 82 02 19 52</w:t>
                            </w:r>
                          </w:p>
                          <w:p w14:paraId="5AB843D6" w14:textId="3AC1A6AC" w:rsidR="00533C46" w:rsidRPr="00F839B1" w:rsidRDefault="006B76C4" w:rsidP="00824E50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</w:t>
                            </w:r>
                            <w:r w:rsidR="00533C46" w:rsidRPr="00F839B1">
                              <w:rPr>
                                <w:rStyle w:val="Hyperlink"/>
                                <w:rFonts w:cs="SegoePro-Light"/>
                                <w:color w:val="FFFFFF" w:themeColor="background1"/>
                                <w:sz w:val="20"/>
                                <w:szCs w:val="14"/>
                                <w:lang w:val="en-GB"/>
                              </w:rPr>
                              <w:br/>
                            </w:r>
                            <w:hyperlink r:id="rId12" w:history="1">
                              <w:r w:rsidR="008372D5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ouvrard</w:t>
                              </w:r>
                              <w:r w:rsidR="00824E50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niels</w:t>
                              </w:r>
                              <w:r w:rsidR="008372D5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</w:t>
                              </w:r>
                              <w:r w:rsidR="00824E50"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18"/>
                                  <w:szCs w:val="12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gmail.com</w:t>
                              </w:r>
                            </w:hyperlink>
                          </w:p>
                          <w:p w14:paraId="5988FAD9" w14:textId="2322FB12" w:rsidR="00824E50" w:rsidRPr="00F839B1" w:rsidRDefault="00A03FDD" w:rsidP="00824E50">
                            <w:pPr>
                              <w:pStyle w:val="BalloonText"/>
                              <w:spacing w:after="240"/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3" w:history="1">
                              <w:r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hyperlink>
                            <w:r w:rsidR="00824E50"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 w:val="24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EE8C3DF" w14:textId="47D9FABC" w:rsidR="00824E50" w:rsidRPr="00F839B1" w:rsidRDefault="00824E50" w:rsidP="00824E50">
                            <w:pPr>
                              <w:pStyle w:val="BalloonText"/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Pr="00F839B1">
                                <w:rPr>
                                  <w:rStyle w:val="Hyperlink"/>
                                  <w:rFonts w:ascii="Helvetica" w:hAnsi="Helvetica" w:cs="SegoePro-Light"/>
                                  <w:b/>
                                  <w:bCs/>
                                  <w:color w:val="FFFFFF" w:themeColor="background1"/>
                                  <w:sz w:val="20"/>
                                  <w:szCs w:val="14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GitHub</w:t>
                              </w:r>
                            </w:hyperlink>
                            <w:r w:rsidRPr="00F839B1">
                              <w:rPr>
                                <w:rFonts w:ascii="Helvetica" w:hAnsi="Helvetica" w:cs="SegoePro-Light"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8CCA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0" type="#_x0000_t202" style="position:absolute;margin-left:-63.2pt;margin-top:22.6pt;width:122.15pt;height:165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" filled="f" stroked="f">
                <v:textbox>
                  <w:txbxContent>
                    <w:p w14:paraId="329FD493" w14:textId="3F7C879F" w:rsidR="00533C46" w:rsidRPr="00F839B1" w:rsidRDefault="00911C7B" w:rsidP="00A51332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9B1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</w:t>
                      </w:r>
                      <w:r w:rsidR="00533C46" w:rsidRPr="00F839B1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="00533C46" w:rsidRPr="00F839B1">
                        <w:rPr>
                          <w:rFonts w:ascii="Helvetica" w:hAnsi="Helvetica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CB2D87" w:rsidRPr="00F839B1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+33</w:t>
                      </w:r>
                      <w:r w:rsidR="008372D5" w:rsidRPr="00F839B1">
                        <w:rPr>
                          <w:rFonts w:ascii="Helvetica" w:hAnsi="Helvetica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7 82 02 19 52</w:t>
                      </w:r>
                    </w:p>
                    <w:p w14:paraId="5AB843D6" w14:textId="3AC1A6AC" w:rsidR="00533C46" w:rsidRPr="00F839B1" w:rsidRDefault="006B76C4" w:rsidP="00824E50">
                      <w:pPr>
                        <w:pStyle w:val="Paragraphestandard"/>
                        <w:spacing w:after="240" w:line="240" w:lineRule="auto"/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9B1">
                        <w:rPr>
                          <w:rFonts w:ascii="Helvetica" w:hAnsi="Helvetica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</w:t>
                      </w:r>
                      <w:r w:rsidR="00533C46" w:rsidRPr="00F839B1">
                        <w:rPr>
                          <w:rStyle w:val="Hyperlink"/>
                          <w:rFonts w:cs="SegoePro-Light"/>
                          <w:color w:val="FFFFFF" w:themeColor="background1"/>
                          <w:sz w:val="20"/>
                          <w:szCs w:val="14"/>
                          <w:lang w:val="en-GB"/>
                        </w:rPr>
                        <w:br/>
                      </w:r>
                      <w:hyperlink r:id="rId15" w:history="1">
                        <w:r w:rsidR="008372D5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ouvrard</w:t>
                        </w:r>
                        <w:r w:rsidR="00824E50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niels</w:t>
                        </w:r>
                        <w:r w:rsidR="008372D5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</w:t>
                        </w:r>
                        <w:r w:rsidR="00824E50"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18"/>
                            <w:szCs w:val="12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gmail.com</w:t>
                        </w:r>
                      </w:hyperlink>
                    </w:p>
                    <w:p w14:paraId="5988FAD9" w14:textId="2322FB12" w:rsidR="00824E50" w:rsidRPr="00F839B1" w:rsidRDefault="00A03FDD" w:rsidP="00824E50">
                      <w:pPr>
                        <w:pStyle w:val="BalloonText"/>
                        <w:spacing w:after="240"/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6" w:history="1">
                        <w:r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hyperlink>
                      <w:r w:rsidR="00824E50" w:rsidRPr="00F839B1">
                        <w:rPr>
                          <w:rFonts w:ascii="Helvetica" w:hAnsi="Helvetica" w:cs="SegoePro-Light"/>
                          <w:color w:val="FFFFFF" w:themeColor="background1"/>
                          <w:sz w:val="24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EE8C3DF" w14:textId="47D9FABC" w:rsidR="00824E50" w:rsidRPr="00F839B1" w:rsidRDefault="00824E50" w:rsidP="00824E50">
                      <w:pPr>
                        <w:pStyle w:val="BalloonText"/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history="1">
                        <w:r w:rsidRPr="00F839B1">
                          <w:rPr>
                            <w:rStyle w:val="Hyperlink"/>
                            <w:rFonts w:ascii="Helvetica" w:hAnsi="Helvetica" w:cs="SegoePro-Light"/>
                            <w:b/>
                            <w:bCs/>
                            <w:color w:val="FFFFFF" w:themeColor="background1"/>
                            <w:sz w:val="20"/>
                            <w:szCs w:val="14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GitHub</w:t>
                        </w:r>
                      </w:hyperlink>
                      <w:r w:rsidRPr="00F839B1">
                        <w:rPr>
                          <w:rFonts w:ascii="Helvetica" w:hAnsi="Helvetica" w:cs="SegoePro-Light"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F0069D" w14:textId="653AA2E1" w:rsidR="00B75625" w:rsidRPr="00B866B9" w:rsidRDefault="00B75625" w:rsidP="00B75625">
      <w:pPr>
        <w:rPr>
          <w:lang w:val="es-ES"/>
        </w:rPr>
      </w:pPr>
    </w:p>
    <w:p w14:paraId="158776AB" w14:textId="7BECE796" w:rsidR="00B75625" w:rsidRPr="00B866B9" w:rsidRDefault="00A51332" w:rsidP="00B75625">
      <w:pPr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54726" wp14:editId="671C3C31">
                <wp:simplePos x="0" y="0"/>
                <wp:positionH relativeFrom="column">
                  <wp:posOffset>1210310</wp:posOffset>
                </wp:positionH>
                <wp:positionV relativeFrom="paragraph">
                  <wp:posOffset>469900</wp:posOffset>
                </wp:positionV>
                <wp:extent cx="5053330" cy="298196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330" cy="298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2A7CC4" w14:textId="4B732107" w:rsidR="00CE57D9" w:rsidRPr="00AB7E36" w:rsidRDefault="00B866B9" w:rsidP="00CE57D9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Indienov - 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Embedded Development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and Python 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February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– </w:t>
                            </w:r>
                            <w:r w:rsid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M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a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y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202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5F06027" w14:textId="7C1F6DE5" w:rsidR="00D2700F" w:rsidRPr="00AB7E36" w:rsidRDefault="00AB7E36" w:rsidP="00B10CEB">
                            <w:pPr>
                              <w:spacing w:after="240"/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lang w:val="en-GB"/>
                              </w:rPr>
                              <w:t>Developed a test harness and a driver in C for a "Texas Instruments LP5521" LED based on the manufacturer's documentation. Also created various production tools in Python, such as developing a class for connecting to AWS servers using canonical requests, for a unit testing software in MQTT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000000" w:themeColor="text1"/>
                                <w:lang w:val="en-GB"/>
                              </w:rPr>
                              <w:t>.</w:t>
                            </w:r>
                          </w:p>
                          <w:p w14:paraId="4B4924F0" w14:textId="425F3A6E" w:rsidR="00D2700F" w:rsidRPr="00AB7E36" w:rsidRDefault="00AB7E36" w:rsidP="00B10CEB">
                            <w:pPr>
                              <w:spacing w:after="240"/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 xml:space="preserve">Epitech Trainer 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>(</w:t>
                            </w:r>
                            <w:r w:rsidR="00B10CEB" w:rsidRPr="00AB7E36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n-GB"/>
                              </w:rPr>
                              <w:t>2023 – 2024, 10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 xml:space="preserve"> </w:t>
                            </w:r>
                            <w:r w:rsidR="00A901AE" w:rsidRPr="00AB7E36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n-GB"/>
                              </w:rPr>
                              <w:t>mo</w:t>
                            </w:r>
                            <w:r w:rsidRPr="00AB7E36">
                              <w:rPr>
                                <w:rFonts w:ascii="Helvetica" w:hAnsi="Helvetica" w:cs="SegoePro-Bold"/>
                                <w:bCs/>
                                <w:color w:val="48B6A8"/>
                                <w:lang w:val="en-GB"/>
                              </w:rPr>
                              <w:t>nths</w:t>
                            </w:r>
                            <w:r w:rsidR="00B10CEB" w:rsidRPr="00AB7E36">
                              <w:rPr>
                                <w:rFonts w:ascii="Corbel" w:hAnsi="Corbel" w:cs="SegoePro-Bold"/>
                                <w:bCs/>
                                <w:color w:val="48B6A8"/>
                                <w:lang w:val="en-GB"/>
                              </w:rPr>
                              <w:t>)</w:t>
                            </w:r>
                            <w:r w:rsidR="00D2700F" w:rsidRPr="00AB7E36">
                              <w:rPr>
                                <w:lang w:val="en-GB"/>
                              </w:rPr>
                              <w:br/>
                            </w:r>
                            <w:r w:rsidRPr="00AB7E36">
                              <w:rPr>
                                <w:lang w:val="en-GB"/>
                              </w:rPr>
                              <w:t>Trained first and second-year students in C and C++. Delivered lessons on C libraries, project presentations, and evaluations for two groups of 60 students each</w:t>
                            </w:r>
                            <w:r w:rsidR="007F4120" w:rsidRPr="00AB7E36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23BC9303" w14:textId="33AEA70F" w:rsidR="00483441" w:rsidRPr="00AB7E36" w:rsidRDefault="00DD3E33" w:rsidP="00DD3E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FrenchFounders 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– 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F</w:t>
                            </w:r>
                            <w:r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ronten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d 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d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e</w:t>
                            </w:r>
                            <w:r w:rsidR="00A901AE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velopment</w:t>
                            </w:r>
                            <w:r w:rsidR="00D2700F" w:rsidRPr="00AB7E36">
                              <w:rPr>
                                <w:rFonts w:ascii="Corbel" w:hAnsi="Corbel" w:cs="SegoePro-Bold"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June</w:t>
                            </w:r>
                            <w:r w:rsidR="00B866B9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– 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December</w:t>
                            </w:r>
                            <w:r w:rsidR="00F34DF7"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AB7E36">
                              <w:rPr>
                                <w:rFonts w:ascii="Corbel" w:hAnsi="Corbel" w:cs="SegoePro-Bold"/>
                                <w:b w:val="0"/>
                                <w:bC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2022)</w:t>
                            </w:r>
                          </w:p>
                          <w:p w14:paraId="366AC557" w14:textId="5B8DB350" w:rsidR="00533C46" w:rsidRPr="00AB7E36" w:rsidRDefault="00AB7E36" w:rsidP="000C3FC3">
                            <w:pPr>
                              <w:spacing w:after="120"/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lang w:val="en-GB"/>
                              </w:rPr>
                              <w:t>Created multiple web pages using Vue.js, integrated with the company’s backend, and migrated several pages from Vue 2 to Vue 3</w:t>
                            </w:r>
                            <w:r w:rsidR="00FC31BE" w:rsidRPr="00AB7E36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4726" id="Zone de texte 83" o:spid="_x0000_s1031" type="#_x0000_t202" style="position:absolute;margin-left:95.3pt;margin-top:37pt;width:397.9pt;height:23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" filled="f" stroked="f">
                <v:textbox>
                  <w:txbxContent>
                    <w:p w14:paraId="5F2A7CC4" w14:textId="4B732107" w:rsidR="00CE57D9" w:rsidRPr="00AB7E36" w:rsidRDefault="00B866B9" w:rsidP="00CE57D9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Indienov - </w:t>
                      </w:r>
                      <w:r w:rsidR="00AB7E36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Embedded Development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and Python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CE57D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(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February</w:t>
                      </w:r>
                      <w:r w:rsidR="00A901AE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– </w:t>
                      </w:r>
                      <w:r w:rsid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M</w:t>
                      </w:r>
                      <w:r w:rsidR="00A901AE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a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y</w:t>
                      </w:r>
                      <w:r w:rsidR="00A901AE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CE57D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202</w:t>
                      </w:r>
                      <w:r w:rsidR="00B10CEB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4</w:t>
                      </w:r>
                      <w:r w:rsidR="00CE57D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5F06027" w14:textId="7C1F6DE5" w:rsidR="00D2700F" w:rsidRPr="00AB7E36" w:rsidRDefault="00AB7E36" w:rsidP="00B10CEB">
                      <w:pPr>
                        <w:spacing w:after="240"/>
                        <w:rPr>
                          <w:lang w:val="en-GB"/>
                        </w:rPr>
                      </w:pPr>
                      <w:r w:rsidRPr="00AB7E36">
                        <w:rPr>
                          <w:lang w:val="en-GB"/>
                        </w:rPr>
                        <w:t>Developed a test harness and a driver in C for a "Texas Instruments LP5521" LED based on the manufacturer's documentation. Also created various production tools in Python, such as developing a class for connecting to AWS servers using canonical requests, for a unit testing software in MQTT</w:t>
                      </w:r>
                      <w:r w:rsidR="00D2700F" w:rsidRPr="00AB7E36">
                        <w:rPr>
                          <w:rFonts w:ascii="Corbel" w:hAnsi="Corbel" w:cs="SegoePro-Bold"/>
                          <w:color w:val="000000" w:themeColor="text1"/>
                          <w:lang w:val="en-GB"/>
                        </w:rPr>
                        <w:t>.</w:t>
                      </w:r>
                    </w:p>
                    <w:p w14:paraId="4B4924F0" w14:textId="425F3A6E" w:rsidR="00D2700F" w:rsidRPr="00AB7E36" w:rsidRDefault="00AB7E36" w:rsidP="00B10CEB">
                      <w:pPr>
                        <w:spacing w:after="240"/>
                        <w:rPr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>Epitech Trainer</w:t>
                      </w:r>
                      <w:r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 xml:space="preserve"> </w:t>
                      </w:r>
                      <w:r w:rsidR="00B10CEB"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>(</w:t>
                      </w:r>
                      <w:r w:rsidR="00B10CEB" w:rsidRPr="00AB7E36">
                        <w:rPr>
                          <w:rFonts w:ascii="Helvetica" w:hAnsi="Helvetica" w:cs="SegoePro-Bold"/>
                          <w:bCs/>
                          <w:color w:val="48B6A8"/>
                          <w:lang w:val="en-GB"/>
                        </w:rPr>
                        <w:t>2023 – 2024, 10</w:t>
                      </w:r>
                      <w:r w:rsidR="00B10CEB"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 xml:space="preserve"> </w:t>
                      </w:r>
                      <w:r w:rsidR="00A901AE" w:rsidRPr="00AB7E36">
                        <w:rPr>
                          <w:rFonts w:ascii="Helvetica" w:hAnsi="Helvetica" w:cs="SegoePro-Bold"/>
                          <w:bCs/>
                          <w:color w:val="48B6A8"/>
                          <w:lang w:val="en-GB"/>
                        </w:rPr>
                        <w:t>mo</w:t>
                      </w:r>
                      <w:r w:rsidRPr="00AB7E36">
                        <w:rPr>
                          <w:rFonts w:ascii="Helvetica" w:hAnsi="Helvetica" w:cs="SegoePro-Bold"/>
                          <w:bCs/>
                          <w:color w:val="48B6A8"/>
                          <w:lang w:val="en-GB"/>
                        </w:rPr>
                        <w:t>nths</w:t>
                      </w:r>
                      <w:r w:rsidR="00B10CEB" w:rsidRPr="00AB7E36">
                        <w:rPr>
                          <w:rFonts w:ascii="Corbel" w:hAnsi="Corbel" w:cs="SegoePro-Bold"/>
                          <w:bCs/>
                          <w:color w:val="48B6A8"/>
                          <w:lang w:val="en-GB"/>
                        </w:rPr>
                        <w:t>)</w:t>
                      </w:r>
                      <w:r w:rsidR="00D2700F" w:rsidRPr="00AB7E36">
                        <w:rPr>
                          <w:lang w:val="en-GB"/>
                        </w:rPr>
                        <w:br/>
                      </w:r>
                      <w:r w:rsidRPr="00AB7E36">
                        <w:rPr>
                          <w:lang w:val="en-GB"/>
                        </w:rPr>
                        <w:t>Trained first and second-year students in C and C++. Delivered lessons on C libraries, project presentations, and evaluations for two groups of 60 students each</w:t>
                      </w:r>
                      <w:r w:rsidR="007F4120" w:rsidRPr="00AB7E36">
                        <w:rPr>
                          <w:lang w:val="en-GB"/>
                        </w:rPr>
                        <w:t>.</w:t>
                      </w:r>
                    </w:p>
                    <w:p w14:paraId="23BC9303" w14:textId="33AEA70F" w:rsidR="00483441" w:rsidRPr="00AB7E36" w:rsidRDefault="00DD3E33" w:rsidP="00DD3E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FrenchFounders </w:t>
                      </w:r>
                      <w:r w:rsidR="00D2700F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– </w:t>
                      </w:r>
                      <w:r w:rsidR="00D2700F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F</w:t>
                      </w:r>
                      <w:r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ronten</w:t>
                      </w:r>
                      <w:r w:rsidR="00D2700F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d </w:t>
                      </w:r>
                      <w:r w:rsidR="00A901AE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d</w:t>
                      </w:r>
                      <w:r w:rsidR="00AB7E36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e</w:t>
                      </w:r>
                      <w:r w:rsidR="00A901AE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>velopment</w:t>
                      </w:r>
                      <w:r w:rsidR="00D2700F" w:rsidRPr="00AB7E36">
                        <w:rPr>
                          <w:rFonts w:ascii="Corbel" w:hAnsi="Corbel" w:cs="SegoePro-Bold"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(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June</w:t>
                      </w:r>
                      <w:r w:rsidR="00B866B9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– </w:t>
                      </w:r>
                      <w:r w:rsidR="00AB7E36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December</w:t>
                      </w:r>
                      <w:r w:rsidR="00F34DF7"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AB7E36">
                        <w:rPr>
                          <w:rFonts w:ascii="Corbel" w:hAnsi="Corbel" w:cs="SegoePro-Bold"/>
                          <w:b w:val="0"/>
                          <w:bCs/>
                          <w:color w:val="48B6A8"/>
                          <w:sz w:val="24"/>
                          <w:szCs w:val="24"/>
                          <w:lang w:val="en-GB"/>
                        </w:rPr>
                        <w:t>2022)</w:t>
                      </w:r>
                    </w:p>
                    <w:p w14:paraId="366AC557" w14:textId="5B8DB350" w:rsidR="00533C46" w:rsidRPr="00AB7E36" w:rsidRDefault="00AB7E36" w:rsidP="000C3FC3">
                      <w:pPr>
                        <w:spacing w:after="120"/>
                        <w:rPr>
                          <w:lang w:val="en-GB"/>
                        </w:rPr>
                      </w:pPr>
                      <w:r w:rsidRPr="00AB7E36">
                        <w:rPr>
                          <w:lang w:val="en-GB"/>
                        </w:rPr>
                        <w:t>Created multiple web pages using Vue.js, integrated with the company’s backend, and migrated several pages from Vue 2 to Vue 3</w:t>
                      </w:r>
                      <w:r w:rsidR="00FC31BE" w:rsidRPr="00AB7E36">
                        <w:rPr>
                          <w:lang w:val="en-GB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7D9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0E3DEAE" wp14:editId="4088619C">
                <wp:simplePos x="0" y="0"/>
                <wp:positionH relativeFrom="column">
                  <wp:posOffset>866140</wp:posOffset>
                </wp:positionH>
                <wp:positionV relativeFrom="paragraph">
                  <wp:posOffset>206375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17C01F" w14:textId="555FA29B" w:rsidR="00533C46" w:rsidRPr="00AB7E36" w:rsidRDefault="00AB7E3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  <w:r w:rsidR="007F4120"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rofession</w:t>
                              </w:r>
                              <w:r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al experience</w:t>
                              </w:r>
                              <w:r w:rsidR="00911C7B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14:paraId="20324566" w14:textId="77777777" w:rsidR="00533C46" w:rsidRPr="00AB7E36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E3DEAE" id="Groupe 3" o:spid="_x0000_s1032" style="position:absolute;margin-left:68.2pt;margin-top:16.25pt;width:215.6pt;height:20.8pt;z-index:251640320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">
                <v:shape id="Zone de texte 18" o:spid="_x0000_s1033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" fillcolor="#11514b" stroked="f">
                  <v:textbox>
                    <w:txbxContent>
                      <w:p w14:paraId="6E17C01F" w14:textId="555FA29B" w:rsidR="00533C46" w:rsidRPr="00AB7E36" w:rsidRDefault="00AB7E3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</w:t>
                        </w:r>
                        <w:r w:rsidR="007F4120"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rofession</w:t>
                        </w:r>
                        <w:r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al experience</w:t>
                        </w:r>
                        <w:r w:rsidR="00911C7B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14:paraId="20324566" w14:textId="77777777" w:rsidR="00533C46" w:rsidRPr="00AB7E36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4" type="#_x0000_t75" style="position:absolute;left:24765;top:476;width:1847;height:1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">
                  <v:imagedata r:id="rId19" o:title=""/>
                </v:shape>
                <w10:wrap type="through"/>
              </v:group>
            </w:pict>
          </mc:Fallback>
        </mc:AlternateContent>
      </w:r>
    </w:p>
    <w:p w14:paraId="1FB57FE6" w14:textId="39A8E049" w:rsidR="00B75625" w:rsidRPr="00B866B9" w:rsidRDefault="001A3374" w:rsidP="00B75625">
      <w:pPr>
        <w:jc w:val="center"/>
        <w:rPr>
          <w:lang w:val="es-ES"/>
        </w:rPr>
      </w:pPr>
      <w:r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18D77F" wp14:editId="01E3AB18">
                <wp:simplePos x="0" y="0"/>
                <wp:positionH relativeFrom="column">
                  <wp:posOffset>1189355</wp:posOffset>
                </wp:positionH>
                <wp:positionV relativeFrom="paragraph">
                  <wp:posOffset>5589905</wp:posOffset>
                </wp:positionV>
                <wp:extent cx="4919345" cy="1114425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34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2CD1D" w14:textId="0B727100" w:rsidR="00DD3E33" w:rsidRPr="00DB526F" w:rsidRDefault="000B7482" w:rsidP="00DD3E33">
                            <w:pPr>
                              <w:pStyle w:val="BalloonText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Corbel" w:hAnsi="Corbel" w:cstheme="majorHAnsi"/>
                                <w:b/>
                                <w:bC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 w:cstheme="majorHAnsi"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Apple Metal API</w:t>
                            </w:r>
                          </w:p>
                          <w:p w14:paraId="02AFFBFE" w14:textId="285FF3B2" w:rsidR="003C2AD5" w:rsidRPr="00911C7B" w:rsidRDefault="000B7482" w:rsidP="00CE57D9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Theme="minorHAnsi" w:hAnsiTheme="minorHAnsi" w:cs="SegoePro-Bold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7482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 xml:space="preserve">Self-learner of </w:t>
                            </w:r>
                            <w:r w:rsidRPr="000B7482"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Metal 3</w:t>
                            </w:r>
                            <w:r w:rsidRPr="000B7482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 xml:space="preserve">, using ‘Metal by Tutorials’ by Begbie C. </w:t>
                            </w:r>
                            <w:r w:rsidR="005B77F0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Familiar with</w:t>
                            </w:r>
                            <w:r w:rsidR="005B77F0" w:rsidRPr="005B77F0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 xml:space="preserve"> low-level GPU programming concepts, including rendering pipelines, compute operations, and advanced graphics techniques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D77F" id="Zone de texte 37" o:spid="_x0000_s1035" type="#_x0000_t202" style="position:absolute;left:0;text-align:left;margin-left:93.65pt;margin-top:440.15pt;width:387.35pt;height:87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" filled="f" stroked="f">
                <v:textbox>
                  <w:txbxContent>
                    <w:p w14:paraId="7B62CD1D" w14:textId="0B727100" w:rsidR="00DD3E33" w:rsidRPr="00DB526F" w:rsidRDefault="000B7482" w:rsidP="00DD3E33">
                      <w:pPr>
                        <w:pStyle w:val="BalloonText"/>
                        <w:tabs>
                          <w:tab w:val="left" w:pos="850"/>
                        </w:tabs>
                        <w:spacing w:after="120"/>
                        <w:rPr>
                          <w:rFonts w:ascii="Corbel" w:hAnsi="Corbel" w:cstheme="majorHAnsi"/>
                          <w:b/>
                          <w:bC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rbel" w:hAnsi="Corbel" w:cstheme="majorHAnsi"/>
                          <w:color w:val="48B6A8"/>
                          <w:sz w:val="24"/>
                          <w:szCs w:val="24"/>
                          <w:lang w:val="en-US"/>
                        </w:rPr>
                        <w:t>Apple Metal API</w:t>
                      </w:r>
                    </w:p>
                    <w:p w14:paraId="02AFFBFE" w14:textId="285FF3B2" w:rsidR="003C2AD5" w:rsidRPr="00911C7B" w:rsidRDefault="000B7482" w:rsidP="00CE57D9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Theme="minorHAnsi" w:hAnsiTheme="minorHAnsi" w:cs="SegoePro-Bold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B7482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 xml:space="preserve">Self-learner of </w:t>
                      </w:r>
                      <w:r w:rsidRPr="000B7482">
                        <w:rPr>
                          <w:rFonts w:asciiTheme="minorHAnsi" w:hAnsi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Metal 3</w:t>
                      </w:r>
                      <w:r w:rsidRPr="000B7482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 xml:space="preserve">, using ‘Metal by Tutorials’ by Begbie C. </w:t>
                      </w:r>
                      <w:r w:rsidR="005B77F0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Familiar with</w:t>
                      </w:r>
                      <w:r w:rsidR="005B77F0" w:rsidRPr="005B77F0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 xml:space="preserve"> low-level GPU programming concepts, including rendering pipelines, compute operations, and advanced graphics techniques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766AB26" wp14:editId="7DCECEE2">
                <wp:simplePos x="0" y="0"/>
                <wp:positionH relativeFrom="column">
                  <wp:posOffset>866775</wp:posOffset>
                </wp:positionH>
                <wp:positionV relativeFrom="paragraph">
                  <wp:posOffset>5324475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0EED4" w14:textId="01D90D03" w:rsidR="00533C46" w:rsidRPr="008F6135" w:rsidRDefault="000B7482" w:rsidP="009C5DA7">
                              <w:pPr>
                                <w:jc w:val="center"/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bCs/>
                                  <w:color w:val="FFFFFF" w:themeColor="background1"/>
                                  <w:szCs w:val="20"/>
                                  <w:lang w:val="en-GB"/>
                                </w:rPr>
                                <w:t>By myself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6AB26" id="Groupe 4" o:spid="_x0000_s1036" style="position:absolute;left:0;text-align:left;margin-left:68.25pt;margin-top:419.25pt;width:215.6pt;height:20.8pt;z-index:251655680;mso-height-relative:margin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">
                <v:shape id="Zone de texte 69" o:spid="_x0000_s1037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" fillcolor="#48b6a8" stroked="f">
                  <v:textbox>
                    <w:txbxContent>
                      <w:p w14:paraId="7EA0EED4" w14:textId="01D90D03" w:rsidR="00533C46" w:rsidRPr="008F6135" w:rsidRDefault="000B7482" w:rsidP="009C5DA7">
                        <w:pPr>
                          <w:jc w:val="center"/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orbel" w:hAnsi="Corbel"/>
                            <w:b/>
                            <w:bCs/>
                            <w:color w:val="FFFFFF" w:themeColor="background1"/>
                            <w:szCs w:val="20"/>
                            <w:lang w:val="en-GB"/>
                          </w:rPr>
                          <w:t>By myself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38" type="#_x0000_t75" style="position:absolute;left:25098;top:285;width:1295;height:2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">
                  <v:imagedata r:id="rId21" o:title=""/>
                </v:shape>
                <w10:wrap type="through"/>
              </v:group>
            </w:pict>
          </mc:Fallback>
        </mc:AlternateContent>
      </w:r>
      <w:r w:rsidR="00DD471F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100AB1C" wp14:editId="0E377CA6">
                <wp:simplePos x="0" y="0"/>
                <wp:positionH relativeFrom="column">
                  <wp:posOffset>1189355</wp:posOffset>
                </wp:positionH>
                <wp:positionV relativeFrom="paragraph">
                  <wp:posOffset>3352165</wp:posOffset>
                </wp:positionV>
                <wp:extent cx="4742180" cy="1967865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80" cy="196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0C9D9" w14:textId="635719B0" w:rsidR="00662DB1" w:rsidRPr="00911C7B" w:rsidRDefault="00B866B9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ster </w:t>
                            </w:r>
                            <w:r w:rsidR="00911C7B"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11C7B"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94505D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Engineer </w:t>
                            </w:r>
                            <w:r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| Epitech Marsell</w:t>
                            </w:r>
                            <w:r w:rsidR="007F4120" w:rsidRPr="00911C7B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</w:p>
                          <w:p w14:paraId="25CC70C9" w14:textId="77777777" w:rsidR="00662DB1" w:rsidRPr="00DD471F" w:rsidRDefault="00662DB1" w:rsidP="00662DB1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D471F"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GB"/>
                              </w:rPr>
                              <w:t>2021 – 2026</w:t>
                            </w:r>
                          </w:p>
                          <w:p w14:paraId="5F4D082A" w14:textId="5CB180AC" w:rsidR="000C3FC3" w:rsidRPr="00DD471F" w:rsidRDefault="00AB7E36" w:rsidP="00662DB1">
                            <w:pPr>
                              <w:rPr>
                                <w:lang w:val="en-GB"/>
                              </w:rPr>
                            </w:pPr>
                            <w:r w:rsidRPr="00DD471F">
                              <w:rPr>
                                <w:lang w:val="en-GB"/>
                              </w:rPr>
                              <w:t>GPA</w:t>
                            </w:r>
                            <w:r w:rsidR="00662DB1" w:rsidRPr="00DD471F">
                              <w:rPr>
                                <w:lang w:val="en-GB"/>
                              </w:rPr>
                              <w:t xml:space="preserve"> </w:t>
                            </w:r>
                            <w:r w:rsidR="00662DB1" w:rsidRPr="00DD471F">
                              <w:rPr>
                                <w:b/>
                                <w:bCs/>
                                <w:lang w:val="en-GB"/>
                              </w:rPr>
                              <w:t>3.</w:t>
                            </w:r>
                            <w:r w:rsidR="00A03FDD" w:rsidRPr="00DD471F">
                              <w:rPr>
                                <w:b/>
                                <w:bCs/>
                                <w:lang w:val="en-GB"/>
                              </w:rPr>
                              <w:t>8</w:t>
                            </w:r>
                            <w:r w:rsidR="00662DB1" w:rsidRPr="00DD471F">
                              <w:rPr>
                                <w:b/>
                                <w:bCs/>
                                <w:lang w:val="en-GB"/>
                              </w:rPr>
                              <w:t xml:space="preserve"> / 4</w:t>
                            </w:r>
                            <w:r w:rsidRPr="00DD471F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045B2DCA" w14:textId="0E7D121E" w:rsidR="00662DB1" w:rsidRPr="00AB7E36" w:rsidRDefault="00AB7E36" w:rsidP="005041E2">
                            <w:pPr>
                              <w:spacing w:after="2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B7E36">
                              <w:rPr>
                                <w:sz w:val="21"/>
                                <w:szCs w:val="21"/>
                                <w:lang w:val="en-US"/>
                              </w:rPr>
                              <w:t>Valedictorian in the second year.</w:t>
                            </w:r>
                            <w:r w:rsidRPr="00AB7E36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AB7E36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Grade Point Average (GPA): An index of the overall quality of a student’s work, ranging from 0 (unacceptable) to 4 (excellent)</w:t>
                            </w:r>
                          </w:p>
                          <w:p w14:paraId="239212D4" w14:textId="608AD8AD" w:rsidR="00833133" w:rsidRPr="00AB7E36" w:rsidRDefault="00A03FDD" w:rsidP="00833133">
                            <w:pPr>
                              <w:pStyle w:val="Heading2"/>
                              <w:rPr>
                                <w:rFonts w:ascii="Corbel" w:hAnsi="Corbel" w:cs="SegoePro-Bold"/>
                                <w:b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>Universidad Panamericana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Cs/>
                                <w:iCs/>
                                <w:caps/>
                                <w:color w:val="48B6A8"/>
                                <w:sz w:val="24"/>
                                <w:szCs w:val="24"/>
                                <w:lang w:val="en-US"/>
                              </w:rPr>
                              <w:t xml:space="preserve"> | Guadalajara, Mexico</w:t>
                            </w:r>
                          </w:p>
                          <w:p w14:paraId="35E90663" w14:textId="4155C8F7" w:rsidR="00833133" w:rsidRPr="00AB7E36" w:rsidRDefault="00B866B9" w:rsidP="00833133">
                            <w:pPr>
                              <w:pStyle w:val="Heading3"/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0"/>
                                <w:lang w:val="en-US"/>
                              </w:rPr>
                              <w:t>Ju</w:t>
                            </w:r>
                            <w:r w:rsid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0"/>
                                <w:lang w:val="en-US"/>
                              </w:rPr>
                              <w:t>ne</w:t>
                            </w:r>
                            <w:r w:rsidR="00824E50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="00833133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20</w:t>
                            </w:r>
                            <w:r w:rsidR="00A03FDD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24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="00824E50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–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 xml:space="preserve"> </w:t>
                            </w: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  <w:r w:rsid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1"/>
                                <w:szCs w:val="21"/>
                                <w:lang w:val="en-US"/>
                              </w:rPr>
                              <w:t xml:space="preserve">uly </w:t>
                            </w:r>
                            <w:r w:rsidR="00CE57D9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lang w:val="en-US"/>
                              </w:rPr>
                              <w:t>2025</w:t>
                            </w:r>
                          </w:p>
                          <w:p w14:paraId="47A6E6B8" w14:textId="24795634" w:rsidR="00833133" w:rsidRPr="00AB7E36" w:rsidRDefault="00AB7E36" w:rsidP="00833133">
                            <w:pPr>
                              <w:rPr>
                                <w:lang w:val="en-US"/>
                              </w:rPr>
                            </w:pPr>
                            <w:r w:rsidRPr="00AB7E36">
                              <w:rPr>
                                <w:lang w:val="en-US"/>
                              </w:rPr>
                              <w:t>Speciali</w:t>
                            </w:r>
                            <w:r w:rsidR="00052650">
                              <w:rPr>
                                <w:lang w:val="en-US"/>
                              </w:rPr>
                              <w:t>z</w:t>
                            </w:r>
                            <w:r w:rsidRPr="00AB7E36">
                              <w:rPr>
                                <w:lang w:val="en-US"/>
                              </w:rPr>
                              <w:t>ation in video game, microcontrollers,</w:t>
                            </w:r>
                            <w:r w:rsidR="000B7482">
                              <w:rPr>
                                <w:lang w:val="en-US"/>
                              </w:rPr>
                              <w:t xml:space="preserve"> and mathematics</w:t>
                            </w:r>
                            <w:r w:rsidR="001A3374" w:rsidRPr="001A3374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A3374">
                              <w:rPr>
                                <w:lang w:val="en-GB"/>
                              </w:rPr>
                              <w:t xml:space="preserve">(linear and </w:t>
                            </w:r>
                            <w:r w:rsidR="001A3374" w:rsidRPr="001A3374">
                              <w:rPr>
                                <w:lang w:val="en-US"/>
                              </w:rPr>
                              <w:t>geometric algebra, quaternion</w:t>
                            </w:r>
                            <w:r w:rsidR="001A3374">
                              <w:rPr>
                                <w:lang w:val="en-US"/>
                              </w:rPr>
                              <w:t>s…)</w:t>
                            </w:r>
                            <w:r w:rsidR="00C4285D" w:rsidRPr="0094505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B1C" id="Zone de texte 36" o:spid="_x0000_s1039" type="#_x0000_t202" style="position:absolute;left:0;text-align:left;margin-left:93.65pt;margin-top:263.95pt;width:373.4pt;height:154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" filled="f" stroked="f">
                <v:textbox>
                  <w:txbxContent>
                    <w:p w14:paraId="5680C9D9" w14:textId="635719B0" w:rsidR="00662DB1" w:rsidRPr="00911C7B" w:rsidRDefault="00B866B9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ster </w:t>
                      </w:r>
                      <w:r w:rsidR="00911C7B"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11C7B"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94505D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Engineer </w:t>
                      </w:r>
                      <w:r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| Epitech Marsell</w:t>
                      </w:r>
                      <w:r w:rsidR="007F4120" w:rsidRPr="00911C7B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E</w:t>
                      </w:r>
                    </w:p>
                    <w:p w14:paraId="25CC70C9" w14:textId="77777777" w:rsidR="00662DB1" w:rsidRPr="00DD471F" w:rsidRDefault="00662DB1" w:rsidP="00662DB1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GB"/>
                        </w:rPr>
                      </w:pPr>
                      <w:r w:rsidRPr="00DD471F"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GB"/>
                        </w:rPr>
                        <w:t>2021 – 2026</w:t>
                      </w:r>
                    </w:p>
                    <w:p w14:paraId="5F4D082A" w14:textId="5CB180AC" w:rsidR="000C3FC3" w:rsidRPr="00DD471F" w:rsidRDefault="00AB7E36" w:rsidP="00662DB1">
                      <w:pPr>
                        <w:rPr>
                          <w:lang w:val="en-GB"/>
                        </w:rPr>
                      </w:pPr>
                      <w:r w:rsidRPr="00DD471F">
                        <w:rPr>
                          <w:lang w:val="en-GB"/>
                        </w:rPr>
                        <w:t>GPA</w:t>
                      </w:r>
                      <w:r w:rsidR="00662DB1" w:rsidRPr="00DD471F">
                        <w:rPr>
                          <w:lang w:val="en-GB"/>
                        </w:rPr>
                        <w:t xml:space="preserve"> </w:t>
                      </w:r>
                      <w:r w:rsidR="00662DB1" w:rsidRPr="00DD471F">
                        <w:rPr>
                          <w:b/>
                          <w:bCs/>
                          <w:lang w:val="en-GB"/>
                        </w:rPr>
                        <w:t>3.</w:t>
                      </w:r>
                      <w:r w:rsidR="00A03FDD" w:rsidRPr="00DD471F">
                        <w:rPr>
                          <w:b/>
                          <w:bCs/>
                          <w:lang w:val="en-GB"/>
                        </w:rPr>
                        <w:t>8</w:t>
                      </w:r>
                      <w:r w:rsidR="00662DB1" w:rsidRPr="00DD471F">
                        <w:rPr>
                          <w:b/>
                          <w:bCs/>
                          <w:lang w:val="en-GB"/>
                        </w:rPr>
                        <w:t xml:space="preserve"> / 4</w:t>
                      </w:r>
                      <w:r w:rsidRPr="00DD471F">
                        <w:rPr>
                          <w:lang w:val="en-GB"/>
                        </w:rPr>
                        <w:t>.</w:t>
                      </w:r>
                    </w:p>
                    <w:p w14:paraId="045B2DCA" w14:textId="0E7D121E" w:rsidR="00662DB1" w:rsidRPr="00AB7E36" w:rsidRDefault="00AB7E36" w:rsidP="005041E2">
                      <w:pPr>
                        <w:spacing w:after="2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B7E36">
                        <w:rPr>
                          <w:sz w:val="21"/>
                          <w:szCs w:val="21"/>
                          <w:lang w:val="en-US"/>
                        </w:rPr>
                        <w:t>Valedictorian in the second year.</w:t>
                      </w:r>
                      <w:r w:rsidRPr="00AB7E36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AB7E36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Grade Point Average (GPA): An index of the overall quality of a student’s work, ranging from 0 (unacceptable) to 4 (excellent)</w:t>
                      </w:r>
                    </w:p>
                    <w:p w14:paraId="239212D4" w14:textId="608AD8AD" w:rsidR="00833133" w:rsidRPr="00AB7E36" w:rsidRDefault="00A03FDD" w:rsidP="00833133">
                      <w:pPr>
                        <w:pStyle w:val="Heading2"/>
                        <w:rPr>
                          <w:rFonts w:ascii="Corbel" w:hAnsi="Corbel" w:cs="SegoePro-Bold"/>
                          <w:b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</w:pPr>
                      <w:r w:rsidRPr="00AB7E36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>Universidad Panamericana</w:t>
                      </w:r>
                      <w:r w:rsidR="00CE57D9" w:rsidRPr="00AB7E36">
                        <w:rPr>
                          <w:rFonts w:ascii="Corbel" w:hAnsi="Corbel" w:cs="SegoePro-Bold"/>
                          <w:bCs/>
                          <w:iCs/>
                          <w:caps/>
                          <w:color w:val="48B6A8"/>
                          <w:sz w:val="24"/>
                          <w:szCs w:val="24"/>
                          <w:lang w:val="en-US"/>
                        </w:rPr>
                        <w:t xml:space="preserve"> | Guadalajara, Mexico</w:t>
                      </w:r>
                    </w:p>
                    <w:p w14:paraId="35E90663" w14:textId="4155C8F7" w:rsidR="00833133" w:rsidRPr="00AB7E36" w:rsidRDefault="00B866B9" w:rsidP="00833133">
                      <w:pPr>
                        <w:pStyle w:val="Heading3"/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0"/>
                          <w:lang w:val="en-US"/>
                        </w:rPr>
                        <w:t>Ju</w:t>
                      </w:r>
                      <w:r w:rsid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0"/>
                          <w:lang w:val="en-US"/>
                        </w:rPr>
                        <w:t>ne</w:t>
                      </w:r>
                      <w:r w:rsidR="00824E50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="00833133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20</w:t>
                      </w:r>
                      <w:r w:rsidR="00A03FDD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24</w:t>
                      </w:r>
                      <w:r w:rsidR="00CE57D9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="00824E50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–</w:t>
                      </w:r>
                      <w:r w:rsidR="00CE57D9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 xml:space="preserve"> </w:t>
                      </w: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n-US"/>
                        </w:rPr>
                        <w:t>J</w:t>
                      </w:r>
                      <w:r w:rsid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1"/>
                          <w:szCs w:val="21"/>
                          <w:lang w:val="en-US"/>
                        </w:rPr>
                        <w:t xml:space="preserve">uly </w:t>
                      </w:r>
                      <w:r w:rsidR="00CE57D9" w:rsidRPr="00AB7E36">
                        <w:rPr>
                          <w:rFonts w:ascii="Corbel" w:hAnsi="Corbel" w:cs="SegoePro-Bold"/>
                          <w:b/>
                          <w:bCs/>
                          <w:color w:val="48B6A8"/>
                          <w:lang w:val="en-US"/>
                        </w:rPr>
                        <w:t>2025</w:t>
                      </w:r>
                    </w:p>
                    <w:p w14:paraId="47A6E6B8" w14:textId="24795634" w:rsidR="00833133" w:rsidRPr="00AB7E36" w:rsidRDefault="00AB7E36" w:rsidP="00833133">
                      <w:pPr>
                        <w:rPr>
                          <w:lang w:val="en-US"/>
                        </w:rPr>
                      </w:pPr>
                      <w:r w:rsidRPr="00AB7E36">
                        <w:rPr>
                          <w:lang w:val="en-US"/>
                        </w:rPr>
                        <w:t>Speciali</w:t>
                      </w:r>
                      <w:r w:rsidR="00052650">
                        <w:rPr>
                          <w:lang w:val="en-US"/>
                        </w:rPr>
                        <w:t>z</w:t>
                      </w:r>
                      <w:r w:rsidRPr="00AB7E36">
                        <w:rPr>
                          <w:lang w:val="en-US"/>
                        </w:rPr>
                        <w:t>ation in video game, microcontrollers,</w:t>
                      </w:r>
                      <w:r w:rsidR="000B7482">
                        <w:rPr>
                          <w:lang w:val="en-US"/>
                        </w:rPr>
                        <w:t xml:space="preserve"> and mathematics</w:t>
                      </w:r>
                      <w:r w:rsidR="001A3374" w:rsidRPr="001A3374">
                        <w:rPr>
                          <w:lang w:val="en-GB"/>
                        </w:rPr>
                        <w:t xml:space="preserve"> </w:t>
                      </w:r>
                      <w:r w:rsidR="001A3374">
                        <w:rPr>
                          <w:lang w:val="en-GB"/>
                        </w:rPr>
                        <w:t xml:space="preserve">(linear and </w:t>
                      </w:r>
                      <w:r w:rsidR="001A3374" w:rsidRPr="001A3374">
                        <w:rPr>
                          <w:lang w:val="en-US"/>
                        </w:rPr>
                        <w:t>geometric algebra, quaternion</w:t>
                      </w:r>
                      <w:r w:rsidR="001A3374">
                        <w:rPr>
                          <w:lang w:val="en-US"/>
                        </w:rPr>
                        <w:t>s…)</w:t>
                      </w:r>
                      <w:r w:rsidR="00C4285D" w:rsidRPr="0094505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120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45E71E22" wp14:editId="2AFE8B20">
                <wp:simplePos x="0" y="0"/>
                <wp:positionH relativeFrom="column">
                  <wp:posOffset>859900</wp:posOffset>
                </wp:positionH>
                <wp:positionV relativeFrom="paragraph">
                  <wp:posOffset>3089275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1E8F9" w14:textId="44380628" w:rsidR="00533C46" w:rsidRPr="00DC5877" w:rsidRDefault="000F5C05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</w:t>
                              </w:r>
                              <w:r w:rsidR="007F4120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="007F4120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  <w:r w:rsidRPr="000F5C05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  <w:p w14:paraId="76338207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E71E22" id="Groupe 2" o:spid="_x0000_s1040" style="position:absolute;left:0;text-align:left;margin-left:67.7pt;margin-top:243.25pt;width:215.6pt;height:20.8pt;z-index:251649536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">
                <v:shape id="Zone de texte 65" o:spid="_x0000_s1041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" fillcolor="#1e8d82" stroked="f">
                  <v:textbox>
                    <w:txbxContent>
                      <w:p w14:paraId="7B61E8F9" w14:textId="44380628" w:rsidR="00533C46" w:rsidRPr="00DC5877" w:rsidRDefault="000F5C05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</w:t>
                        </w:r>
                        <w:r w:rsidR="007F4120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="007F4120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  <w:r w:rsidRPr="000F5C05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  <w:p w14:paraId="76338207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42" type="#_x0000_t75" style="position:absolute;left:24622;top:523;width:2228;height:14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">
                  <v:imagedata r:id="rId23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528389E" wp14:editId="1FCDEA3E">
                <wp:simplePos x="0" y="0"/>
                <wp:positionH relativeFrom="column">
                  <wp:posOffset>1218223</wp:posOffset>
                </wp:positionH>
                <wp:positionV relativeFrom="paragraph">
                  <wp:posOffset>6883449</wp:posOffset>
                </wp:positionV>
                <wp:extent cx="4973955" cy="124460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5EEA4" w14:textId="0D4BCFA2" w:rsidR="00744B36" w:rsidRPr="00AB7E36" w:rsidRDefault="00A901AE" w:rsidP="00744B36">
                            <w:pPr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Sport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s</w:t>
                            </w:r>
                            <w:r w:rsidR="00744B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:</w:t>
                            </w:r>
                            <w:r w:rsidR="00533C46" w:rsidRPr="00AB7E36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lang w:val="en-GB"/>
                              </w:rPr>
                              <w:t xml:space="preserve"> </w:t>
                            </w:r>
                            <w:r w:rsidR="00533C46" w:rsidRPr="00AB7E36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lang w:val="en-GB"/>
                              </w:rPr>
                              <w:br/>
                            </w:r>
                            <w:r w:rsidR="00AB7E36" w:rsidRPr="00AB7E36">
                              <w:rPr>
                                <w:lang w:val="en-GB"/>
                              </w:rPr>
                              <w:t>I have been practicing rock climbing in a club since 2017</w:t>
                            </w:r>
                            <w:r w:rsidRPr="00AB7E36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682524E9" w14:textId="7405FFE5" w:rsidR="00744B36" w:rsidRPr="00AB7E36" w:rsidRDefault="00744B36" w:rsidP="00744B3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536DAB2" w14:textId="0BD88AA7" w:rsidR="00744B36" w:rsidRPr="00AB7E36" w:rsidRDefault="00A901AE" w:rsidP="00744B36">
                            <w:pP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</w:pP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Cin</w:t>
                            </w:r>
                            <w:r w:rsidR="00AB7E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e</w:t>
                            </w:r>
                            <w:r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ma</w:t>
                            </w:r>
                            <w:r w:rsidR="00744B36" w:rsidRPr="00AB7E36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GB"/>
                              </w:rPr>
                              <w:t>:</w:t>
                            </w:r>
                          </w:p>
                          <w:p w14:paraId="6B73A03B" w14:textId="70F19125" w:rsidR="00744B36" w:rsidRPr="00AB7E36" w:rsidRDefault="00AB7E36" w:rsidP="00CE57D9">
                            <w:pPr>
                              <w:rPr>
                                <w:lang w:val="en-GB"/>
                              </w:rPr>
                            </w:pPr>
                            <w:r w:rsidRPr="00AB7E36">
                              <w:rPr>
                                <w:lang w:val="en-GB"/>
                              </w:rPr>
                              <w:t>A cinema enthusiast, I have been greatly influenced by the films of Hitchcock, Tarantino, and Kubrick</w:t>
                            </w:r>
                            <w:r w:rsidR="00744B36" w:rsidRPr="00AB7E36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3B3FAC61" w14:textId="4DD6D6B9" w:rsidR="00533C46" w:rsidRPr="00AB7E36" w:rsidRDefault="00533C46" w:rsidP="00744B36">
                            <w:pPr>
                              <w:pStyle w:val="BalloonText"/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389E" id="Zone de texte 76" o:spid="_x0000_s1043" type="#_x0000_t202" style="position:absolute;left:0;text-align:left;margin-left:95.9pt;margin-top:542pt;width:391.65pt;height:9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" filled="f" stroked="f">
                <v:textbox>
                  <w:txbxContent>
                    <w:p w14:paraId="0045EEA4" w14:textId="0D4BCFA2" w:rsidR="00744B36" w:rsidRPr="00AB7E36" w:rsidRDefault="00A901AE" w:rsidP="00744B36">
                      <w:pPr>
                        <w:rPr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Sport</w:t>
                      </w:r>
                      <w:r w:rsidR="00AB7E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s</w:t>
                      </w:r>
                      <w:r w:rsidR="00744B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:</w:t>
                      </w:r>
                      <w:r w:rsidR="00533C46" w:rsidRPr="00AB7E36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lang w:val="en-GB"/>
                        </w:rPr>
                        <w:t xml:space="preserve"> </w:t>
                      </w:r>
                      <w:r w:rsidR="00533C46" w:rsidRPr="00AB7E36"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lang w:val="en-GB"/>
                        </w:rPr>
                        <w:br/>
                      </w:r>
                      <w:r w:rsidR="00AB7E36" w:rsidRPr="00AB7E36">
                        <w:rPr>
                          <w:lang w:val="en-GB"/>
                        </w:rPr>
                        <w:t>I have been practicing rock climbing in a club since 2017</w:t>
                      </w:r>
                      <w:r w:rsidRPr="00AB7E36">
                        <w:rPr>
                          <w:lang w:val="en-GB"/>
                        </w:rPr>
                        <w:t>.</w:t>
                      </w:r>
                    </w:p>
                    <w:p w14:paraId="682524E9" w14:textId="7405FFE5" w:rsidR="00744B36" w:rsidRPr="00AB7E36" w:rsidRDefault="00744B36" w:rsidP="00744B36">
                      <w:pPr>
                        <w:rPr>
                          <w:lang w:val="en-GB"/>
                        </w:rPr>
                      </w:pPr>
                    </w:p>
                    <w:p w14:paraId="2536DAB2" w14:textId="0BD88AA7" w:rsidR="00744B36" w:rsidRPr="00AB7E36" w:rsidRDefault="00A901AE" w:rsidP="00744B36">
                      <w:pPr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</w:pP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Cin</w:t>
                      </w:r>
                      <w:r w:rsidR="00AB7E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e</w:t>
                      </w:r>
                      <w:r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ma</w:t>
                      </w:r>
                      <w:r w:rsidR="00744B36" w:rsidRPr="00AB7E36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GB"/>
                        </w:rPr>
                        <w:t>:</w:t>
                      </w:r>
                    </w:p>
                    <w:p w14:paraId="6B73A03B" w14:textId="70F19125" w:rsidR="00744B36" w:rsidRPr="00AB7E36" w:rsidRDefault="00AB7E36" w:rsidP="00CE57D9">
                      <w:pPr>
                        <w:rPr>
                          <w:lang w:val="en-GB"/>
                        </w:rPr>
                      </w:pPr>
                      <w:r w:rsidRPr="00AB7E36">
                        <w:rPr>
                          <w:lang w:val="en-GB"/>
                        </w:rPr>
                        <w:t>A cinema enthusiast, I have been greatly influenced by the films of Hitchcock, Tarantino, and Kubrick</w:t>
                      </w:r>
                      <w:r w:rsidR="00744B36" w:rsidRPr="00AB7E36">
                        <w:rPr>
                          <w:lang w:val="en-GB"/>
                        </w:rPr>
                        <w:t>.</w:t>
                      </w:r>
                    </w:p>
                    <w:p w14:paraId="3B3FAC61" w14:textId="4DD6D6B9" w:rsidR="00533C46" w:rsidRPr="00AB7E36" w:rsidRDefault="00533C46" w:rsidP="00744B36">
                      <w:pPr>
                        <w:pStyle w:val="BalloonText"/>
                        <w:tabs>
                          <w:tab w:val="left" w:pos="850"/>
                        </w:tabs>
                        <w:rPr>
                          <w:rFonts w:ascii="Corbel" w:hAnsi="Corbel"/>
                          <w:b/>
                          <w:color w:val="7F7F7F" w:themeColor="text1" w:themeTint="8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0068CB5" wp14:editId="399FFDD4">
                <wp:simplePos x="0" y="0"/>
                <wp:positionH relativeFrom="column">
                  <wp:posOffset>868045</wp:posOffset>
                </wp:positionH>
                <wp:positionV relativeFrom="paragraph">
                  <wp:posOffset>6623050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769"/>
                    <wp:lineTo x="21540" y="20769"/>
                    <wp:lineTo x="2154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7A039" w14:textId="339DA5A4" w:rsidR="00533C46" w:rsidRPr="00AB7E36" w:rsidRDefault="00AB7E36" w:rsidP="00BC5ADF">
                              <w:pPr>
                                <w:pStyle w:val="BalloonText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B7E3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:lang w:val="en-GB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Interests</w:t>
                              </w:r>
                            </w:p>
                            <w:p w14:paraId="7B4A6BAB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068CB5" id="Groupe 5" o:spid="_x0000_s1044" style="position:absolute;left:0;text-align:left;margin-left:68.35pt;margin-top:521.5pt;width:215.6pt;height:20.8pt;z-index:251716608" coordsize="27381,26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">
                <v:shape id="Zone de texte 73" o:spid="_x0000_s1045" type="#_x0000_t202" style="position:absolute;width:27381;height:2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" fillcolor="#ec974c" stroked="f">
                  <v:textbox>
                    <w:txbxContent>
                      <w:p w14:paraId="0F77A039" w14:textId="339DA5A4" w:rsidR="00533C46" w:rsidRPr="00AB7E36" w:rsidRDefault="00AB7E36" w:rsidP="00BC5ADF">
                        <w:pPr>
                          <w:pStyle w:val="BalloonText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B7E3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:lang w:val="en-GB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Interests</w:t>
                        </w:r>
                      </w:p>
                      <w:p w14:paraId="7B4A6BAB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6" type="#_x0000_t75" style="position:absolute;left:24717;top:571;width:1994;height:14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">
                  <v:imagedata r:id="rId25" o:title=""/>
                </v:shape>
                <w10:wrap type="through"/>
              </v:group>
            </w:pict>
          </mc:Fallback>
        </mc:AlternateContent>
      </w:r>
      <w:r w:rsidR="00A51332" w:rsidRPr="00B866B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EAAF0B" wp14:editId="49D9756C">
                <wp:simplePos x="0" y="0"/>
                <wp:positionH relativeFrom="column">
                  <wp:posOffset>-808990</wp:posOffset>
                </wp:positionH>
                <wp:positionV relativeFrom="paragraph">
                  <wp:posOffset>1955702</wp:posOffset>
                </wp:positionV>
                <wp:extent cx="1599565" cy="3460115"/>
                <wp:effectExtent l="0" t="0" r="0" b="0"/>
                <wp:wrapThrough wrapText="bothSides">
                  <wp:wrapPolygon edited="0">
                    <wp:start x="857" y="79"/>
                    <wp:lineTo x="857" y="21406"/>
                    <wp:lineTo x="20580" y="21406"/>
                    <wp:lineTo x="20580" y="79"/>
                    <wp:lineTo x="857" y="79"/>
                  </wp:wrapPolygon>
                </wp:wrapThrough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346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45C6" w14:textId="466ADE20" w:rsidR="00A24B45" w:rsidRPr="00911C7B" w:rsidRDefault="00911C7B" w:rsidP="00B10CEB">
                            <w:pPr>
                              <w:pStyle w:val="Paragraphestandard"/>
                              <w:spacing w:after="12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14:paraId="52E825F1" w14:textId="7644EB5F" w:rsidR="000F5C05" w:rsidRPr="00911C7B" w:rsidRDefault="00911C7B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</w:t>
                            </w:r>
                            <w:r w:rsidR="007F4120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velopment</w:t>
                            </w:r>
                          </w:p>
                          <w:p w14:paraId="58C9431E" w14:textId="0D719C9E" w:rsidR="000F5C05" w:rsidRPr="00911C7B" w:rsidRDefault="00911C7B" w:rsidP="000F5C05">
                            <w:pPr>
                              <w:pStyle w:val="Paragraphestandard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Algorithms</w:t>
                            </w:r>
                          </w:p>
                          <w:p w14:paraId="2F289837" w14:textId="1EA7B3D0" w:rsidR="000F5C05" w:rsidRPr="00911C7B" w:rsidRDefault="00911C7B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</w:t>
                            </w:r>
                          </w:p>
                          <w:p w14:paraId="00EC56A9" w14:textId="4EC32328" w:rsidR="00A1157E" w:rsidRPr="006C6D3B" w:rsidRDefault="00A1157E" w:rsidP="000F5C05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6D3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</w:t>
                            </w:r>
                          </w:p>
                          <w:p w14:paraId="5DB6D43D" w14:textId="29768B86" w:rsidR="00E77A0E" w:rsidRPr="006C6D3B" w:rsidRDefault="00E77A0E" w:rsidP="00A1157E">
                            <w:pPr>
                              <w:pStyle w:val="Paragraphestandard"/>
                              <w:spacing w:after="2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6D3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 w14:paraId="36F160E9" w14:textId="6E59E2D1" w:rsidR="000F5C05" w:rsidRPr="006C6D3B" w:rsidRDefault="00911C7B" w:rsidP="008404B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6D3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  <w:r w:rsidR="000F5C05" w:rsidRPr="006C6D3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058F613" w14:textId="245A130C" w:rsidR="009B2AEF" w:rsidRPr="006C6D3B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6D3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 C++</w:t>
                            </w:r>
                            <w:r w:rsidR="002F5770" w:rsidRPr="006C6D3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6C6D3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  <w:p w14:paraId="7E17D390" w14:textId="3A48AC1E" w:rsidR="001A3374" w:rsidRPr="00903CF9" w:rsidRDefault="001A3374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3CF9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Swift, M</w:t>
                            </w:r>
                            <w:r w:rsidR="001619FC" w:rsidRPr="00903CF9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etal</w:t>
                            </w:r>
                          </w:p>
                          <w:p w14:paraId="27EE0B59" w14:textId="47A7B9EE" w:rsidR="008404BD" w:rsidRPr="00903CF9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3CF9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Vue3, PHP, Typescript</w:t>
                            </w:r>
                          </w:p>
                          <w:p w14:paraId="4D088B79" w14:textId="294528A6" w:rsidR="008404BD" w:rsidRPr="00911C7B" w:rsidRDefault="008404BD" w:rsidP="002F5770">
                            <w:pPr>
                              <w:pStyle w:val="Paragraphestandard"/>
                              <w:spacing w:before="4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Godot4</w:t>
                            </w:r>
                          </w:p>
                          <w:p w14:paraId="370EA98A" w14:textId="1AFA8D32" w:rsidR="00D51731" w:rsidRPr="00911C7B" w:rsidRDefault="007F4120" w:rsidP="00D51731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1C7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</w:t>
                            </w:r>
                            <w:r w:rsidR="00911C7B" w:rsidRPr="00911C7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</w:t>
                            </w:r>
                            <w:r w:rsidRPr="00911C7B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  <w:p w14:paraId="4753F2EE" w14:textId="1226EC20" w:rsidR="00A03FDD" w:rsidRPr="00911C7B" w:rsidRDefault="00911C7B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French</w:t>
                            </w:r>
                            <w:r w:rsidR="00824E50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D51731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18"/>
                                <w:szCs w:val="12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Native</w:t>
                            </w:r>
                          </w:p>
                          <w:p w14:paraId="488AF0DE" w14:textId="7A3D47AF" w:rsidR="00D51731" w:rsidRPr="00911C7B" w:rsidRDefault="00911C7B" w:rsidP="00D51731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Spanish</w:t>
                            </w:r>
                            <w:r w:rsidR="00A03FDD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Very good</w:t>
                            </w:r>
                          </w:p>
                          <w:p w14:paraId="7420911C" w14:textId="1BF41065" w:rsidR="00FC31BE" w:rsidRPr="00911C7B" w:rsidRDefault="00911C7B" w:rsidP="00A03FDD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  <w:r w:rsidR="00D51731" w:rsidRPr="00911C7B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Good</w:t>
                            </w:r>
                          </w:p>
                          <w:p w14:paraId="6D92E2AB" w14:textId="77777777" w:rsidR="00D51731" w:rsidRPr="00911C7B" w:rsidRDefault="00D51731" w:rsidP="00D51731">
                            <w:pPr>
                              <w:pStyle w:val="Paragraphestandard"/>
                              <w:spacing w:before="120" w:line="240" w:lineRule="auto"/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0"/>
                                <w:szCs w:val="14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AF0B" id="Zone de texte 12" o:spid="_x0000_s1047" type="#_x0000_t202" style="position:absolute;left:0;text-align:left;margin-left:-63.7pt;margin-top:154pt;width:125.95pt;height:272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" filled="f" stroked="f">
                <v:textbox>
                  <w:txbxContent>
                    <w:p w14:paraId="2A4E45C6" w14:textId="466ADE20" w:rsidR="00A24B45" w:rsidRPr="00911C7B" w:rsidRDefault="00911C7B" w:rsidP="00B10CEB">
                      <w:pPr>
                        <w:pStyle w:val="Paragraphestandard"/>
                        <w:spacing w:after="12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14:paraId="52E825F1" w14:textId="7644EB5F" w:rsidR="000F5C05" w:rsidRPr="00911C7B" w:rsidRDefault="00911C7B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</w:t>
                      </w:r>
                      <w:r w:rsidR="007F4120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velopment</w:t>
                      </w:r>
                    </w:p>
                    <w:p w14:paraId="58C9431E" w14:textId="0D719C9E" w:rsidR="000F5C05" w:rsidRPr="00911C7B" w:rsidRDefault="00911C7B" w:rsidP="000F5C05">
                      <w:pPr>
                        <w:pStyle w:val="Paragraphestandard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Algorithms</w:t>
                      </w:r>
                    </w:p>
                    <w:p w14:paraId="2F289837" w14:textId="1EA7B3D0" w:rsidR="000F5C05" w:rsidRPr="00911C7B" w:rsidRDefault="00911C7B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</w:t>
                      </w:r>
                    </w:p>
                    <w:p w14:paraId="00EC56A9" w14:textId="4EC32328" w:rsidR="00A1157E" w:rsidRPr="006C6D3B" w:rsidRDefault="00A1157E" w:rsidP="000F5C05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6D3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</w:t>
                      </w:r>
                    </w:p>
                    <w:p w14:paraId="5DB6D43D" w14:textId="29768B86" w:rsidR="00E77A0E" w:rsidRPr="006C6D3B" w:rsidRDefault="00E77A0E" w:rsidP="00A1157E">
                      <w:pPr>
                        <w:pStyle w:val="Paragraphestandard"/>
                        <w:spacing w:after="2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6D3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  <w:p w14:paraId="36F160E9" w14:textId="6E59E2D1" w:rsidR="000F5C05" w:rsidRPr="006C6D3B" w:rsidRDefault="00911C7B" w:rsidP="008404B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6D3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  <w:r w:rsidR="000F5C05" w:rsidRPr="006C6D3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058F613" w14:textId="245A130C" w:rsidR="009B2AEF" w:rsidRPr="006C6D3B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6D3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 C++</w:t>
                      </w:r>
                      <w:r w:rsidR="002F5770" w:rsidRPr="006C6D3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6C6D3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  <w:p w14:paraId="7E17D390" w14:textId="3A48AC1E" w:rsidR="001A3374" w:rsidRPr="00903CF9" w:rsidRDefault="001A3374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3CF9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Swift, M</w:t>
                      </w:r>
                      <w:r w:rsidR="001619FC" w:rsidRPr="00903CF9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etal</w:t>
                      </w:r>
                    </w:p>
                    <w:p w14:paraId="27EE0B59" w14:textId="47A7B9EE" w:rsidR="008404BD" w:rsidRPr="00903CF9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3CF9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Vue3, PHP, Typescript</w:t>
                      </w:r>
                    </w:p>
                    <w:p w14:paraId="4D088B79" w14:textId="294528A6" w:rsidR="008404BD" w:rsidRPr="00911C7B" w:rsidRDefault="008404BD" w:rsidP="002F5770">
                      <w:pPr>
                        <w:pStyle w:val="Paragraphestandard"/>
                        <w:spacing w:before="4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Godot4</w:t>
                      </w:r>
                    </w:p>
                    <w:p w14:paraId="370EA98A" w14:textId="1AFA8D32" w:rsidR="00D51731" w:rsidRPr="00911C7B" w:rsidRDefault="007F4120" w:rsidP="00D51731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1C7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</w:t>
                      </w:r>
                      <w:r w:rsidR="00911C7B" w:rsidRPr="00911C7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</w:t>
                      </w:r>
                      <w:r w:rsidRPr="00911C7B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  <w:p w14:paraId="4753F2EE" w14:textId="1226EC20" w:rsidR="00A03FDD" w:rsidRPr="00911C7B" w:rsidRDefault="00911C7B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French</w:t>
                      </w:r>
                      <w:r w:rsidR="00824E50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D51731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18"/>
                          <w:szCs w:val="12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Native</w:t>
                      </w:r>
                    </w:p>
                    <w:p w14:paraId="488AF0DE" w14:textId="7A3D47AF" w:rsidR="00D51731" w:rsidRPr="00911C7B" w:rsidRDefault="00911C7B" w:rsidP="00D51731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Spanish</w:t>
                      </w:r>
                      <w:r w:rsidR="00A03FDD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Very good</w:t>
                      </w:r>
                    </w:p>
                    <w:p w14:paraId="7420911C" w14:textId="1BF41065" w:rsidR="00FC31BE" w:rsidRPr="00911C7B" w:rsidRDefault="00911C7B" w:rsidP="00A03FDD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  <w:r w:rsidR="00D51731" w:rsidRPr="00911C7B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Good</w:t>
                      </w:r>
                    </w:p>
                    <w:p w14:paraId="6D92E2AB" w14:textId="77777777" w:rsidR="00D51731" w:rsidRPr="00911C7B" w:rsidRDefault="00D51731" w:rsidP="00D51731">
                      <w:pPr>
                        <w:pStyle w:val="Paragraphestandard"/>
                        <w:spacing w:before="120" w:line="240" w:lineRule="auto"/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0"/>
                          <w:szCs w:val="14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B2D87" w:rsidRPr="00B866B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2B07982" wp14:editId="64854CF1">
                <wp:simplePos x="0" y="0"/>
                <wp:positionH relativeFrom="column">
                  <wp:posOffset>-908313</wp:posOffset>
                </wp:positionH>
                <wp:positionV relativeFrom="paragraph">
                  <wp:posOffset>5983168</wp:posOffset>
                </wp:positionV>
                <wp:extent cx="1748155" cy="2349566"/>
                <wp:effectExtent l="0" t="0" r="17145" b="2540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155" cy="2349566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4F8A2" id="Grouper 89" o:spid="_x0000_s1026" style="position:absolute;margin-left:-71.5pt;margin-top:471.1pt;width:137.65pt;height:185pt;z-index:251728896;mso-width-relative:margin;mso-height-relative:margin" coordsize="17978,35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&#13;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&#13;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&#13;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" strokecolor="white" strokeweight="1.25pt">
                  <v:stroke dashstyle="1 1" endcap="round"/>
                </v:line>
              </v:group>
            </w:pict>
          </mc:Fallback>
        </mc:AlternateContent>
      </w:r>
    </w:p>
    <w:sectPr w:rsidR="00B75625" w:rsidRPr="00B866B9" w:rsidSect="000C3FC3">
      <w:type w:val="continuous"/>
      <w:pgSz w:w="11900" w:h="16840"/>
      <w:pgMar w:top="1418" w:right="1418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DEABA" w14:textId="77777777" w:rsidR="004D3BCE" w:rsidRDefault="004D3BCE" w:rsidP="00B51FFB">
      <w:r>
        <w:separator/>
      </w:r>
    </w:p>
  </w:endnote>
  <w:endnote w:type="continuationSeparator" w:id="0">
    <w:p w14:paraId="09014E35" w14:textId="77777777" w:rsidR="004D3BCE" w:rsidRDefault="004D3BCE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Pro-Light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Pro-Bold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Pro-Italic">
    <w:altName w:val="Cambria"/>
    <w:panose1 w:val="020B0604020202020204"/>
    <w:charset w:val="4D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10299" w14:textId="77777777" w:rsidR="004D3BCE" w:rsidRDefault="004D3BCE" w:rsidP="00B51FFB">
      <w:r>
        <w:separator/>
      </w:r>
    </w:p>
  </w:footnote>
  <w:footnote w:type="continuationSeparator" w:id="0">
    <w:p w14:paraId="0BAE6BD2" w14:textId="77777777" w:rsidR="004D3BCE" w:rsidRDefault="004D3BCE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6701B"/>
    <w:multiLevelType w:val="hybridMultilevel"/>
    <w:tmpl w:val="72C0902A"/>
    <w:lvl w:ilvl="0" w:tplc="78F27142">
      <w:numFmt w:val="bullet"/>
      <w:lvlText w:val="-"/>
      <w:lvlJc w:val="left"/>
      <w:pPr>
        <w:ind w:left="400" w:hanging="360"/>
      </w:pPr>
      <w:rPr>
        <w:rFonts w:ascii="Corbel" w:eastAsiaTheme="minorEastAsia" w:hAnsi="Corbel" w:cs="SegoePro-Light" w:hint="default"/>
        <w:b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3340">
    <w:abstractNumId w:val="37"/>
  </w:num>
  <w:num w:numId="2" w16cid:durableId="1905263756">
    <w:abstractNumId w:val="3"/>
  </w:num>
  <w:num w:numId="3" w16cid:durableId="1131826032">
    <w:abstractNumId w:val="22"/>
  </w:num>
  <w:num w:numId="4" w16cid:durableId="1178890157">
    <w:abstractNumId w:val="9"/>
  </w:num>
  <w:num w:numId="5" w16cid:durableId="693115155">
    <w:abstractNumId w:val="19"/>
  </w:num>
  <w:num w:numId="6" w16cid:durableId="1425877188">
    <w:abstractNumId w:val="2"/>
  </w:num>
  <w:num w:numId="7" w16cid:durableId="1423257325">
    <w:abstractNumId w:val="6"/>
  </w:num>
  <w:num w:numId="8" w16cid:durableId="1131938384">
    <w:abstractNumId w:val="16"/>
  </w:num>
  <w:num w:numId="9" w16cid:durableId="284120537">
    <w:abstractNumId w:val="23"/>
  </w:num>
  <w:num w:numId="10" w16cid:durableId="1059018679">
    <w:abstractNumId w:val="29"/>
  </w:num>
  <w:num w:numId="11" w16cid:durableId="2067558002">
    <w:abstractNumId w:val="32"/>
  </w:num>
  <w:num w:numId="12" w16cid:durableId="909577259">
    <w:abstractNumId w:val="30"/>
  </w:num>
  <w:num w:numId="13" w16cid:durableId="1024549742">
    <w:abstractNumId w:val="35"/>
  </w:num>
  <w:num w:numId="14" w16cid:durableId="808594351">
    <w:abstractNumId w:val="39"/>
  </w:num>
  <w:num w:numId="15" w16cid:durableId="54134486">
    <w:abstractNumId w:val="15"/>
  </w:num>
  <w:num w:numId="16" w16cid:durableId="1935358241">
    <w:abstractNumId w:val="12"/>
  </w:num>
  <w:num w:numId="17" w16cid:durableId="1630165110">
    <w:abstractNumId w:val="1"/>
  </w:num>
  <w:num w:numId="18" w16cid:durableId="645009670">
    <w:abstractNumId w:val="7"/>
  </w:num>
  <w:num w:numId="19" w16cid:durableId="802500790">
    <w:abstractNumId w:val="33"/>
  </w:num>
  <w:num w:numId="20" w16cid:durableId="1774014588">
    <w:abstractNumId w:val="24"/>
  </w:num>
  <w:num w:numId="21" w16cid:durableId="972249875">
    <w:abstractNumId w:val="26"/>
  </w:num>
  <w:num w:numId="22" w16cid:durableId="167866128">
    <w:abstractNumId w:val="18"/>
  </w:num>
  <w:num w:numId="23" w16cid:durableId="630283287">
    <w:abstractNumId w:val="31"/>
  </w:num>
  <w:num w:numId="24" w16cid:durableId="1159926463">
    <w:abstractNumId w:val="5"/>
  </w:num>
  <w:num w:numId="25" w16cid:durableId="130483078">
    <w:abstractNumId w:val="4"/>
  </w:num>
  <w:num w:numId="26" w16cid:durableId="12460945">
    <w:abstractNumId w:val="21"/>
  </w:num>
  <w:num w:numId="27" w16cid:durableId="1078944912">
    <w:abstractNumId w:val="25"/>
  </w:num>
  <w:num w:numId="28" w16cid:durableId="1436245597">
    <w:abstractNumId w:val="0"/>
  </w:num>
  <w:num w:numId="29" w16cid:durableId="381446901">
    <w:abstractNumId w:val="28"/>
  </w:num>
  <w:num w:numId="30" w16cid:durableId="858197345">
    <w:abstractNumId w:val="10"/>
  </w:num>
  <w:num w:numId="31" w16cid:durableId="2079593578">
    <w:abstractNumId w:val="14"/>
  </w:num>
  <w:num w:numId="32" w16cid:durableId="222104879">
    <w:abstractNumId w:val="17"/>
  </w:num>
  <w:num w:numId="33" w16cid:durableId="1120614006">
    <w:abstractNumId w:val="34"/>
  </w:num>
  <w:num w:numId="34" w16cid:durableId="1779183452">
    <w:abstractNumId w:val="8"/>
  </w:num>
  <w:num w:numId="35" w16cid:durableId="17702694">
    <w:abstractNumId w:val="36"/>
  </w:num>
  <w:num w:numId="36" w16cid:durableId="1471942482">
    <w:abstractNumId w:val="27"/>
  </w:num>
  <w:num w:numId="37" w16cid:durableId="287206934">
    <w:abstractNumId w:val="11"/>
  </w:num>
  <w:num w:numId="38" w16cid:durableId="1024942106">
    <w:abstractNumId w:val="38"/>
  </w:num>
  <w:num w:numId="39" w16cid:durableId="43452440">
    <w:abstractNumId w:val="13"/>
  </w:num>
  <w:num w:numId="40" w16cid:durableId="18608498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removePersonalInformation/>
  <w:removeDateAndTime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D5"/>
    <w:rsid w:val="00016B6C"/>
    <w:rsid w:val="00046960"/>
    <w:rsid w:val="000469DA"/>
    <w:rsid w:val="00052650"/>
    <w:rsid w:val="0006449D"/>
    <w:rsid w:val="000774F9"/>
    <w:rsid w:val="00085867"/>
    <w:rsid w:val="000A5568"/>
    <w:rsid w:val="000B1DE1"/>
    <w:rsid w:val="000B221B"/>
    <w:rsid w:val="000B7482"/>
    <w:rsid w:val="000C3FC3"/>
    <w:rsid w:val="000E1037"/>
    <w:rsid w:val="000E5A1F"/>
    <w:rsid w:val="000F5C05"/>
    <w:rsid w:val="001606EA"/>
    <w:rsid w:val="001619FC"/>
    <w:rsid w:val="001A3374"/>
    <w:rsid w:val="001B01AB"/>
    <w:rsid w:val="001B55A0"/>
    <w:rsid w:val="00211EC0"/>
    <w:rsid w:val="002303A4"/>
    <w:rsid w:val="002319E2"/>
    <w:rsid w:val="00260D98"/>
    <w:rsid w:val="002B1CC2"/>
    <w:rsid w:val="002E26C8"/>
    <w:rsid w:val="002F5770"/>
    <w:rsid w:val="003008F2"/>
    <w:rsid w:val="003468D9"/>
    <w:rsid w:val="003615FE"/>
    <w:rsid w:val="00374271"/>
    <w:rsid w:val="00380ED0"/>
    <w:rsid w:val="00384648"/>
    <w:rsid w:val="00385A43"/>
    <w:rsid w:val="003C2AD5"/>
    <w:rsid w:val="003C5B08"/>
    <w:rsid w:val="003D445D"/>
    <w:rsid w:val="00414F03"/>
    <w:rsid w:val="004228E2"/>
    <w:rsid w:val="00427934"/>
    <w:rsid w:val="0043288E"/>
    <w:rsid w:val="00443694"/>
    <w:rsid w:val="00446CB6"/>
    <w:rsid w:val="004724B4"/>
    <w:rsid w:val="00476F08"/>
    <w:rsid w:val="00483441"/>
    <w:rsid w:val="004B54F6"/>
    <w:rsid w:val="004B60AA"/>
    <w:rsid w:val="004C248F"/>
    <w:rsid w:val="004D3BCE"/>
    <w:rsid w:val="005041E2"/>
    <w:rsid w:val="00533C46"/>
    <w:rsid w:val="00584B8E"/>
    <w:rsid w:val="005873A9"/>
    <w:rsid w:val="005A58A9"/>
    <w:rsid w:val="005B77F0"/>
    <w:rsid w:val="005E0E7B"/>
    <w:rsid w:val="00630969"/>
    <w:rsid w:val="00637F46"/>
    <w:rsid w:val="0065706A"/>
    <w:rsid w:val="00662DB1"/>
    <w:rsid w:val="006B4AC0"/>
    <w:rsid w:val="006B76C4"/>
    <w:rsid w:val="006C6D3B"/>
    <w:rsid w:val="0070177F"/>
    <w:rsid w:val="00705775"/>
    <w:rsid w:val="007177F9"/>
    <w:rsid w:val="00744B36"/>
    <w:rsid w:val="0075570E"/>
    <w:rsid w:val="00773A5E"/>
    <w:rsid w:val="00775AB5"/>
    <w:rsid w:val="00791F2D"/>
    <w:rsid w:val="007B1234"/>
    <w:rsid w:val="007D010C"/>
    <w:rsid w:val="007F4120"/>
    <w:rsid w:val="008131F3"/>
    <w:rsid w:val="00824E50"/>
    <w:rsid w:val="00833133"/>
    <w:rsid w:val="008372D5"/>
    <w:rsid w:val="008404BD"/>
    <w:rsid w:val="008424FA"/>
    <w:rsid w:val="008658D8"/>
    <w:rsid w:val="00881B6D"/>
    <w:rsid w:val="00890A3B"/>
    <w:rsid w:val="00894561"/>
    <w:rsid w:val="008F6135"/>
    <w:rsid w:val="00903CF9"/>
    <w:rsid w:val="00904877"/>
    <w:rsid w:val="0091155F"/>
    <w:rsid w:val="00911C7B"/>
    <w:rsid w:val="0094505D"/>
    <w:rsid w:val="00945931"/>
    <w:rsid w:val="00947F2C"/>
    <w:rsid w:val="00993A09"/>
    <w:rsid w:val="009A3192"/>
    <w:rsid w:val="009B2AEF"/>
    <w:rsid w:val="009C3A19"/>
    <w:rsid w:val="009C5DA7"/>
    <w:rsid w:val="009D0CC9"/>
    <w:rsid w:val="009E0B38"/>
    <w:rsid w:val="009E18C7"/>
    <w:rsid w:val="00A03FDD"/>
    <w:rsid w:val="00A11075"/>
    <w:rsid w:val="00A1157E"/>
    <w:rsid w:val="00A16BA4"/>
    <w:rsid w:val="00A24B45"/>
    <w:rsid w:val="00A2536A"/>
    <w:rsid w:val="00A42708"/>
    <w:rsid w:val="00A51332"/>
    <w:rsid w:val="00A901AE"/>
    <w:rsid w:val="00A966A8"/>
    <w:rsid w:val="00A96700"/>
    <w:rsid w:val="00AA6C16"/>
    <w:rsid w:val="00AB7E36"/>
    <w:rsid w:val="00AD562F"/>
    <w:rsid w:val="00AF7C19"/>
    <w:rsid w:val="00B10CEB"/>
    <w:rsid w:val="00B35EDD"/>
    <w:rsid w:val="00B42985"/>
    <w:rsid w:val="00B47022"/>
    <w:rsid w:val="00B51FFB"/>
    <w:rsid w:val="00B75625"/>
    <w:rsid w:val="00B76D5A"/>
    <w:rsid w:val="00B821D1"/>
    <w:rsid w:val="00B828D6"/>
    <w:rsid w:val="00B866B9"/>
    <w:rsid w:val="00BB4125"/>
    <w:rsid w:val="00BB7136"/>
    <w:rsid w:val="00BC5ADF"/>
    <w:rsid w:val="00BC7651"/>
    <w:rsid w:val="00BD6C21"/>
    <w:rsid w:val="00BE5C04"/>
    <w:rsid w:val="00BF119D"/>
    <w:rsid w:val="00C21D30"/>
    <w:rsid w:val="00C34939"/>
    <w:rsid w:val="00C4285D"/>
    <w:rsid w:val="00C4450E"/>
    <w:rsid w:val="00C47CC5"/>
    <w:rsid w:val="00C86AC0"/>
    <w:rsid w:val="00CB2D87"/>
    <w:rsid w:val="00CE06E8"/>
    <w:rsid w:val="00CE57D9"/>
    <w:rsid w:val="00CF7658"/>
    <w:rsid w:val="00D0567A"/>
    <w:rsid w:val="00D2700F"/>
    <w:rsid w:val="00D326EE"/>
    <w:rsid w:val="00D458D9"/>
    <w:rsid w:val="00D51731"/>
    <w:rsid w:val="00D63C44"/>
    <w:rsid w:val="00D6739C"/>
    <w:rsid w:val="00D7718D"/>
    <w:rsid w:val="00D8598A"/>
    <w:rsid w:val="00D873DD"/>
    <w:rsid w:val="00DB21AD"/>
    <w:rsid w:val="00DB35FD"/>
    <w:rsid w:val="00DB526F"/>
    <w:rsid w:val="00DC5877"/>
    <w:rsid w:val="00DD3E33"/>
    <w:rsid w:val="00DD471F"/>
    <w:rsid w:val="00DE2E84"/>
    <w:rsid w:val="00DE354C"/>
    <w:rsid w:val="00E2066C"/>
    <w:rsid w:val="00E27B5B"/>
    <w:rsid w:val="00E736D3"/>
    <w:rsid w:val="00E76932"/>
    <w:rsid w:val="00E77A0E"/>
    <w:rsid w:val="00E80C5E"/>
    <w:rsid w:val="00EA6D5D"/>
    <w:rsid w:val="00EB6749"/>
    <w:rsid w:val="00F34DF7"/>
    <w:rsid w:val="00F36FD3"/>
    <w:rsid w:val="00F43C7B"/>
    <w:rsid w:val="00F52B97"/>
    <w:rsid w:val="00F81845"/>
    <w:rsid w:val="00F839B1"/>
    <w:rsid w:val="00F85DDA"/>
    <w:rsid w:val="00F93E26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3C12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33133"/>
    <w:pPr>
      <w:keepNext/>
      <w:keepLines/>
      <w:outlineLvl w:val="1"/>
    </w:pPr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833133"/>
    <w:pPr>
      <w:keepNext/>
      <w:keepLines/>
      <w:outlineLvl w:val="2"/>
    </w:pPr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470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FFB"/>
  </w:style>
  <w:style w:type="paragraph" w:styleId="Footer">
    <w:name w:val="footer"/>
    <w:basedOn w:val="Normal"/>
    <w:link w:val="FooterCh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FFB"/>
  </w:style>
  <w:style w:type="character" w:styleId="UnresolvedMention">
    <w:name w:val="Unresolved Mention"/>
    <w:basedOn w:val="DefaultParagraphFont"/>
    <w:uiPriority w:val="99"/>
    <w:semiHidden/>
    <w:unhideWhenUsed/>
    <w:rsid w:val="008372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3133"/>
    <w:rPr>
      <w:rFonts w:ascii="Calibri" w:eastAsiaTheme="majorEastAsia" w:hAnsi="Calibri" w:cs="Calibri"/>
      <w:b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33133"/>
    <w:rPr>
      <w:rFonts w:ascii="Calibri" w:eastAsiaTheme="majorEastAsia" w:hAnsi="Calibri" w:cs="Calibri"/>
      <w:caps/>
      <w:color w:val="3071C3" w:themeColor="text2" w:themeTint="BF"/>
      <w:lang w:eastAsia="en-US"/>
    </w:rPr>
  </w:style>
  <w:style w:type="character" w:styleId="Emphasis">
    <w:name w:val="Emphasis"/>
    <w:basedOn w:val="DefaultParagraphFont"/>
    <w:uiPriority w:val="20"/>
    <w:qFormat/>
    <w:rsid w:val="00833133"/>
    <w:rPr>
      <w:rFonts w:ascii="Calibri Light" w:hAnsi="Calibri Light" w:cs="Calibri Light"/>
      <w:b w:val="0"/>
      <w:iCs/>
      <w:color w:val="3071C3" w:themeColor="text2" w:themeTint="BF"/>
      <w:sz w:val="26"/>
    </w:rPr>
  </w:style>
  <w:style w:type="character" w:styleId="Strong">
    <w:name w:val="Strong"/>
    <w:basedOn w:val="DefaultParagraphFont"/>
    <w:uiPriority w:val="22"/>
    <w:qFormat/>
    <w:rsid w:val="00A90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niels-ouvrard-2810951ab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mailto:ouvrardniels@gmail.com" TargetMode="External"/><Relationship Id="rId17" Type="http://schemas.openxmlformats.org/officeDocument/2006/relationships/hyperlink" Target="https://github.com/NielsOuvrard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niels-ouvrard-2810951ab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mailto:ouvrardniels@gmail.com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ielsOuvrard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elsouvrard/Library/Containers/com.microsoft.Word/Data/Library/Application%20Support/Microsoft/Office/16.0/DTS/Search/%7b9EDA5DC4-E2A7-204F-AAF8-087CBCF332F5%7dtf04315855_win32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59C3F7-3B19-D24E-92C8-521787CFC0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{9EDA5DC4-E2A7-204F-AAF8-087CBCF332F5}tf04315855_win32.dotx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 moderne coloré (design vertical)</vt:lpstr>
      <vt:lpstr>CV moderne coloré (design vertical)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2025-03-16T02:31:00Z</dcterms:created>
  <dcterms:modified xsi:type="dcterms:W3CDTF">2025-03-24T23:58:00Z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