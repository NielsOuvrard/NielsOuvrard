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6E409" w14:textId="1C514649" w:rsidR="00F93E26" w:rsidRPr="00B866B9" w:rsidRDefault="00833133" w:rsidP="00E76932">
      <w:pPr>
        <w:jc w:val="both"/>
        <w:rPr>
          <w:lang w:val="es-ES"/>
        </w:rPr>
        <w:sectPr w:rsidR="00F93E26" w:rsidRPr="00B866B9" w:rsidSect="009E18C7">
          <w:type w:val="continuous"/>
          <w:pgSz w:w="11900" w:h="16840"/>
          <w:pgMar w:top="1418" w:right="1418" w:bottom="567" w:left="1418" w:header="709" w:footer="0" w:gutter="0"/>
          <w:cols w:num="2" w:space="708"/>
          <w:docGrid w:linePitch="360"/>
        </w:sectPr>
      </w:pPr>
      <w:r w:rsidRPr="00B866B9">
        <w:rPr>
          <w:noProof/>
          <w:lang w:val="es-ES"/>
        </w:rPr>
        <w:drawing>
          <wp:anchor distT="0" distB="0" distL="114300" distR="114300" simplePos="0" relativeHeight="251693056" behindDoc="0" locked="0" layoutInCell="1" allowOverlap="1" wp14:anchorId="775620F2" wp14:editId="2B11B9CA">
            <wp:simplePos x="0" y="0"/>
            <wp:positionH relativeFrom="column">
              <wp:posOffset>-607695</wp:posOffset>
            </wp:positionH>
            <wp:positionV relativeFrom="paragraph">
              <wp:posOffset>-721995</wp:posOffset>
            </wp:positionV>
            <wp:extent cx="1286766" cy="1409530"/>
            <wp:effectExtent l="0" t="0" r="0" b="635"/>
            <wp:wrapNone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11"/>
                    <a:srcRect l="4355" r="4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766" cy="140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70E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47662D5" wp14:editId="1BC93BC7">
                <wp:simplePos x="0" y="0"/>
                <wp:positionH relativeFrom="column">
                  <wp:posOffset>3333750</wp:posOffset>
                </wp:positionH>
                <wp:positionV relativeFrom="page">
                  <wp:posOffset>259080</wp:posOffset>
                </wp:positionV>
                <wp:extent cx="3013200" cy="684000"/>
                <wp:effectExtent l="0" t="0" r="0" b="1905"/>
                <wp:wrapThrough wrapText="bothSides">
                  <wp:wrapPolygon edited="0">
                    <wp:start x="273" y="0"/>
                    <wp:lineTo x="273" y="21058"/>
                    <wp:lineTo x="21168" y="21058"/>
                    <wp:lineTo x="21168" y="0"/>
                    <wp:lineTo x="273" y="0"/>
                  </wp:wrapPolygon>
                </wp:wrapThrough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200" cy="68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DEF24" w14:textId="77777777" w:rsidR="000F5C05" w:rsidRPr="00E53B3C" w:rsidRDefault="000F5C05" w:rsidP="009C5DA7">
                            <w:pPr>
                              <w:pStyle w:val="BalloonText"/>
                              <w:spacing w:after="113"/>
                              <w:jc w:val="center"/>
                              <w:rPr>
                                <w:rFonts w:ascii="Corbel" w:hAnsi="Corbel" w:cs="SegoePro-Light"/>
                                <w:iCs/>
                                <w:color w:val="EC974C"/>
                                <w:sz w:val="30"/>
                                <w:szCs w:val="3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3B3C">
                              <w:rPr>
                                <w:rFonts w:ascii="Corbel" w:hAnsi="Corbel" w:cs="SegoePro-Light"/>
                                <w:iCs/>
                                <w:color w:val="EC974C"/>
                                <w:sz w:val="30"/>
                                <w:szCs w:val="3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Buscando prácticas en</w:t>
                            </w:r>
                          </w:p>
                          <w:p w14:paraId="059A6B59" w14:textId="5609C602" w:rsidR="00DE2E84" w:rsidRPr="00E53B3C" w:rsidRDefault="00E53B3C" w:rsidP="009C5DA7">
                            <w:pPr>
                              <w:pStyle w:val="BalloonText"/>
                              <w:spacing w:after="113"/>
                              <w:jc w:val="center"/>
                              <w:rPr>
                                <w:rFonts w:ascii="Corbel" w:hAnsi="Corbel" w:cs="SegoePro-Light"/>
                                <w:iCs/>
                                <w:color w:val="EC974C"/>
                                <w:sz w:val="30"/>
                                <w:szCs w:val="3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3B3C">
                              <w:rPr>
                                <w:rFonts w:ascii="Corbel" w:hAnsi="Corbel" w:cs="SegoePro-Light"/>
                                <w:b/>
                                <w:bCs/>
                                <w:iCs/>
                                <w:color w:val="EC974C"/>
                                <w:sz w:val="30"/>
                                <w:szCs w:val="3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Programación GPU bajo nivel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662D5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262.5pt;margin-top:20.4pt;width:237.25pt;height:53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" filled="f" stroked="f">
                <v:textbox>
                  <w:txbxContent>
                    <w:p w14:paraId="2F6DEF24" w14:textId="77777777" w:rsidR="000F5C05" w:rsidRPr="00E53B3C" w:rsidRDefault="000F5C05" w:rsidP="009C5DA7">
                      <w:pPr>
                        <w:pStyle w:val="BalloonText"/>
                        <w:spacing w:after="113"/>
                        <w:jc w:val="center"/>
                        <w:rPr>
                          <w:rFonts w:ascii="Corbel" w:hAnsi="Corbel" w:cs="SegoePro-Light"/>
                          <w:iCs/>
                          <w:color w:val="EC974C"/>
                          <w:sz w:val="30"/>
                          <w:szCs w:val="3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3B3C">
                        <w:rPr>
                          <w:rFonts w:ascii="Corbel" w:hAnsi="Corbel" w:cs="SegoePro-Light"/>
                          <w:iCs/>
                          <w:color w:val="EC974C"/>
                          <w:sz w:val="30"/>
                          <w:szCs w:val="3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Buscando prácticas en</w:t>
                      </w:r>
                    </w:p>
                    <w:p w14:paraId="059A6B59" w14:textId="5609C602" w:rsidR="00DE2E84" w:rsidRPr="00E53B3C" w:rsidRDefault="00E53B3C" w:rsidP="009C5DA7">
                      <w:pPr>
                        <w:pStyle w:val="BalloonText"/>
                        <w:spacing w:after="113"/>
                        <w:jc w:val="center"/>
                        <w:rPr>
                          <w:rFonts w:ascii="Corbel" w:hAnsi="Corbel" w:cs="SegoePro-Light"/>
                          <w:iCs/>
                          <w:color w:val="EC974C"/>
                          <w:sz w:val="30"/>
                          <w:szCs w:val="3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3B3C">
                        <w:rPr>
                          <w:rFonts w:ascii="Corbel" w:hAnsi="Corbel" w:cs="SegoePro-Light"/>
                          <w:b/>
                          <w:bCs/>
                          <w:iCs/>
                          <w:color w:val="EC974C"/>
                          <w:sz w:val="30"/>
                          <w:szCs w:val="3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Programación GPU bajo nivel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E76932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8B7ECEB" wp14:editId="6308B4A2">
                <wp:simplePos x="0" y="0"/>
                <wp:positionH relativeFrom="column">
                  <wp:posOffset>966470</wp:posOffset>
                </wp:positionH>
                <wp:positionV relativeFrom="page">
                  <wp:posOffset>168910</wp:posOffset>
                </wp:positionV>
                <wp:extent cx="1839600" cy="835200"/>
                <wp:effectExtent l="0" t="0" r="0" b="3175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600" cy="83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F6251" w14:textId="437D9C3F" w:rsidR="00533C46" w:rsidRPr="00E76932" w:rsidRDefault="008372D5" w:rsidP="00E76932">
                            <w:pPr>
                              <w:pStyle w:val="BalloonText"/>
                              <w:spacing w:line="540" w:lineRule="exact"/>
                              <w:rPr>
                                <w:rFonts w:ascii="Corbel" w:hAnsi="Corbel" w:cs="SegoePro-Light"/>
                                <w:b/>
                                <w:color w:val="1F497D" w:themeColor="text2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E06721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Niels</w:t>
                            </w:r>
                            <w:r w:rsidR="00533C46" w:rsidRPr="00E76932">
                              <w:rPr>
                                <w:rFonts w:ascii="Corbel" w:hAnsi="Corbel" w:cs="SegoePro-Light"/>
                                <w:b/>
                                <w:color w:val="E06721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33C46" w:rsidRPr="00E76932">
                              <w:rPr>
                                <w:rFonts w:ascii="Corbel" w:hAnsi="Corbel" w:cs="SegoePro-Light"/>
                                <w:b/>
                                <w:color w:val="1F497D" w:themeColor="text2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color w:val="EC974C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Ouvrard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7ECEB" id="Zone de texte 6" o:spid="_x0000_s1027" type="#_x0000_t202" style="position:absolute;left:0;text-align:left;margin-left:76.1pt;margin-top:13.3pt;width:144.85pt;height:6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" filled="f" stroked="f">
                <v:textbox>
                  <w:txbxContent>
                    <w:p w14:paraId="5D1F6251" w14:textId="437D9C3F" w:rsidR="00533C46" w:rsidRPr="00E76932" w:rsidRDefault="008372D5" w:rsidP="00E76932">
                      <w:pPr>
                        <w:pStyle w:val="BalloonText"/>
                        <w:spacing w:line="540" w:lineRule="exact"/>
                        <w:rPr>
                          <w:rFonts w:ascii="Corbel" w:hAnsi="Corbel" w:cs="SegoePro-Light"/>
                          <w:b/>
                          <w:color w:val="1F497D" w:themeColor="text2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E06721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Niels</w:t>
                      </w:r>
                      <w:r w:rsidR="00533C46" w:rsidRPr="00E76932">
                        <w:rPr>
                          <w:rFonts w:ascii="Corbel" w:hAnsi="Corbel" w:cs="SegoePro-Light"/>
                          <w:b/>
                          <w:color w:val="E06721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33C46" w:rsidRPr="00E76932">
                        <w:rPr>
                          <w:rFonts w:ascii="Corbel" w:hAnsi="Corbel" w:cs="SegoePro-Light"/>
                          <w:b/>
                          <w:color w:val="1F497D" w:themeColor="text2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>
                        <w:rPr>
                          <w:rFonts w:ascii="Corbel" w:hAnsi="Corbel" w:cs="SegoePro-Light"/>
                          <w:b/>
                          <w:color w:val="EC974C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Ouvrard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45931" w:rsidRPr="00B866B9">
        <w:rPr>
          <w:lang w:val="es-ES"/>
        </w:rPr>
        <w:t xml:space="preserve"> </w:t>
      </w:r>
    </w:p>
    <w:p w14:paraId="0D46FC9F" w14:textId="0C9D76DD" w:rsidR="00AF7C19" w:rsidRPr="00B866B9" w:rsidRDefault="00CB2D87">
      <w:pPr>
        <w:rPr>
          <w:lang w:val="es-ES"/>
        </w:rPr>
      </w:pPr>
      <w:r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35199" behindDoc="0" locked="0" layoutInCell="1" allowOverlap="1" wp14:anchorId="0CA38C45" wp14:editId="19675913">
                <wp:simplePos x="0" y="0"/>
                <wp:positionH relativeFrom="column">
                  <wp:posOffset>866775</wp:posOffset>
                </wp:positionH>
                <wp:positionV relativeFrom="paragraph">
                  <wp:posOffset>126365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769"/>
                    <wp:lineTo x="21540" y="20769"/>
                    <wp:lineTo x="21540" y="0"/>
                    <wp:lineTo x="0" y="0"/>
                  </wp:wrapPolygon>
                </wp:wrapThrough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120" cy="264160"/>
                        </a:xfrm>
                        <a:prstGeom prst="rect">
                          <a:avLst/>
                        </a:prstGeom>
                        <a:solidFill>
                          <a:srgbClr val="1E8D8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FF8AB" w14:textId="3E4E90C4" w:rsidR="00483441" w:rsidRPr="00DC5877" w:rsidRDefault="00B866B9" w:rsidP="00483441">
                            <w:pPr>
                              <w:pStyle w:val="BalloonText"/>
                              <w:spacing w:after="113"/>
                              <w:jc w:val="center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66B9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Objetivo</w:t>
                            </w:r>
                          </w:p>
                          <w:p w14:paraId="57A3A42B" w14:textId="77777777" w:rsidR="00483441" w:rsidRPr="00BC5ADF" w:rsidRDefault="00483441" w:rsidP="00483441">
                            <w:pPr>
                              <w:rPr>
                                <w:rFonts w:ascii="Verdana" w:hAnsi="Verdana"/>
                                <w:color w:val="FFFFFF" w:themeColor="background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38C45" id="Zone de texte 8" o:spid="_x0000_s1028" type="#_x0000_t202" style="position:absolute;margin-left:68.25pt;margin-top:9.95pt;width:215.6pt;height:20.8pt;z-index:2516351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" fillcolor="#1e8d82" stroked="f">
                <v:textbox>
                  <w:txbxContent>
                    <w:p w14:paraId="796FF8AB" w14:textId="3E4E90C4" w:rsidR="00483441" w:rsidRPr="00DC5877" w:rsidRDefault="00B866B9" w:rsidP="00483441">
                      <w:pPr>
                        <w:pStyle w:val="BalloonText"/>
                        <w:spacing w:after="113"/>
                        <w:jc w:val="center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B866B9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Objetivo</w:t>
                      </w:r>
                      <w:proofErr w:type="spellEnd"/>
                    </w:p>
                    <w:p w14:paraId="57A3A42B" w14:textId="77777777" w:rsidR="00483441" w:rsidRPr="00BC5ADF" w:rsidRDefault="00483441" w:rsidP="00483441">
                      <w:pPr>
                        <w:rPr>
                          <w:rFonts w:ascii="Verdana" w:hAnsi="Verdana"/>
                          <w:color w:val="FFFFFF" w:themeColor="background1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380ED0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FBFE5DE" wp14:editId="5B7581DD">
                <wp:simplePos x="0" y="0"/>
                <wp:positionH relativeFrom="column">
                  <wp:posOffset>861060</wp:posOffset>
                </wp:positionH>
                <wp:positionV relativeFrom="paragraph">
                  <wp:posOffset>143510</wp:posOffset>
                </wp:positionV>
                <wp:extent cx="0" cy="9462770"/>
                <wp:effectExtent l="38100" t="38100" r="38100" b="43180"/>
                <wp:wrapNone/>
                <wp:docPr id="90" name="Connecteur droi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277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/>
                          </a:solidFill>
                          <a:prstDash val="sysDot"/>
                          <a:round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9118A" id="Connecteur droit 90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8pt,11.3pt" to="67.8pt,75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" strokecolor="white [3212]" strokeweight="6pt">
                <v:stroke dashstyle="1 1" endcap="round"/>
              </v:line>
            </w:pict>
          </mc:Fallback>
        </mc:AlternateContent>
      </w:r>
      <w:r w:rsidR="003D445D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2991" behindDoc="1" locked="0" layoutInCell="1" allowOverlap="1" wp14:anchorId="2BC97D50" wp14:editId="4603D460">
                <wp:simplePos x="0" y="0"/>
                <wp:positionH relativeFrom="column">
                  <wp:posOffset>-899795</wp:posOffset>
                </wp:positionH>
                <wp:positionV relativeFrom="paragraph">
                  <wp:posOffset>126185</wp:posOffset>
                </wp:positionV>
                <wp:extent cx="1767840" cy="9499145"/>
                <wp:effectExtent l="0" t="0" r="0" b="63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9499145"/>
                        </a:xfrm>
                        <a:prstGeom prst="rect">
                          <a:avLst/>
                        </a:prstGeom>
                        <a:solidFill>
                          <a:srgbClr val="48B6A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95AA5" id="Rectangle 91" o:spid="_x0000_s1026" style="position:absolute;margin-left:-70.85pt;margin-top:9.95pt;width:139.2pt;height:747.95pt;z-index:-2515834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" fillcolor="#48b6a8" stroked="f"/>
            </w:pict>
          </mc:Fallback>
        </mc:AlternateContent>
      </w:r>
      <w:r w:rsidR="00945931" w:rsidRPr="00B866B9">
        <w:rPr>
          <w:lang w:val="es-ES"/>
        </w:rPr>
        <w:t xml:space="preserve"> </w:t>
      </w:r>
    </w:p>
    <w:p w14:paraId="3D727AF0" w14:textId="385FF97B" w:rsidR="00B75625" w:rsidRPr="00B866B9" w:rsidRDefault="00B75625" w:rsidP="00B75625">
      <w:pPr>
        <w:rPr>
          <w:lang w:val="es-ES"/>
        </w:rPr>
      </w:pPr>
    </w:p>
    <w:p w14:paraId="023F86AE" w14:textId="524417FE" w:rsidR="00B75625" w:rsidRPr="00B866B9" w:rsidRDefault="00CB2D87" w:rsidP="00B75625">
      <w:pPr>
        <w:rPr>
          <w:lang w:val="es-ES"/>
        </w:rPr>
      </w:pPr>
      <w:r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7689E1" wp14:editId="7A686F26">
                <wp:simplePos x="0" y="0"/>
                <wp:positionH relativeFrom="column">
                  <wp:posOffset>1205865</wp:posOffset>
                </wp:positionH>
                <wp:positionV relativeFrom="paragraph">
                  <wp:posOffset>49530</wp:posOffset>
                </wp:positionV>
                <wp:extent cx="5308600" cy="685800"/>
                <wp:effectExtent l="0" t="0" r="0" b="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73E8837" w14:textId="137D02B0" w:rsidR="00A11075" w:rsidRPr="00D2700F" w:rsidRDefault="00E53B3C" w:rsidP="00E53B3C">
                            <w:pPr>
                              <w:rPr>
                                <w:lang w:val="es-ES"/>
                              </w:rPr>
                            </w:pPr>
                            <w:r w:rsidRPr="00E53B3C">
                              <w:rPr>
                                <w:lang w:val="es-ES"/>
                              </w:rPr>
                              <w:t>Estudiante de Ingeniería Informática de cuarto año con sólidos conocimientos en C/C++.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Pr="00E53B3C">
                              <w:rPr>
                                <w:lang w:val="es-ES"/>
                              </w:rPr>
                              <w:t xml:space="preserve">Estoy buscando una oportunidad de medio tiempo de 6 meses en </w:t>
                            </w:r>
                            <w:r w:rsidRPr="00E53B3C">
                              <w:rPr>
                                <w:b/>
                                <w:bCs/>
                                <w:lang w:val="es-ES"/>
                              </w:rPr>
                              <w:t>desarrollo GPU de bajo nivel</w:t>
                            </w:r>
                            <w:r w:rsidRPr="00E53B3C">
                              <w:rPr>
                                <w:lang w:val="es-ES"/>
                              </w:rPr>
                              <w:t xml:space="preserve">, comenzando el </w:t>
                            </w:r>
                            <w:r w:rsidRPr="00E53B3C">
                              <w:rPr>
                                <w:b/>
                                <w:bCs/>
                                <w:lang w:val="es-ES"/>
                              </w:rPr>
                              <w:t>15 de septiembre de 2025</w:t>
                            </w:r>
                            <w:r w:rsidR="007D010C" w:rsidRPr="00D2700F">
                              <w:rPr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689E1" id="Zone de texte 10" o:spid="_x0000_s1029" type="#_x0000_t202" style="position:absolute;margin-left:94.95pt;margin-top:3.9pt;width:418pt;height:5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" filled="f" stroked="f">
                <v:textbox>
                  <w:txbxContent>
                    <w:p w14:paraId="273E8837" w14:textId="137D02B0" w:rsidR="00A11075" w:rsidRPr="00D2700F" w:rsidRDefault="00E53B3C" w:rsidP="00E53B3C">
                      <w:pPr>
                        <w:rPr>
                          <w:lang w:val="es-ES"/>
                        </w:rPr>
                      </w:pPr>
                      <w:r w:rsidRPr="00E53B3C">
                        <w:rPr>
                          <w:lang w:val="es-ES"/>
                        </w:rPr>
                        <w:t>Estudiante de Ingeniería Informática de cuarto año con sólidos conocimientos en C/C++.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 w:rsidRPr="00E53B3C">
                        <w:rPr>
                          <w:lang w:val="es-ES"/>
                        </w:rPr>
                        <w:t xml:space="preserve">Estoy buscando una oportunidad de medio tiempo de 6 meses en </w:t>
                      </w:r>
                      <w:r w:rsidRPr="00E53B3C">
                        <w:rPr>
                          <w:b/>
                          <w:bCs/>
                          <w:lang w:val="es-ES"/>
                        </w:rPr>
                        <w:t>desarrollo GPU de bajo nivel</w:t>
                      </w:r>
                      <w:r w:rsidRPr="00E53B3C">
                        <w:rPr>
                          <w:lang w:val="es-ES"/>
                        </w:rPr>
                        <w:t xml:space="preserve">, comenzando el </w:t>
                      </w:r>
                      <w:r w:rsidRPr="00E53B3C">
                        <w:rPr>
                          <w:b/>
                          <w:bCs/>
                          <w:lang w:val="es-ES"/>
                        </w:rPr>
                        <w:t>15 de septiembre de 2025</w:t>
                      </w:r>
                      <w:r w:rsidR="007D010C" w:rsidRPr="00D2700F">
                        <w:rPr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83F73C" w14:textId="7502325D" w:rsidR="00B75625" w:rsidRPr="00B866B9" w:rsidRDefault="00A51332" w:rsidP="00B75625">
      <w:pPr>
        <w:rPr>
          <w:lang w:val="es-ES"/>
        </w:rPr>
      </w:pPr>
      <w:r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1F8CCAA" wp14:editId="6C448CF1">
                <wp:simplePos x="0" y="0"/>
                <wp:positionH relativeFrom="column">
                  <wp:posOffset>-802640</wp:posOffset>
                </wp:positionH>
                <wp:positionV relativeFrom="paragraph">
                  <wp:posOffset>287020</wp:posOffset>
                </wp:positionV>
                <wp:extent cx="1551305" cy="2098040"/>
                <wp:effectExtent l="0" t="0" r="0" b="0"/>
                <wp:wrapThrough wrapText="bothSides">
                  <wp:wrapPolygon edited="0">
                    <wp:start x="884" y="131"/>
                    <wp:lineTo x="884" y="21312"/>
                    <wp:lineTo x="20512" y="21312"/>
                    <wp:lineTo x="20512" y="131"/>
                    <wp:lineTo x="884" y="131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305" cy="209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FD493" w14:textId="7669B1BD" w:rsidR="00533C46" w:rsidRPr="00D2700F" w:rsidRDefault="00533C46" w:rsidP="00A51332">
                            <w:pPr>
                              <w:pStyle w:val="Paragraphestandard"/>
                              <w:spacing w:after="240" w:line="240" w:lineRule="auto"/>
                              <w:rPr>
                                <w:rFonts w:ascii="Helvetica" w:hAnsi="Helvetica" w:cs="SegoePro-Bold"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700F">
                              <w:rPr>
                                <w:rFonts w:ascii="Helvetica" w:hAnsi="Helvetica" w:cs="SegoePro-Light"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="000F5C05" w:rsidRPr="00D2700F">
                              <w:rPr>
                                <w:rFonts w:ascii="Helvetica" w:hAnsi="Helvetica" w:cs="SegoePro-Light"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D2700F">
                              <w:rPr>
                                <w:rFonts w:ascii="Helvetica" w:hAnsi="Helvetica" w:cs="SegoePro-Light"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l. </w:t>
                            </w:r>
                            <w:r w:rsidRPr="00D2700F">
                              <w:rPr>
                                <w:rFonts w:ascii="Helvetica" w:hAnsi="Helvetica" w:cs="SegoePro-Bold"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CB2D87" w:rsidRPr="00D2700F">
                              <w:rPr>
                                <w:rFonts w:ascii="Helvetica" w:hAnsi="Helvetica" w:cs="SegoePro-Light"/>
                                <w:b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+33</w:t>
                            </w:r>
                            <w:r w:rsidR="008372D5" w:rsidRPr="00D2700F">
                              <w:rPr>
                                <w:rFonts w:ascii="Helvetica" w:hAnsi="Helvetica" w:cs="SegoePro-Light"/>
                                <w:b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7 82 02 19 52</w:t>
                            </w:r>
                          </w:p>
                          <w:p w14:paraId="5AB843D6" w14:textId="682C6FF0" w:rsidR="00533C46" w:rsidRPr="00D2700F" w:rsidRDefault="000F5C05" w:rsidP="00824E50">
                            <w:pPr>
                              <w:pStyle w:val="Paragraphestandard"/>
                              <w:spacing w:after="240" w:line="240" w:lineRule="auto"/>
                              <w:rPr>
                                <w:rFonts w:ascii="Helvetica" w:hAnsi="Helvetica" w:cs="SegoePro-Light"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700F">
                              <w:rPr>
                                <w:rFonts w:ascii="Helvetica" w:hAnsi="Helvetica" w:cs="SegoePro-Light"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Correo electrónico</w:t>
                            </w:r>
                            <w:r w:rsidR="00533C46" w:rsidRPr="00D2700F">
                              <w:rPr>
                                <w:rStyle w:val="Hyperlink"/>
                                <w:rFonts w:cs="SegoePro-Light"/>
                                <w:color w:val="FFFFFF" w:themeColor="background1"/>
                                <w:sz w:val="20"/>
                                <w:szCs w:val="14"/>
                                <w:lang w:val="es-ES"/>
                              </w:rPr>
                              <w:br/>
                            </w:r>
                            <w:hyperlink r:id="rId12" w:history="1">
                              <w:r w:rsidR="008372D5" w:rsidRPr="00D2700F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18"/>
                                  <w:szCs w:val="12"/>
                                  <w:lang w:val="es-ES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ouvrard</w:t>
                              </w:r>
                              <w:r w:rsidR="00824E50" w:rsidRPr="00D2700F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18"/>
                                  <w:szCs w:val="12"/>
                                  <w:lang w:val="es-ES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niels</w:t>
                              </w:r>
                              <w:r w:rsidR="008372D5" w:rsidRPr="00D2700F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18"/>
                                  <w:szCs w:val="12"/>
                                  <w:lang w:val="es-ES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@</w:t>
                              </w:r>
                              <w:r w:rsidR="00824E50" w:rsidRPr="00D2700F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18"/>
                                  <w:szCs w:val="12"/>
                                  <w:lang w:val="es-ES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gmail.com</w:t>
                              </w:r>
                            </w:hyperlink>
                          </w:p>
                          <w:p w14:paraId="5988FAD9" w14:textId="2322FB12" w:rsidR="00824E50" w:rsidRPr="00D2700F" w:rsidRDefault="00A03FDD" w:rsidP="00824E50">
                            <w:pPr>
                              <w:pStyle w:val="BalloonText"/>
                              <w:spacing w:after="240"/>
                              <w:rPr>
                                <w:rFonts w:ascii="Helvetica" w:hAnsi="Helvetica" w:cs="SegoePro-Light"/>
                                <w:color w:val="FFFFFF" w:themeColor="background1"/>
                                <w:sz w:val="24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3" w:history="1">
                              <w:r w:rsidRPr="00D2700F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20"/>
                                  <w:szCs w:val="14"/>
                                  <w:lang w:val="es-ES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LinkedIn</w:t>
                              </w:r>
                            </w:hyperlink>
                            <w:r w:rsidR="00824E50" w:rsidRPr="00D2700F">
                              <w:rPr>
                                <w:rFonts w:ascii="Helvetica" w:hAnsi="Helvetica" w:cs="SegoePro-Light"/>
                                <w:color w:val="FFFFFF" w:themeColor="background1"/>
                                <w:sz w:val="24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4EE8C3DF" w14:textId="47D9FABC" w:rsidR="00824E50" w:rsidRPr="00D2700F" w:rsidRDefault="00824E50" w:rsidP="00824E50">
                            <w:pPr>
                              <w:pStyle w:val="BalloonText"/>
                              <w:rPr>
                                <w:rFonts w:ascii="Helvetica" w:hAnsi="Helvetica" w:cs="SegoePro-Light"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4" w:history="1">
                              <w:r w:rsidRPr="00D2700F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20"/>
                                  <w:szCs w:val="14"/>
                                  <w:lang w:val="es-ES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GitHub</w:t>
                              </w:r>
                            </w:hyperlink>
                            <w:r w:rsidRPr="00D2700F">
                              <w:rPr>
                                <w:rFonts w:ascii="Helvetica" w:hAnsi="Helvetica" w:cs="SegoePro-Light"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8CCAA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30" type="#_x0000_t202" style="position:absolute;margin-left:-63.2pt;margin-top:22.6pt;width:122.15pt;height:165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" filled="f" stroked="f">
                <v:textbox>
                  <w:txbxContent>
                    <w:p w14:paraId="329FD493" w14:textId="7669B1BD" w:rsidR="00533C46" w:rsidRPr="00D2700F" w:rsidRDefault="00533C46" w:rsidP="00A51332">
                      <w:pPr>
                        <w:pStyle w:val="Paragraphestandard"/>
                        <w:spacing w:after="240" w:line="240" w:lineRule="auto"/>
                        <w:rPr>
                          <w:rFonts w:ascii="Helvetica" w:hAnsi="Helvetica" w:cs="SegoePro-Bold"/>
                          <w:b/>
                          <w:bCs/>
                          <w:caps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700F">
                        <w:rPr>
                          <w:rFonts w:ascii="Helvetica" w:hAnsi="Helvetica" w:cs="SegoePro-Light"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="000F5C05" w:rsidRPr="00D2700F">
                        <w:rPr>
                          <w:rFonts w:ascii="Helvetica" w:hAnsi="Helvetica" w:cs="SegoePro-Light"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D2700F">
                        <w:rPr>
                          <w:rFonts w:ascii="Helvetica" w:hAnsi="Helvetica" w:cs="SegoePro-Light"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l. </w:t>
                      </w:r>
                      <w:r w:rsidRPr="00D2700F">
                        <w:rPr>
                          <w:rFonts w:ascii="Helvetica" w:hAnsi="Helvetica" w:cs="SegoePro-Bold"/>
                          <w:b/>
                          <w:bCs/>
                          <w:caps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CB2D87" w:rsidRPr="00D2700F">
                        <w:rPr>
                          <w:rFonts w:ascii="Helvetica" w:hAnsi="Helvetica" w:cs="SegoePro-Light"/>
                          <w:b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+33</w:t>
                      </w:r>
                      <w:r w:rsidR="008372D5" w:rsidRPr="00D2700F">
                        <w:rPr>
                          <w:rFonts w:ascii="Helvetica" w:hAnsi="Helvetica" w:cs="SegoePro-Light"/>
                          <w:b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7 82 02 19 52</w:t>
                      </w:r>
                    </w:p>
                    <w:p w14:paraId="5AB843D6" w14:textId="682C6FF0" w:rsidR="00533C46" w:rsidRPr="00D2700F" w:rsidRDefault="000F5C05" w:rsidP="00824E50">
                      <w:pPr>
                        <w:pStyle w:val="Paragraphestandard"/>
                        <w:spacing w:after="240" w:line="240" w:lineRule="auto"/>
                        <w:rPr>
                          <w:rFonts w:ascii="Helvetica" w:hAnsi="Helvetica" w:cs="SegoePro-Light"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700F">
                        <w:rPr>
                          <w:rFonts w:ascii="Helvetica" w:hAnsi="Helvetica" w:cs="SegoePro-Light"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Correo electrónico</w:t>
                      </w:r>
                      <w:r w:rsidR="00533C46" w:rsidRPr="00D2700F">
                        <w:rPr>
                          <w:rStyle w:val="Hyperlink"/>
                          <w:rFonts w:cs="SegoePro-Light"/>
                          <w:color w:val="FFFFFF" w:themeColor="background1"/>
                          <w:sz w:val="20"/>
                          <w:szCs w:val="14"/>
                          <w:lang w:val="es-ES"/>
                        </w:rPr>
                        <w:br/>
                      </w:r>
                      <w:hyperlink r:id="rId15" w:history="1">
                        <w:r w:rsidR="008372D5" w:rsidRPr="00D2700F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18"/>
                            <w:szCs w:val="12"/>
                            <w:lang w:val="es-ES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ouvrard</w:t>
                        </w:r>
                        <w:r w:rsidR="00824E50" w:rsidRPr="00D2700F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18"/>
                            <w:szCs w:val="12"/>
                            <w:lang w:val="es-ES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niels</w:t>
                        </w:r>
                        <w:r w:rsidR="008372D5" w:rsidRPr="00D2700F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18"/>
                            <w:szCs w:val="12"/>
                            <w:lang w:val="es-ES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@</w:t>
                        </w:r>
                        <w:r w:rsidR="00824E50" w:rsidRPr="00D2700F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18"/>
                            <w:szCs w:val="12"/>
                            <w:lang w:val="es-ES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gmail.com</w:t>
                        </w:r>
                      </w:hyperlink>
                    </w:p>
                    <w:p w14:paraId="5988FAD9" w14:textId="2322FB12" w:rsidR="00824E50" w:rsidRPr="00D2700F" w:rsidRDefault="00A03FDD" w:rsidP="00824E50">
                      <w:pPr>
                        <w:pStyle w:val="BalloonText"/>
                        <w:spacing w:after="240"/>
                        <w:rPr>
                          <w:rFonts w:ascii="Helvetica" w:hAnsi="Helvetica" w:cs="SegoePro-Light"/>
                          <w:color w:val="FFFFFF" w:themeColor="background1"/>
                          <w:sz w:val="24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6" w:history="1">
                        <w:r w:rsidRPr="00D2700F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20"/>
                            <w:szCs w:val="14"/>
                            <w:lang w:val="es-ES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LinkedIn</w:t>
                        </w:r>
                      </w:hyperlink>
                      <w:r w:rsidR="00824E50" w:rsidRPr="00D2700F">
                        <w:rPr>
                          <w:rFonts w:ascii="Helvetica" w:hAnsi="Helvetica" w:cs="SegoePro-Light"/>
                          <w:color w:val="FFFFFF" w:themeColor="background1"/>
                          <w:sz w:val="24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4EE8C3DF" w14:textId="47D9FABC" w:rsidR="00824E50" w:rsidRPr="00D2700F" w:rsidRDefault="00824E50" w:rsidP="00824E50">
                      <w:pPr>
                        <w:pStyle w:val="BalloonText"/>
                        <w:rPr>
                          <w:rFonts w:ascii="Helvetica" w:hAnsi="Helvetica" w:cs="SegoePro-Light"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7" w:history="1">
                        <w:r w:rsidRPr="00D2700F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20"/>
                            <w:szCs w:val="14"/>
                            <w:lang w:val="es-ES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GitHub</w:t>
                        </w:r>
                      </w:hyperlink>
                      <w:r w:rsidRPr="00D2700F">
                        <w:rPr>
                          <w:rFonts w:ascii="Helvetica" w:hAnsi="Helvetica" w:cs="SegoePro-Light"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AF0069D" w14:textId="653AA2E1" w:rsidR="00B75625" w:rsidRPr="00B866B9" w:rsidRDefault="00B75625" w:rsidP="00B75625">
      <w:pPr>
        <w:rPr>
          <w:lang w:val="es-ES"/>
        </w:rPr>
      </w:pPr>
    </w:p>
    <w:p w14:paraId="158776AB" w14:textId="7BECE796" w:rsidR="00B75625" w:rsidRPr="00B866B9" w:rsidRDefault="00A51332" w:rsidP="00B75625">
      <w:pPr>
        <w:rPr>
          <w:lang w:val="es-ES"/>
        </w:rPr>
      </w:pPr>
      <w:r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754726" wp14:editId="671C3C31">
                <wp:simplePos x="0" y="0"/>
                <wp:positionH relativeFrom="column">
                  <wp:posOffset>1210310</wp:posOffset>
                </wp:positionH>
                <wp:positionV relativeFrom="paragraph">
                  <wp:posOffset>469900</wp:posOffset>
                </wp:positionV>
                <wp:extent cx="5053330" cy="2981960"/>
                <wp:effectExtent l="0" t="0" r="0" b="0"/>
                <wp:wrapSquare wrapText="bothSides"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3330" cy="298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F2A7CC4" w14:textId="51A5972D" w:rsidR="00CE57D9" w:rsidRPr="00D2700F" w:rsidRDefault="00B866B9" w:rsidP="00CE57D9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lang w:val="es-ES"/>
                              </w:rPr>
                            </w:pPr>
                            <w:r w:rsidRPr="00D2700F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 xml:space="preserve">Indienov - </w:t>
                            </w:r>
                            <w:r w:rsidRPr="00D2700F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>Desarrollo embebido</w:t>
                            </w:r>
                            <w:r w:rsidRPr="00D2700F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 xml:space="preserve"> y Python</w:t>
                            </w:r>
                            <w:r w:rsidR="00CE57D9" w:rsidRPr="00D2700F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 xml:space="preserve"> (</w:t>
                            </w:r>
                            <w:r w:rsidRPr="00D2700F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>febrero</w:t>
                            </w:r>
                            <w:r w:rsidR="00CE57D9" w:rsidRPr="00D2700F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 xml:space="preserve"> – </w:t>
                            </w:r>
                            <w:r w:rsidR="00B10CEB" w:rsidRPr="00D2700F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>ma</w:t>
                            </w:r>
                            <w:r w:rsidRPr="00D2700F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>yo</w:t>
                            </w:r>
                            <w:r w:rsidR="00CE57D9" w:rsidRPr="00D2700F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 xml:space="preserve"> 202</w:t>
                            </w:r>
                            <w:r w:rsidR="00B10CEB" w:rsidRPr="00D2700F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>4</w:t>
                            </w:r>
                            <w:r w:rsidR="00CE57D9" w:rsidRPr="00D2700F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>)</w:t>
                            </w:r>
                          </w:p>
                          <w:p w14:paraId="65F06027" w14:textId="43EBD14F" w:rsidR="00D2700F" w:rsidRDefault="007D010C" w:rsidP="00B10CEB">
                            <w:pPr>
                              <w:spacing w:after="240"/>
                              <w:rPr>
                                <w:lang w:val="es-ES"/>
                              </w:rPr>
                            </w:pPr>
                            <w:r w:rsidRPr="00D2700F">
                              <w:rPr>
                                <w:lang w:val="es-ES"/>
                              </w:rPr>
                              <w:t xml:space="preserve">Realización de un </w:t>
                            </w:r>
                            <w:r w:rsidRPr="00D2700F">
                              <w:rPr>
                                <w:b/>
                                <w:bCs/>
                                <w:lang w:val="es-ES"/>
                              </w:rPr>
                              <w:t>test harness</w:t>
                            </w:r>
                            <w:r w:rsidRPr="00D2700F">
                              <w:rPr>
                                <w:lang w:val="es-ES"/>
                              </w:rPr>
                              <w:t xml:space="preserve"> y un driver en C</w:t>
                            </w:r>
                            <w:r w:rsidR="00D2700F" w:rsidRPr="00D2700F">
                              <w:rPr>
                                <w:rFonts w:ascii="Corbel" w:hAnsi="Corbel" w:cs="SegoePro-Bold"/>
                                <w:color w:val="000000" w:themeColor="text1"/>
                                <w:lang w:val="es-ES"/>
                              </w:rPr>
                              <w:t xml:space="preserve"> para una LED</w:t>
                            </w:r>
                            <w:r w:rsidR="00D2700F">
                              <w:rPr>
                                <w:rFonts w:ascii="Corbel" w:hAnsi="Corbel" w:cs="SegoePro-Bold"/>
                                <w:color w:val="000000" w:themeColor="text1"/>
                                <w:lang w:val="es-ES"/>
                              </w:rPr>
                              <w:br/>
                            </w:r>
                            <w:r w:rsidR="00D2700F" w:rsidRPr="00D2700F">
                              <w:rPr>
                                <w:rFonts w:ascii="Corbel" w:hAnsi="Corbel" w:cs="SegoePro-Bold"/>
                                <w:color w:val="000000" w:themeColor="text1"/>
                                <w:lang w:val="es-ES"/>
                              </w:rPr>
                              <w:t>“</w:t>
                            </w:r>
                            <w:r w:rsidR="00D2700F" w:rsidRPr="00D2700F">
                              <w:rPr>
                                <w:rFonts w:ascii="Helvetica" w:hAnsi="Helvetica" w:cs="SegoePro-Bold"/>
                                <w:color w:val="000000" w:themeColor="text1"/>
                                <w:lang w:val="es-ES"/>
                              </w:rPr>
                              <w:t>Texas Instrument lp5521</w:t>
                            </w:r>
                            <w:r w:rsidR="00D2700F" w:rsidRPr="00D2700F">
                              <w:rPr>
                                <w:rFonts w:ascii="Corbel" w:hAnsi="Corbel" w:cs="SegoePro-Bold"/>
                                <w:color w:val="000000" w:themeColor="text1"/>
                                <w:lang w:val="es-ES"/>
                              </w:rPr>
                              <w:t>” basado en la hoja de datos del fabricante</w:t>
                            </w:r>
                            <w:r w:rsidR="00D2700F">
                              <w:rPr>
                                <w:lang w:val="es-ES"/>
                              </w:rPr>
                              <w:t>.</w:t>
                            </w:r>
                            <w:r w:rsidR="00D2700F">
                              <w:rPr>
                                <w:lang w:val="es-ES"/>
                              </w:rPr>
                              <w:br/>
                              <w:t xml:space="preserve">También </w:t>
                            </w:r>
                            <w:r w:rsidR="00D2700F" w:rsidRPr="00D2700F">
                              <w:rPr>
                                <w:lang w:val="es-ES"/>
                              </w:rPr>
                              <w:t>varias</w:t>
                            </w:r>
                            <w:r w:rsidRPr="00D2700F">
                              <w:rPr>
                                <w:lang w:val="es-ES"/>
                              </w:rPr>
                              <w:t xml:space="preserve"> herramientas de producción en Python</w:t>
                            </w:r>
                            <w:r w:rsidR="00D2700F">
                              <w:rPr>
                                <w:lang w:val="es-ES"/>
                              </w:rPr>
                              <w:t xml:space="preserve">, por ejemplo, </w:t>
                            </w:r>
                            <w:r w:rsidR="00D2700F" w:rsidRPr="00D2700F">
                              <w:rPr>
                                <w:rFonts w:ascii="Corbel" w:hAnsi="Corbel" w:cs="SegoePro-Bold"/>
                                <w:color w:val="000000" w:themeColor="text1"/>
                                <w:lang w:val="es-ES"/>
                              </w:rPr>
                              <w:t>desarroll</w:t>
                            </w:r>
                            <w:r w:rsidR="00D2700F">
                              <w:rPr>
                                <w:rFonts w:ascii="Corbel" w:hAnsi="Corbel" w:cs="SegoePro-Bold"/>
                                <w:color w:val="000000" w:themeColor="text1"/>
                                <w:lang w:val="es-ES"/>
                              </w:rPr>
                              <w:t>é</w:t>
                            </w:r>
                            <w:r w:rsidR="00D2700F" w:rsidRPr="00D2700F">
                              <w:rPr>
                                <w:rFonts w:ascii="Corbel" w:hAnsi="Corbel" w:cs="SegoePro-Bold"/>
                                <w:color w:val="000000" w:themeColor="text1"/>
                                <w:lang w:val="es-ES"/>
                              </w:rPr>
                              <w:t xml:space="preserve"> una clase para conexiones a servidores AWS utilizando solicitudes canónicas, para un software de pruebas unitarias en MQTT.</w:t>
                            </w:r>
                          </w:p>
                          <w:p w14:paraId="4B4924F0" w14:textId="6AD056C6" w:rsidR="00D2700F" w:rsidRPr="00D2700F" w:rsidRDefault="00B866B9" w:rsidP="00B10CEB">
                            <w:pPr>
                              <w:spacing w:after="240"/>
                              <w:rPr>
                                <w:lang w:val="es-ES"/>
                              </w:rPr>
                            </w:pPr>
                            <w:r w:rsidRPr="00D2700F">
                              <w:rPr>
                                <w:rFonts w:ascii="Corbel" w:hAnsi="Corbel" w:cs="SegoePro-Bold"/>
                                <w:bCs/>
                                <w:color w:val="48B6A8"/>
                                <w:lang w:val="es-ES"/>
                              </w:rPr>
                              <w:t>Formador en Epitech</w:t>
                            </w:r>
                            <w:r w:rsidR="00B10CEB" w:rsidRPr="00D2700F">
                              <w:rPr>
                                <w:rFonts w:ascii="Corbel" w:hAnsi="Corbel" w:cs="SegoePro-Bold"/>
                                <w:bCs/>
                                <w:color w:val="48B6A8"/>
                                <w:lang w:val="es-ES"/>
                              </w:rPr>
                              <w:t xml:space="preserve"> (</w:t>
                            </w:r>
                            <w:r w:rsidR="00B10CEB" w:rsidRPr="00D2700F">
                              <w:rPr>
                                <w:rFonts w:ascii="Helvetica" w:hAnsi="Helvetica" w:cs="SegoePro-Bold"/>
                                <w:bCs/>
                                <w:color w:val="48B6A8"/>
                                <w:lang w:val="es-ES"/>
                              </w:rPr>
                              <w:t>2023 – 2024, 10</w:t>
                            </w:r>
                            <w:r w:rsidR="00B10CEB" w:rsidRPr="00D2700F">
                              <w:rPr>
                                <w:rFonts w:ascii="Corbel" w:hAnsi="Corbel" w:cs="SegoePro-Bold"/>
                                <w:bCs/>
                                <w:color w:val="48B6A8"/>
                                <w:lang w:val="es-ES"/>
                              </w:rPr>
                              <w:t xml:space="preserve"> </w:t>
                            </w:r>
                            <w:r w:rsidRPr="00D2700F">
                              <w:rPr>
                                <w:rFonts w:ascii="Helvetica" w:hAnsi="Helvetica" w:cs="SegoePro-Bold"/>
                                <w:bCs/>
                                <w:color w:val="48B6A8"/>
                                <w:lang w:val="es-ES"/>
                              </w:rPr>
                              <w:t>meses</w:t>
                            </w:r>
                            <w:r w:rsidR="00B10CEB" w:rsidRPr="00D2700F">
                              <w:rPr>
                                <w:rFonts w:ascii="Corbel" w:hAnsi="Corbel" w:cs="SegoePro-Bold"/>
                                <w:bCs/>
                                <w:color w:val="48B6A8"/>
                                <w:lang w:val="es-ES"/>
                              </w:rPr>
                              <w:t>)</w:t>
                            </w:r>
                            <w:r w:rsidR="00D2700F">
                              <w:rPr>
                                <w:lang w:val="es-ES"/>
                              </w:rPr>
                              <w:br/>
                            </w:r>
                            <w:r w:rsidR="007D010C" w:rsidRPr="00D2700F">
                              <w:rPr>
                                <w:lang w:val="es-ES"/>
                              </w:rPr>
                              <w:t>Formador de estudiantes de años inferiores en C y C++</w:t>
                            </w:r>
                            <w:r w:rsidR="00D2700F">
                              <w:rPr>
                                <w:lang w:val="es-ES"/>
                              </w:rPr>
                              <w:t>.</w:t>
                            </w:r>
                            <w:r w:rsidR="00D2700F">
                              <w:rPr>
                                <w:lang w:val="es-ES"/>
                              </w:rPr>
                              <w:br/>
                              <w:t xml:space="preserve">Hice </w:t>
                            </w:r>
                            <w:r w:rsidR="007D010C" w:rsidRPr="00D2700F">
                              <w:rPr>
                                <w:lang w:val="es-ES"/>
                              </w:rPr>
                              <w:t>clases</w:t>
                            </w:r>
                            <w:r w:rsidR="00D2700F">
                              <w:rPr>
                                <w:lang w:val="es-ES"/>
                              </w:rPr>
                              <w:t xml:space="preserve"> sobre librerías</w:t>
                            </w:r>
                            <w:r w:rsidR="007D010C" w:rsidRPr="00D2700F">
                              <w:rPr>
                                <w:lang w:val="es-ES"/>
                              </w:rPr>
                              <w:t>, presentaciones de proyectos, evaluaciones</w:t>
                            </w:r>
                            <w:r w:rsidR="00D2700F">
                              <w:rPr>
                                <w:lang w:val="es-ES"/>
                              </w:rPr>
                              <w:t>…</w:t>
                            </w:r>
                            <w:r w:rsidR="00D2700F">
                              <w:rPr>
                                <w:lang w:val="es-ES"/>
                              </w:rPr>
                              <w:br/>
                              <w:t>Para dos promociones de 60 estudiantes.</w:t>
                            </w:r>
                          </w:p>
                          <w:p w14:paraId="23BC9303" w14:textId="1BC43268" w:rsidR="00483441" w:rsidRPr="00D2700F" w:rsidRDefault="00DD3E33" w:rsidP="00DD3E33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lang w:val="es-ES"/>
                              </w:rPr>
                            </w:pPr>
                            <w:r w:rsidRPr="00D2700F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 xml:space="preserve">FrenchFounders </w:t>
                            </w:r>
                            <w:r w:rsidR="00D2700F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 xml:space="preserve">– </w:t>
                            </w:r>
                            <w:r w:rsidR="00D2700F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>F</w:t>
                            </w:r>
                            <w:r w:rsidRPr="00D2700F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>ronten</w:t>
                            </w:r>
                            <w:r w:rsidR="00D2700F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 xml:space="preserve">d devloppement </w:t>
                            </w:r>
                            <w:r w:rsidRPr="00D2700F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>(</w:t>
                            </w:r>
                            <w:r w:rsidR="00B866B9" w:rsidRPr="00D2700F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>Julio – diciembre</w:t>
                            </w:r>
                            <w:r w:rsidRPr="00D2700F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>2022)</w:t>
                            </w:r>
                          </w:p>
                          <w:p w14:paraId="366AC557" w14:textId="1E6CB428" w:rsidR="00533C46" w:rsidRPr="00D2700F" w:rsidRDefault="007D010C" w:rsidP="000C3FC3">
                            <w:pPr>
                              <w:spacing w:after="120"/>
                              <w:rPr>
                                <w:lang w:val="es-ES"/>
                              </w:rPr>
                            </w:pPr>
                            <w:r w:rsidRPr="00D2700F">
                              <w:rPr>
                                <w:lang w:val="es-ES"/>
                              </w:rPr>
                              <w:t>Creé numerosas páginas web en Vue.js, las conecté con el backend de la empresa y migré varias páginas de Vue 2 a Vue 3</w:t>
                            </w:r>
                            <w:r w:rsidR="00FC31BE" w:rsidRPr="00D2700F">
                              <w:rPr>
                                <w:lang w:val="es-E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54726" id="Zone de texte 83" o:spid="_x0000_s1031" type="#_x0000_t202" style="position:absolute;margin-left:95.3pt;margin-top:37pt;width:397.9pt;height:234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" filled="f" stroked="f">
                <v:textbox>
                  <w:txbxContent>
                    <w:p w14:paraId="5F2A7CC4" w14:textId="51A5972D" w:rsidR="00CE57D9" w:rsidRPr="00D2700F" w:rsidRDefault="00B866B9" w:rsidP="00CE57D9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  <w:lang w:val="es-ES"/>
                        </w:rPr>
                      </w:pPr>
                      <w:r w:rsidRPr="00D2700F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s-ES"/>
                        </w:rPr>
                        <w:t xml:space="preserve">Indienov - </w:t>
                      </w:r>
                      <w:r w:rsidRPr="00D2700F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s-ES"/>
                        </w:rPr>
                        <w:t>Desarrollo embebido</w:t>
                      </w:r>
                      <w:r w:rsidRPr="00D2700F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s-ES"/>
                        </w:rPr>
                        <w:t xml:space="preserve"> y Python</w:t>
                      </w:r>
                      <w:r w:rsidR="00CE57D9" w:rsidRPr="00D2700F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s-ES"/>
                        </w:rPr>
                        <w:t xml:space="preserve"> (</w:t>
                      </w:r>
                      <w:r w:rsidRPr="00D2700F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s-ES"/>
                        </w:rPr>
                        <w:t>febrero</w:t>
                      </w:r>
                      <w:r w:rsidR="00CE57D9" w:rsidRPr="00D2700F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s-ES"/>
                        </w:rPr>
                        <w:t xml:space="preserve"> – </w:t>
                      </w:r>
                      <w:r w:rsidR="00B10CEB" w:rsidRPr="00D2700F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s-ES"/>
                        </w:rPr>
                        <w:t>ma</w:t>
                      </w:r>
                      <w:r w:rsidRPr="00D2700F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s-ES"/>
                        </w:rPr>
                        <w:t>yo</w:t>
                      </w:r>
                      <w:r w:rsidR="00CE57D9" w:rsidRPr="00D2700F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s-ES"/>
                        </w:rPr>
                        <w:t xml:space="preserve"> 202</w:t>
                      </w:r>
                      <w:r w:rsidR="00B10CEB" w:rsidRPr="00D2700F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s-ES"/>
                        </w:rPr>
                        <w:t>4</w:t>
                      </w:r>
                      <w:r w:rsidR="00CE57D9" w:rsidRPr="00D2700F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s-ES"/>
                        </w:rPr>
                        <w:t>)</w:t>
                      </w:r>
                    </w:p>
                    <w:p w14:paraId="65F06027" w14:textId="43EBD14F" w:rsidR="00D2700F" w:rsidRDefault="007D010C" w:rsidP="00B10CEB">
                      <w:pPr>
                        <w:spacing w:after="240"/>
                        <w:rPr>
                          <w:lang w:val="es-ES"/>
                        </w:rPr>
                      </w:pPr>
                      <w:r w:rsidRPr="00D2700F">
                        <w:rPr>
                          <w:lang w:val="es-ES"/>
                        </w:rPr>
                        <w:t xml:space="preserve">Realización de </w:t>
                      </w:r>
                      <w:proofErr w:type="gramStart"/>
                      <w:r w:rsidRPr="00D2700F">
                        <w:rPr>
                          <w:lang w:val="es-ES"/>
                        </w:rPr>
                        <w:t xml:space="preserve">un </w:t>
                      </w:r>
                      <w:r w:rsidRPr="00D2700F">
                        <w:rPr>
                          <w:b/>
                          <w:bCs/>
                          <w:lang w:val="es-ES"/>
                        </w:rPr>
                        <w:t>test</w:t>
                      </w:r>
                      <w:proofErr w:type="gramEnd"/>
                      <w:r w:rsidRPr="00D2700F">
                        <w:rPr>
                          <w:b/>
                          <w:bCs/>
                          <w:lang w:val="es-ES"/>
                        </w:rPr>
                        <w:t xml:space="preserve"> harness</w:t>
                      </w:r>
                      <w:r w:rsidRPr="00D2700F">
                        <w:rPr>
                          <w:lang w:val="es-ES"/>
                        </w:rPr>
                        <w:t xml:space="preserve"> y un driver en C</w:t>
                      </w:r>
                      <w:r w:rsidR="00D2700F" w:rsidRPr="00D2700F">
                        <w:rPr>
                          <w:rFonts w:ascii="Corbel" w:hAnsi="Corbel" w:cs="SegoePro-Bold"/>
                          <w:color w:val="000000" w:themeColor="text1"/>
                          <w:lang w:val="es-ES"/>
                        </w:rPr>
                        <w:t xml:space="preserve"> </w:t>
                      </w:r>
                      <w:r w:rsidR="00D2700F" w:rsidRPr="00D2700F">
                        <w:rPr>
                          <w:rFonts w:ascii="Corbel" w:hAnsi="Corbel" w:cs="SegoePro-Bold"/>
                          <w:color w:val="000000" w:themeColor="text1"/>
                          <w:lang w:val="es-ES"/>
                        </w:rPr>
                        <w:t>para una LED</w:t>
                      </w:r>
                      <w:r w:rsidR="00D2700F">
                        <w:rPr>
                          <w:rFonts w:ascii="Corbel" w:hAnsi="Corbel" w:cs="SegoePro-Bold"/>
                          <w:color w:val="000000" w:themeColor="text1"/>
                          <w:lang w:val="es-ES"/>
                        </w:rPr>
                        <w:br/>
                      </w:r>
                      <w:r w:rsidR="00D2700F" w:rsidRPr="00D2700F">
                        <w:rPr>
                          <w:rFonts w:ascii="Corbel" w:hAnsi="Corbel" w:cs="SegoePro-Bold"/>
                          <w:color w:val="000000" w:themeColor="text1"/>
                          <w:lang w:val="es-ES"/>
                        </w:rPr>
                        <w:t>“</w:t>
                      </w:r>
                      <w:r w:rsidR="00D2700F" w:rsidRPr="00D2700F">
                        <w:rPr>
                          <w:rFonts w:ascii="Helvetica" w:hAnsi="Helvetica" w:cs="SegoePro-Bold"/>
                          <w:color w:val="000000" w:themeColor="text1"/>
                          <w:lang w:val="es-ES"/>
                        </w:rPr>
                        <w:t xml:space="preserve">Texas </w:t>
                      </w:r>
                      <w:proofErr w:type="spellStart"/>
                      <w:r w:rsidR="00D2700F" w:rsidRPr="00D2700F">
                        <w:rPr>
                          <w:rFonts w:ascii="Helvetica" w:hAnsi="Helvetica" w:cs="SegoePro-Bold"/>
                          <w:color w:val="000000" w:themeColor="text1"/>
                          <w:lang w:val="es-ES"/>
                        </w:rPr>
                        <w:t>Instrument</w:t>
                      </w:r>
                      <w:proofErr w:type="spellEnd"/>
                      <w:r w:rsidR="00D2700F" w:rsidRPr="00D2700F">
                        <w:rPr>
                          <w:rFonts w:ascii="Helvetica" w:hAnsi="Helvetica" w:cs="SegoePro-Bold"/>
                          <w:color w:val="000000" w:themeColor="text1"/>
                          <w:lang w:val="es-ES"/>
                        </w:rPr>
                        <w:t xml:space="preserve"> lp5521</w:t>
                      </w:r>
                      <w:r w:rsidR="00D2700F" w:rsidRPr="00D2700F">
                        <w:rPr>
                          <w:rFonts w:ascii="Corbel" w:hAnsi="Corbel" w:cs="SegoePro-Bold"/>
                          <w:color w:val="000000" w:themeColor="text1"/>
                          <w:lang w:val="es-ES"/>
                        </w:rPr>
                        <w:t>” basado en la hoja de datos del fabricante</w:t>
                      </w:r>
                      <w:r w:rsidR="00D2700F">
                        <w:rPr>
                          <w:lang w:val="es-ES"/>
                        </w:rPr>
                        <w:t>.</w:t>
                      </w:r>
                      <w:r w:rsidR="00D2700F">
                        <w:rPr>
                          <w:lang w:val="es-ES"/>
                        </w:rPr>
                        <w:br/>
                        <w:t xml:space="preserve">También </w:t>
                      </w:r>
                      <w:r w:rsidR="00D2700F" w:rsidRPr="00D2700F">
                        <w:rPr>
                          <w:lang w:val="es-ES"/>
                        </w:rPr>
                        <w:t>varias</w:t>
                      </w:r>
                      <w:r w:rsidRPr="00D2700F">
                        <w:rPr>
                          <w:lang w:val="es-ES"/>
                        </w:rPr>
                        <w:t xml:space="preserve"> herramientas de producción en Python</w:t>
                      </w:r>
                      <w:r w:rsidR="00D2700F">
                        <w:rPr>
                          <w:lang w:val="es-ES"/>
                        </w:rPr>
                        <w:t xml:space="preserve">, por ejemplo, </w:t>
                      </w:r>
                      <w:r w:rsidR="00D2700F" w:rsidRPr="00D2700F">
                        <w:rPr>
                          <w:rFonts w:ascii="Corbel" w:hAnsi="Corbel" w:cs="SegoePro-Bold"/>
                          <w:color w:val="000000" w:themeColor="text1"/>
                          <w:lang w:val="es-ES"/>
                        </w:rPr>
                        <w:t>d</w:t>
                      </w:r>
                      <w:r w:rsidR="00D2700F" w:rsidRPr="00D2700F">
                        <w:rPr>
                          <w:rFonts w:ascii="Corbel" w:hAnsi="Corbel" w:cs="SegoePro-Bold"/>
                          <w:color w:val="000000" w:themeColor="text1"/>
                          <w:lang w:val="es-ES"/>
                        </w:rPr>
                        <w:t>esarroll</w:t>
                      </w:r>
                      <w:r w:rsidR="00D2700F">
                        <w:rPr>
                          <w:rFonts w:ascii="Corbel" w:hAnsi="Corbel" w:cs="SegoePro-Bold"/>
                          <w:color w:val="000000" w:themeColor="text1"/>
                          <w:lang w:val="es-ES"/>
                        </w:rPr>
                        <w:t>é</w:t>
                      </w:r>
                      <w:r w:rsidR="00D2700F" w:rsidRPr="00D2700F">
                        <w:rPr>
                          <w:rFonts w:ascii="Corbel" w:hAnsi="Corbel" w:cs="SegoePro-Bold"/>
                          <w:color w:val="000000" w:themeColor="text1"/>
                          <w:lang w:val="es-ES"/>
                        </w:rPr>
                        <w:t xml:space="preserve"> una clase para conexiones a servidores AWS utilizando solicitudes canónicas, para un software de pruebas unitarias en MQTT.</w:t>
                      </w:r>
                    </w:p>
                    <w:p w14:paraId="4B4924F0" w14:textId="6AD056C6" w:rsidR="00D2700F" w:rsidRPr="00D2700F" w:rsidRDefault="00B866B9" w:rsidP="00B10CEB">
                      <w:pPr>
                        <w:spacing w:after="240"/>
                        <w:rPr>
                          <w:lang w:val="es-ES"/>
                        </w:rPr>
                      </w:pPr>
                      <w:r w:rsidRPr="00D2700F">
                        <w:rPr>
                          <w:rFonts w:ascii="Corbel" w:hAnsi="Corbel" w:cs="SegoePro-Bold"/>
                          <w:bCs/>
                          <w:color w:val="48B6A8"/>
                          <w:lang w:val="es-ES"/>
                        </w:rPr>
                        <w:t>Formador en Epitech</w:t>
                      </w:r>
                      <w:r w:rsidR="00B10CEB" w:rsidRPr="00D2700F">
                        <w:rPr>
                          <w:rFonts w:ascii="Corbel" w:hAnsi="Corbel" w:cs="SegoePro-Bold"/>
                          <w:bCs/>
                          <w:color w:val="48B6A8"/>
                          <w:lang w:val="es-ES"/>
                        </w:rPr>
                        <w:t xml:space="preserve"> (</w:t>
                      </w:r>
                      <w:r w:rsidR="00B10CEB" w:rsidRPr="00D2700F">
                        <w:rPr>
                          <w:rFonts w:ascii="Helvetica" w:hAnsi="Helvetica" w:cs="SegoePro-Bold"/>
                          <w:bCs/>
                          <w:color w:val="48B6A8"/>
                          <w:lang w:val="es-ES"/>
                        </w:rPr>
                        <w:t>2023 – 2024, 10</w:t>
                      </w:r>
                      <w:r w:rsidR="00B10CEB" w:rsidRPr="00D2700F">
                        <w:rPr>
                          <w:rFonts w:ascii="Corbel" w:hAnsi="Corbel" w:cs="SegoePro-Bold"/>
                          <w:bCs/>
                          <w:color w:val="48B6A8"/>
                          <w:lang w:val="es-ES"/>
                        </w:rPr>
                        <w:t xml:space="preserve"> </w:t>
                      </w:r>
                      <w:r w:rsidRPr="00D2700F">
                        <w:rPr>
                          <w:rFonts w:ascii="Helvetica" w:hAnsi="Helvetica" w:cs="SegoePro-Bold"/>
                          <w:bCs/>
                          <w:color w:val="48B6A8"/>
                          <w:lang w:val="es-ES"/>
                        </w:rPr>
                        <w:t>meses</w:t>
                      </w:r>
                      <w:r w:rsidR="00B10CEB" w:rsidRPr="00D2700F">
                        <w:rPr>
                          <w:rFonts w:ascii="Corbel" w:hAnsi="Corbel" w:cs="SegoePro-Bold"/>
                          <w:bCs/>
                          <w:color w:val="48B6A8"/>
                          <w:lang w:val="es-ES"/>
                        </w:rPr>
                        <w:t>)</w:t>
                      </w:r>
                      <w:r w:rsidR="00D2700F">
                        <w:rPr>
                          <w:lang w:val="es-ES"/>
                        </w:rPr>
                        <w:br/>
                      </w:r>
                      <w:r w:rsidR="007D010C" w:rsidRPr="00D2700F">
                        <w:rPr>
                          <w:lang w:val="es-ES"/>
                        </w:rPr>
                        <w:t>Formador de estudiantes de años inferiores en C y C++</w:t>
                      </w:r>
                      <w:r w:rsidR="00D2700F">
                        <w:rPr>
                          <w:lang w:val="es-ES"/>
                        </w:rPr>
                        <w:t>.</w:t>
                      </w:r>
                      <w:r w:rsidR="00D2700F">
                        <w:rPr>
                          <w:lang w:val="es-ES"/>
                        </w:rPr>
                        <w:br/>
                        <w:t xml:space="preserve">Hice </w:t>
                      </w:r>
                      <w:r w:rsidR="007D010C" w:rsidRPr="00D2700F">
                        <w:rPr>
                          <w:lang w:val="es-ES"/>
                        </w:rPr>
                        <w:t>clases</w:t>
                      </w:r>
                      <w:r w:rsidR="00D2700F">
                        <w:rPr>
                          <w:lang w:val="es-ES"/>
                        </w:rPr>
                        <w:t xml:space="preserve"> sobre librerías</w:t>
                      </w:r>
                      <w:r w:rsidR="007D010C" w:rsidRPr="00D2700F">
                        <w:rPr>
                          <w:lang w:val="es-ES"/>
                        </w:rPr>
                        <w:t>, presentaciones de proyectos, evaluaciones</w:t>
                      </w:r>
                      <w:r w:rsidR="00D2700F">
                        <w:rPr>
                          <w:lang w:val="es-ES"/>
                        </w:rPr>
                        <w:t>…</w:t>
                      </w:r>
                      <w:r w:rsidR="00D2700F">
                        <w:rPr>
                          <w:lang w:val="es-ES"/>
                        </w:rPr>
                        <w:br/>
                        <w:t>Para dos promociones de 60 estudiantes.</w:t>
                      </w:r>
                    </w:p>
                    <w:p w14:paraId="23BC9303" w14:textId="1BC43268" w:rsidR="00483441" w:rsidRPr="00D2700F" w:rsidRDefault="00DD3E33" w:rsidP="00DD3E33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  <w:lang w:val="es-ES"/>
                        </w:rPr>
                      </w:pPr>
                      <w:r w:rsidRPr="00D2700F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s-ES"/>
                        </w:rPr>
                        <w:t xml:space="preserve">FrenchFounders </w:t>
                      </w:r>
                      <w:r w:rsidR="00D2700F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s-ES"/>
                        </w:rPr>
                        <w:t xml:space="preserve">– </w:t>
                      </w:r>
                      <w:proofErr w:type="spellStart"/>
                      <w:r w:rsidR="00D2700F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s-ES"/>
                        </w:rPr>
                        <w:t>F</w:t>
                      </w:r>
                      <w:r w:rsidRPr="00D2700F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s-ES"/>
                        </w:rPr>
                        <w:t>ronten</w:t>
                      </w:r>
                      <w:r w:rsidR="00D2700F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s-ES"/>
                        </w:rPr>
                        <w:t>d</w:t>
                      </w:r>
                      <w:proofErr w:type="spellEnd"/>
                      <w:r w:rsidR="00D2700F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proofErr w:type="spellStart"/>
                      <w:r w:rsidR="00D2700F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s-ES"/>
                        </w:rPr>
                        <w:t>devloppement</w:t>
                      </w:r>
                      <w:proofErr w:type="spellEnd"/>
                      <w:r w:rsidR="00D2700F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 w:rsidRPr="00D2700F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s-ES"/>
                        </w:rPr>
                        <w:t>(</w:t>
                      </w:r>
                      <w:r w:rsidR="00B866B9" w:rsidRPr="00D2700F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s-ES"/>
                        </w:rPr>
                        <w:t>Julio – diciembre</w:t>
                      </w:r>
                      <w:r w:rsidRPr="00D2700F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s-ES"/>
                        </w:rPr>
                        <w:t>2022)</w:t>
                      </w:r>
                    </w:p>
                    <w:p w14:paraId="366AC557" w14:textId="1E6CB428" w:rsidR="00533C46" w:rsidRPr="00D2700F" w:rsidRDefault="007D010C" w:rsidP="000C3FC3">
                      <w:pPr>
                        <w:spacing w:after="120"/>
                        <w:rPr>
                          <w:lang w:val="es-ES"/>
                        </w:rPr>
                      </w:pPr>
                      <w:r w:rsidRPr="00D2700F">
                        <w:rPr>
                          <w:lang w:val="es-ES"/>
                        </w:rPr>
                        <w:t xml:space="preserve">Creé numerosas páginas web en Vue.js, las conecté con el </w:t>
                      </w:r>
                      <w:proofErr w:type="spellStart"/>
                      <w:r w:rsidRPr="00D2700F">
                        <w:rPr>
                          <w:lang w:val="es-ES"/>
                        </w:rPr>
                        <w:t>backend</w:t>
                      </w:r>
                      <w:proofErr w:type="spellEnd"/>
                      <w:r w:rsidRPr="00D2700F">
                        <w:rPr>
                          <w:lang w:val="es-ES"/>
                        </w:rPr>
                        <w:t xml:space="preserve"> de la empresa y migré varias páginas de </w:t>
                      </w:r>
                      <w:proofErr w:type="spellStart"/>
                      <w:r w:rsidRPr="00D2700F">
                        <w:rPr>
                          <w:lang w:val="es-ES"/>
                        </w:rPr>
                        <w:t>Vue</w:t>
                      </w:r>
                      <w:proofErr w:type="spellEnd"/>
                      <w:r w:rsidRPr="00D2700F">
                        <w:rPr>
                          <w:lang w:val="es-ES"/>
                        </w:rPr>
                        <w:t xml:space="preserve"> 2 a </w:t>
                      </w:r>
                      <w:proofErr w:type="spellStart"/>
                      <w:r w:rsidRPr="00D2700F">
                        <w:rPr>
                          <w:lang w:val="es-ES"/>
                        </w:rPr>
                        <w:t>Vue</w:t>
                      </w:r>
                      <w:proofErr w:type="spellEnd"/>
                      <w:r w:rsidRPr="00D2700F">
                        <w:rPr>
                          <w:lang w:val="es-ES"/>
                        </w:rPr>
                        <w:t xml:space="preserve"> 3</w:t>
                      </w:r>
                      <w:r w:rsidR="00FC31BE" w:rsidRPr="00D2700F">
                        <w:rPr>
                          <w:lang w:val="es-ES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57D9" w:rsidRPr="00B866B9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70E3DEAE" wp14:editId="4088619C">
                <wp:simplePos x="0" y="0"/>
                <wp:positionH relativeFrom="column">
                  <wp:posOffset>866140</wp:posOffset>
                </wp:positionH>
                <wp:positionV relativeFrom="paragraph">
                  <wp:posOffset>206375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18" name="Zone de texte 18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1514B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17C01F" w14:textId="4971FC9B" w:rsidR="00533C46" w:rsidRPr="00E53B3C" w:rsidRDefault="00B866B9" w:rsidP="00BC5ADF">
                              <w:pPr>
                                <w:pStyle w:val="Paragraphestandard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:lang w:val="es-ES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53B3C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:lang w:val="es-ES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Experiencia Profesional</w:t>
                              </w:r>
                            </w:p>
                            <w:p w14:paraId="20324566" w14:textId="77777777" w:rsidR="00533C46" w:rsidRPr="00E53B3C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6500" y="47625"/>
                            <a:ext cx="184785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E3DEAE" id="Groupe 3" o:spid="_x0000_s1032" style="position:absolute;margin-left:68.2pt;margin-top:16.25pt;width:215.6pt;height:20.8pt;z-index:251640320" coordsize="27381,26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">
                <v:shape id="Zone de texte 18" o:spid="_x0000_s1033" type="#_x0000_t202" style="position:absolute;width:27381;height:2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" fillcolor="#11514b" stroked="f">
                  <v:textbox>
                    <w:txbxContent>
                      <w:p w14:paraId="6E17C01F" w14:textId="4971FC9B" w:rsidR="00533C46" w:rsidRPr="00E53B3C" w:rsidRDefault="00B866B9" w:rsidP="00BC5ADF">
                        <w:pPr>
                          <w:pStyle w:val="Paragraphestandard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:lang w:val="es-ES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53B3C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:lang w:val="es-ES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Experiencia Profesional</w:t>
                        </w:r>
                      </w:p>
                      <w:p w14:paraId="20324566" w14:textId="77777777" w:rsidR="00533C46" w:rsidRPr="00E53B3C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  <w:lang w:val="es-ES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34" type="#_x0000_t75" style="position:absolute;left:24765;top:476;width:1847;height:162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">
                  <v:imagedata r:id="rId19" o:title=""/>
                </v:shape>
                <w10:wrap type="through"/>
              </v:group>
            </w:pict>
          </mc:Fallback>
        </mc:AlternateContent>
      </w:r>
    </w:p>
    <w:p w14:paraId="1FB57FE6" w14:textId="3E4945EB" w:rsidR="00B75625" w:rsidRPr="00B866B9" w:rsidRDefault="002F5770" w:rsidP="00B75625">
      <w:pPr>
        <w:jc w:val="center"/>
        <w:rPr>
          <w:lang w:val="es-ES"/>
        </w:rPr>
      </w:pPr>
      <w:r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118D77F" wp14:editId="1F3566D7">
                <wp:simplePos x="0" y="0"/>
                <wp:positionH relativeFrom="column">
                  <wp:posOffset>1191260</wp:posOffset>
                </wp:positionH>
                <wp:positionV relativeFrom="paragraph">
                  <wp:posOffset>5737225</wp:posOffset>
                </wp:positionV>
                <wp:extent cx="5068570" cy="886460"/>
                <wp:effectExtent l="0" t="0" r="0" b="0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8570" cy="88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2CD1D" w14:textId="423C1C18" w:rsidR="00DD3E33" w:rsidRPr="00E53B3C" w:rsidRDefault="00E53B3C" w:rsidP="00DD3E33">
                            <w:pPr>
                              <w:pStyle w:val="BalloonText"/>
                              <w:tabs>
                                <w:tab w:val="left" w:pos="850"/>
                              </w:tabs>
                              <w:spacing w:after="120"/>
                              <w:rPr>
                                <w:rFonts w:ascii="Corbel" w:hAnsi="Corbel" w:cstheme="majorHAnsi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</w:pPr>
                            <w:r w:rsidRPr="00393988">
                              <w:rPr>
                                <w:rFonts w:ascii="Corbel" w:hAnsi="Corbel" w:cstheme="majorHAnsi"/>
                                <w:color w:val="48B6A8"/>
                                <w:sz w:val="24"/>
                                <w:szCs w:val="24"/>
                              </w:rPr>
                              <w:t>Apple Metal API</w:t>
                            </w:r>
                          </w:p>
                          <w:p w14:paraId="02AFFBFE" w14:textId="2801A7E6" w:rsidR="003C2AD5" w:rsidRPr="00E53B3C" w:rsidRDefault="00E53B3C" w:rsidP="00CE57D9">
                            <w:pPr>
                              <w:pStyle w:val="BalloonText"/>
                              <w:tabs>
                                <w:tab w:val="left" w:pos="850"/>
                              </w:tabs>
                              <w:rPr>
                                <w:rFonts w:asciiTheme="minorHAnsi" w:hAnsiTheme="minorHAnsi" w:cs="SegoePro-Bold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53B3C">
                              <w:rPr>
                                <w:rFonts w:asciiTheme="minorHAnsi" w:hAnsiTheme="minorHAnsi" w:cs="SegoePro-Bold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Descubrimiento de </w:t>
                            </w:r>
                            <w:r w:rsidRPr="00E53B3C">
                              <w:rPr>
                                <w:rFonts w:asciiTheme="minorHAnsi" w:hAnsiTheme="minorHAnsi" w:cs="SegoePro-Bold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Metal 3</w:t>
                            </w:r>
                            <w:r w:rsidRPr="00E53B3C">
                              <w:rPr>
                                <w:rFonts w:asciiTheme="minorHAnsi" w:hAnsiTheme="minorHAnsi" w:cs="SegoePro-Bold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, gracias a ‘</w:t>
                            </w:r>
                            <w:r w:rsidRPr="00E53B3C">
                              <w:rPr>
                                <w:rFonts w:asciiTheme="minorHAnsi" w:hAnsiTheme="minorHAnsi" w:cs="SegoePro-Bold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Metal by Tutorials’</w:t>
                            </w:r>
                            <w:r w:rsidRPr="00E53B3C">
                              <w:rPr>
                                <w:rFonts w:asciiTheme="minorHAnsi" w:hAnsiTheme="minorHAnsi" w:cs="SegoePro-Bold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de Begbie C. Estoy familiarizado con los conceptos de programación GPU de bajo nivel, los pipelines de renderizado, las operaciones de cómputo y las técnicas gráficas avanzadas</w:t>
                            </w:r>
                            <w:r w:rsidR="002F5770" w:rsidRPr="00E53B3C">
                              <w:rPr>
                                <w:rFonts w:asciiTheme="minorHAnsi" w:hAnsiTheme="minorHAnsi" w:cs="SegoePro-Bold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8D77F" id="Zone de texte 37" o:spid="_x0000_s1035" type="#_x0000_t202" style="position:absolute;left:0;text-align:left;margin-left:93.8pt;margin-top:451.75pt;width:399.1pt;height:69.8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" filled="f" stroked="f">
                <v:textbox>
                  <w:txbxContent>
                    <w:p w14:paraId="7B62CD1D" w14:textId="423C1C18" w:rsidR="00DD3E33" w:rsidRPr="00E53B3C" w:rsidRDefault="00E53B3C" w:rsidP="00DD3E33">
                      <w:pPr>
                        <w:pStyle w:val="BalloonText"/>
                        <w:tabs>
                          <w:tab w:val="left" w:pos="850"/>
                        </w:tabs>
                        <w:spacing w:after="120"/>
                        <w:rPr>
                          <w:rFonts w:ascii="Corbel" w:hAnsi="Corbel" w:cstheme="majorHAnsi"/>
                          <w:b/>
                          <w:bCs/>
                          <w:color w:val="48B6A8"/>
                          <w:sz w:val="24"/>
                          <w:szCs w:val="24"/>
                        </w:rPr>
                      </w:pPr>
                      <w:r w:rsidRPr="00393988">
                        <w:rPr>
                          <w:rFonts w:ascii="Corbel" w:hAnsi="Corbel" w:cstheme="majorHAnsi"/>
                          <w:color w:val="48B6A8"/>
                          <w:sz w:val="24"/>
                          <w:szCs w:val="24"/>
                        </w:rPr>
                        <w:t xml:space="preserve">Apple </w:t>
                      </w:r>
                      <w:proofErr w:type="spellStart"/>
                      <w:r w:rsidRPr="00393988">
                        <w:rPr>
                          <w:rFonts w:ascii="Corbel" w:hAnsi="Corbel" w:cstheme="majorHAnsi"/>
                          <w:color w:val="48B6A8"/>
                          <w:sz w:val="24"/>
                          <w:szCs w:val="24"/>
                        </w:rPr>
                        <w:t>Metal</w:t>
                      </w:r>
                      <w:proofErr w:type="spellEnd"/>
                      <w:r w:rsidRPr="00393988">
                        <w:rPr>
                          <w:rFonts w:ascii="Corbel" w:hAnsi="Corbel" w:cstheme="majorHAnsi"/>
                          <w:color w:val="48B6A8"/>
                          <w:sz w:val="24"/>
                          <w:szCs w:val="24"/>
                        </w:rPr>
                        <w:t xml:space="preserve"> API</w:t>
                      </w:r>
                    </w:p>
                    <w:p w14:paraId="02AFFBFE" w14:textId="2801A7E6" w:rsidR="003C2AD5" w:rsidRPr="00E53B3C" w:rsidRDefault="00E53B3C" w:rsidP="00CE57D9">
                      <w:pPr>
                        <w:pStyle w:val="BalloonText"/>
                        <w:tabs>
                          <w:tab w:val="left" w:pos="850"/>
                        </w:tabs>
                        <w:rPr>
                          <w:rFonts w:asciiTheme="minorHAnsi" w:hAnsiTheme="minorHAnsi" w:cs="SegoePro-Bold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E53B3C">
                        <w:rPr>
                          <w:rFonts w:asciiTheme="minorHAnsi" w:hAnsiTheme="minorHAnsi" w:cs="SegoePro-Bold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Descubrimiento de </w:t>
                      </w:r>
                      <w:r w:rsidRPr="00E53B3C">
                        <w:rPr>
                          <w:rFonts w:asciiTheme="minorHAnsi" w:hAnsiTheme="minorHAnsi" w:cs="SegoePro-Bold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Metal 3</w:t>
                      </w:r>
                      <w:r w:rsidRPr="00E53B3C">
                        <w:rPr>
                          <w:rFonts w:asciiTheme="minorHAnsi" w:hAnsiTheme="minorHAnsi" w:cs="SegoePro-Bold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, gracias a ‘</w:t>
                      </w:r>
                      <w:r w:rsidRPr="00E53B3C">
                        <w:rPr>
                          <w:rFonts w:asciiTheme="minorHAnsi" w:hAnsiTheme="minorHAnsi" w:cs="SegoePro-Bold"/>
                          <w:i/>
                          <w:i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Metal </w:t>
                      </w:r>
                      <w:proofErr w:type="spellStart"/>
                      <w:r w:rsidRPr="00E53B3C">
                        <w:rPr>
                          <w:rFonts w:asciiTheme="minorHAnsi" w:hAnsiTheme="minorHAnsi" w:cs="SegoePro-Bold"/>
                          <w:i/>
                          <w:i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by</w:t>
                      </w:r>
                      <w:proofErr w:type="spellEnd"/>
                      <w:r w:rsidRPr="00E53B3C">
                        <w:rPr>
                          <w:rFonts w:asciiTheme="minorHAnsi" w:hAnsiTheme="minorHAnsi" w:cs="SegoePro-Bold"/>
                          <w:i/>
                          <w:i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E53B3C">
                        <w:rPr>
                          <w:rFonts w:asciiTheme="minorHAnsi" w:hAnsiTheme="minorHAnsi" w:cs="SegoePro-Bold"/>
                          <w:i/>
                          <w:i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Tutorials</w:t>
                      </w:r>
                      <w:proofErr w:type="spellEnd"/>
                      <w:r w:rsidRPr="00E53B3C">
                        <w:rPr>
                          <w:rFonts w:asciiTheme="minorHAnsi" w:hAnsiTheme="minorHAnsi" w:cs="SegoePro-Bold"/>
                          <w:i/>
                          <w:i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’</w:t>
                      </w:r>
                      <w:r w:rsidRPr="00E53B3C">
                        <w:rPr>
                          <w:rFonts w:asciiTheme="minorHAnsi" w:hAnsiTheme="minorHAnsi" w:cs="SegoePro-Bold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de </w:t>
                      </w:r>
                      <w:proofErr w:type="spellStart"/>
                      <w:r w:rsidRPr="00E53B3C">
                        <w:rPr>
                          <w:rFonts w:asciiTheme="minorHAnsi" w:hAnsiTheme="minorHAnsi" w:cs="SegoePro-Bold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Begbie</w:t>
                      </w:r>
                      <w:proofErr w:type="spellEnd"/>
                      <w:r w:rsidRPr="00E53B3C">
                        <w:rPr>
                          <w:rFonts w:asciiTheme="minorHAnsi" w:hAnsiTheme="minorHAnsi" w:cs="SegoePro-Bold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C. Estoy familiarizado con los conceptos de programación GPU de bajo nivel, los pipelines de renderizado, las operaciones de cómputo y las técnicas gráficas avanzadas</w:t>
                      </w:r>
                      <w:r w:rsidR="002F5770" w:rsidRPr="00E53B3C">
                        <w:rPr>
                          <w:rFonts w:asciiTheme="minorHAnsi" w:hAnsiTheme="minorHAnsi" w:cs="SegoePro-Bold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700F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100AB1C" wp14:editId="2B5EA226">
                <wp:simplePos x="0" y="0"/>
                <wp:positionH relativeFrom="column">
                  <wp:posOffset>1191895</wp:posOffset>
                </wp:positionH>
                <wp:positionV relativeFrom="paragraph">
                  <wp:posOffset>3350895</wp:posOffset>
                </wp:positionV>
                <wp:extent cx="4742180" cy="1877060"/>
                <wp:effectExtent l="0" t="0" r="0" b="0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2180" cy="1877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0C9D9" w14:textId="3AAAB254" w:rsidR="00662DB1" w:rsidRPr="00D2700F" w:rsidRDefault="00B866B9" w:rsidP="00662DB1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2700F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>Máster en Ingeniería de Software | Epitech Marsella</w:t>
                            </w:r>
                          </w:p>
                          <w:p w14:paraId="25CC70C9" w14:textId="77777777" w:rsidR="00662DB1" w:rsidRPr="00D2700F" w:rsidRDefault="00662DB1" w:rsidP="00662DB1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2700F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>2021 – 2026</w:t>
                            </w:r>
                          </w:p>
                          <w:p w14:paraId="5F4D082A" w14:textId="1C747394" w:rsidR="000C3FC3" w:rsidRPr="00D2700F" w:rsidRDefault="00B866B9" w:rsidP="00662DB1">
                            <w:pPr>
                              <w:rPr>
                                <w:lang w:val="es-ES"/>
                              </w:rPr>
                            </w:pPr>
                            <w:r w:rsidRPr="00D2700F">
                              <w:rPr>
                                <w:lang w:val="es-ES"/>
                              </w:rPr>
                              <w:t>Promedio</w:t>
                            </w:r>
                            <w:r w:rsidR="00FC31BE" w:rsidRPr="00D2700F">
                              <w:rPr>
                                <w:lang w:val="es-ES"/>
                              </w:rPr>
                              <w:t xml:space="preserve"> de</w:t>
                            </w:r>
                            <w:r w:rsidR="00662DB1" w:rsidRPr="00D2700F">
                              <w:rPr>
                                <w:lang w:val="es-ES"/>
                              </w:rPr>
                              <w:t xml:space="preserve"> </w:t>
                            </w:r>
                            <w:r w:rsidR="00662DB1" w:rsidRPr="00D2700F">
                              <w:rPr>
                                <w:b/>
                                <w:bCs/>
                                <w:lang w:val="es-ES"/>
                              </w:rPr>
                              <w:t>3.</w:t>
                            </w:r>
                            <w:r w:rsidR="00A03FDD" w:rsidRPr="00D2700F">
                              <w:rPr>
                                <w:b/>
                                <w:bCs/>
                                <w:lang w:val="es-ES"/>
                              </w:rPr>
                              <w:t>8</w:t>
                            </w:r>
                            <w:r w:rsidR="00662DB1" w:rsidRPr="00D2700F">
                              <w:rPr>
                                <w:b/>
                                <w:bCs/>
                                <w:lang w:val="es-ES"/>
                              </w:rPr>
                              <w:t xml:space="preserve"> / 4</w:t>
                            </w:r>
                            <w:r w:rsidR="00662DB1" w:rsidRPr="00D2700F">
                              <w:rPr>
                                <w:lang w:val="es-ES"/>
                              </w:rPr>
                              <w:t xml:space="preserve"> de GPA*.</w:t>
                            </w:r>
                          </w:p>
                          <w:p w14:paraId="395F495E" w14:textId="7321E051" w:rsidR="000C3FC3" w:rsidRPr="00D2700F" w:rsidRDefault="00B866B9" w:rsidP="00662DB1">
                            <w:pPr>
                              <w:rPr>
                                <w:lang w:val="es-ES"/>
                              </w:rPr>
                            </w:pPr>
                            <w:r w:rsidRPr="00D2700F">
                              <w:rPr>
                                <w:sz w:val="16"/>
                                <w:szCs w:val="16"/>
                                <w:lang w:val="es-ES"/>
                              </w:rPr>
                              <w:t>Mejor promedio de la generación en el segundo año</w:t>
                            </w:r>
                          </w:p>
                          <w:p w14:paraId="045B2DCA" w14:textId="5CE8B6FD" w:rsidR="00662DB1" w:rsidRPr="00D2700F" w:rsidRDefault="00662DB1" w:rsidP="005041E2">
                            <w:pPr>
                              <w:spacing w:after="240"/>
                              <w:rPr>
                                <w:sz w:val="21"/>
                                <w:szCs w:val="21"/>
                                <w:lang w:val="es-ES"/>
                              </w:rPr>
                            </w:pPr>
                            <w:r w:rsidRPr="00D2700F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* </w:t>
                            </w:r>
                            <w:r w:rsidR="00B866B9" w:rsidRPr="00D2700F">
                              <w:rPr>
                                <w:sz w:val="16"/>
                                <w:szCs w:val="16"/>
                                <w:lang w:val="es-ES"/>
                              </w:rPr>
                              <w:t>Grade Point Average: índice de la calidad general del trabajo del estudiante, entre 0 (inaceptable) y 4 (muy bueno</w:t>
                            </w:r>
                            <w:r w:rsidRPr="00D2700F">
                              <w:rPr>
                                <w:sz w:val="16"/>
                                <w:szCs w:val="16"/>
                                <w:lang w:val="es-ES"/>
                              </w:rPr>
                              <w:t>)</w:t>
                            </w:r>
                          </w:p>
                          <w:p w14:paraId="239212D4" w14:textId="608AD8AD" w:rsidR="00833133" w:rsidRPr="00D2700F" w:rsidRDefault="00A03FDD" w:rsidP="00833133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2700F">
                              <w:rPr>
                                <w:rFonts w:ascii="Corbel" w:hAnsi="Corbel" w:cs="SegoePro-Bold"/>
                                <w:bCs/>
                                <w:iCs/>
                                <w:cap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>Universidad Panamericana</w:t>
                            </w:r>
                            <w:r w:rsidR="00CE57D9" w:rsidRPr="00D2700F">
                              <w:rPr>
                                <w:rFonts w:ascii="Corbel" w:hAnsi="Corbel" w:cs="SegoePro-Bold"/>
                                <w:bCs/>
                                <w:iCs/>
                                <w:cap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 xml:space="preserve"> | Guadalajara, Mexico</w:t>
                            </w:r>
                          </w:p>
                          <w:p w14:paraId="35E90663" w14:textId="7B9CA19D" w:rsidR="00833133" w:rsidRPr="00D2700F" w:rsidRDefault="00B866B9" w:rsidP="00833133">
                            <w:pPr>
                              <w:pStyle w:val="Heading3"/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s-ES"/>
                              </w:rPr>
                            </w:pPr>
                            <w:r w:rsidRPr="00D2700F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1"/>
                                <w:szCs w:val="20"/>
                                <w:lang w:val="es-ES"/>
                              </w:rPr>
                              <w:t>Julio</w:t>
                            </w:r>
                            <w:r w:rsidR="00824E50" w:rsidRPr="00D2700F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s-ES"/>
                              </w:rPr>
                              <w:t xml:space="preserve"> </w:t>
                            </w:r>
                            <w:r w:rsidR="00833133" w:rsidRPr="00D2700F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s-ES"/>
                              </w:rPr>
                              <w:t>20</w:t>
                            </w:r>
                            <w:r w:rsidR="00A03FDD" w:rsidRPr="00D2700F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s-ES"/>
                              </w:rPr>
                              <w:t>24</w:t>
                            </w:r>
                            <w:r w:rsidR="00CE57D9" w:rsidRPr="00D2700F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s-ES"/>
                              </w:rPr>
                              <w:t xml:space="preserve"> </w:t>
                            </w:r>
                            <w:r w:rsidR="00824E50" w:rsidRPr="00D2700F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s-ES"/>
                              </w:rPr>
                              <w:t>–</w:t>
                            </w:r>
                            <w:r w:rsidR="00CE57D9" w:rsidRPr="00D2700F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s-ES"/>
                              </w:rPr>
                              <w:t xml:space="preserve"> </w:t>
                            </w:r>
                            <w:r w:rsidRPr="00D2700F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1"/>
                                <w:szCs w:val="21"/>
                                <w:lang w:val="es-ES"/>
                              </w:rPr>
                              <w:t>Junio</w:t>
                            </w:r>
                            <w:r w:rsidR="00824E50" w:rsidRPr="00D2700F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6"/>
                                <w:szCs w:val="8"/>
                                <w:lang w:val="es-ES"/>
                              </w:rPr>
                              <w:t xml:space="preserve"> </w:t>
                            </w:r>
                            <w:r w:rsidR="00CE57D9" w:rsidRPr="00D2700F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s-ES"/>
                              </w:rPr>
                              <w:t>2025</w:t>
                            </w:r>
                          </w:p>
                          <w:p w14:paraId="47A6E6B8" w14:textId="72427247" w:rsidR="00833133" w:rsidRPr="00D2700F" w:rsidRDefault="00E53B3C" w:rsidP="00833133">
                            <w:pPr>
                              <w:rPr>
                                <w:lang w:val="es-ES"/>
                              </w:rPr>
                            </w:pPr>
                            <w:r w:rsidRPr="00E53B3C">
                              <w:rPr>
                                <w:lang w:val="es-ES"/>
                              </w:rPr>
                              <w:t>Especialización en videojuegos, microcontroladores y matemáticas (álgebra lineal y geométrica, cuaterniones)</w:t>
                            </w:r>
                            <w:r w:rsidR="00C4285D" w:rsidRPr="00D2700F">
                              <w:rPr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0AB1C" id="Zone de texte 36" o:spid="_x0000_s1036" type="#_x0000_t202" style="position:absolute;left:0;text-align:left;margin-left:93.85pt;margin-top:263.85pt;width:373.4pt;height:147.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" filled="f" stroked="f">
                <v:textbox>
                  <w:txbxContent>
                    <w:p w14:paraId="5680C9D9" w14:textId="3AAAB254" w:rsidR="00662DB1" w:rsidRPr="00D2700F" w:rsidRDefault="00B866B9" w:rsidP="00662DB1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s-ES"/>
                        </w:rPr>
                      </w:pPr>
                      <w:r w:rsidRPr="00D2700F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s-ES"/>
                        </w:rPr>
                        <w:t>Máster en Ingeniería de Software | Epitech Marsella</w:t>
                      </w:r>
                    </w:p>
                    <w:p w14:paraId="25CC70C9" w14:textId="77777777" w:rsidR="00662DB1" w:rsidRPr="00D2700F" w:rsidRDefault="00662DB1" w:rsidP="00662DB1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s-ES"/>
                        </w:rPr>
                      </w:pPr>
                      <w:r w:rsidRPr="00D2700F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s-ES"/>
                        </w:rPr>
                        <w:t>2021 – 2026</w:t>
                      </w:r>
                    </w:p>
                    <w:p w14:paraId="5F4D082A" w14:textId="1C747394" w:rsidR="000C3FC3" w:rsidRPr="00D2700F" w:rsidRDefault="00B866B9" w:rsidP="00662DB1">
                      <w:pPr>
                        <w:rPr>
                          <w:lang w:val="es-ES"/>
                        </w:rPr>
                      </w:pPr>
                      <w:r w:rsidRPr="00D2700F">
                        <w:rPr>
                          <w:lang w:val="es-ES"/>
                        </w:rPr>
                        <w:t>Promedio</w:t>
                      </w:r>
                      <w:r w:rsidR="00FC31BE" w:rsidRPr="00D2700F">
                        <w:rPr>
                          <w:lang w:val="es-ES"/>
                        </w:rPr>
                        <w:t xml:space="preserve"> de</w:t>
                      </w:r>
                      <w:r w:rsidR="00662DB1" w:rsidRPr="00D2700F">
                        <w:rPr>
                          <w:lang w:val="es-ES"/>
                        </w:rPr>
                        <w:t xml:space="preserve"> </w:t>
                      </w:r>
                      <w:r w:rsidR="00662DB1" w:rsidRPr="00D2700F">
                        <w:rPr>
                          <w:b/>
                          <w:bCs/>
                          <w:lang w:val="es-ES"/>
                        </w:rPr>
                        <w:t>3.</w:t>
                      </w:r>
                      <w:r w:rsidR="00A03FDD" w:rsidRPr="00D2700F">
                        <w:rPr>
                          <w:b/>
                          <w:bCs/>
                          <w:lang w:val="es-ES"/>
                        </w:rPr>
                        <w:t>8</w:t>
                      </w:r>
                      <w:r w:rsidR="00662DB1" w:rsidRPr="00D2700F">
                        <w:rPr>
                          <w:b/>
                          <w:bCs/>
                          <w:lang w:val="es-ES"/>
                        </w:rPr>
                        <w:t xml:space="preserve"> / 4</w:t>
                      </w:r>
                      <w:r w:rsidR="00662DB1" w:rsidRPr="00D2700F">
                        <w:rPr>
                          <w:lang w:val="es-ES"/>
                        </w:rPr>
                        <w:t xml:space="preserve"> de GPA*.</w:t>
                      </w:r>
                    </w:p>
                    <w:p w14:paraId="395F495E" w14:textId="7321E051" w:rsidR="000C3FC3" w:rsidRPr="00D2700F" w:rsidRDefault="00B866B9" w:rsidP="00662DB1">
                      <w:pPr>
                        <w:rPr>
                          <w:lang w:val="es-ES"/>
                        </w:rPr>
                      </w:pPr>
                      <w:r w:rsidRPr="00D2700F">
                        <w:rPr>
                          <w:sz w:val="16"/>
                          <w:szCs w:val="16"/>
                          <w:lang w:val="es-ES"/>
                        </w:rPr>
                        <w:t>Mejor promedio de la generación en el segundo año</w:t>
                      </w:r>
                    </w:p>
                    <w:p w14:paraId="045B2DCA" w14:textId="5CE8B6FD" w:rsidR="00662DB1" w:rsidRPr="00D2700F" w:rsidRDefault="00662DB1" w:rsidP="005041E2">
                      <w:pPr>
                        <w:spacing w:after="240"/>
                        <w:rPr>
                          <w:sz w:val="21"/>
                          <w:szCs w:val="21"/>
                          <w:lang w:val="es-ES"/>
                        </w:rPr>
                      </w:pPr>
                      <w:r w:rsidRPr="00D2700F">
                        <w:rPr>
                          <w:sz w:val="16"/>
                          <w:szCs w:val="16"/>
                          <w:lang w:val="es-ES"/>
                        </w:rPr>
                        <w:t xml:space="preserve">* </w:t>
                      </w:r>
                      <w:r w:rsidR="00B866B9" w:rsidRPr="00D2700F">
                        <w:rPr>
                          <w:sz w:val="16"/>
                          <w:szCs w:val="16"/>
                          <w:lang w:val="es-ES"/>
                        </w:rPr>
                        <w:t xml:space="preserve">Grade Point </w:t>
                      </w:r>
                      <w:proofErr w:type="spellStart"/>
                      <w:r w:rsidR="00B866B9" w:rsidRPr="00D2700F">
                        <w:rPr>
                          <w:sz w:val="16"/>
                          <w:szCs w:val="16"/>
                          <w:lang w:val="es-ES"/>
                        </w:rPr>
                        <w:t>Average</w:t>
                      </w:r>
                      <w:proofErr w:type="spellEnd"/>
                      <w:r w:rsidR="00B866B9" w:rsidRPr="00D2700F">
                        <w:rPr>
                          <w:sz w:val="16"/>
                          <w:szCs w:val="16"/>
                          <w:lang w:val="es-ES"/>
                        </w:rPr>
                        <w:t>: índice de la calidad general del trabajo del estudiante, entre 0 (inaceptable) y 4 (muy bueno</w:t>
                      </w:r>
                      <w:r w:rsidRPr="00D2700F">
                        <w:rPr>
                          <w:sz w:val="16"/>
                          <w:szCs w:val="16"/>
                          <w:lang w:val="es-ES"/>
                        </w:rPr>
                        <w:t>)</w:t>
                      </w:r>
                    </w:p>
                    <w:p w14:paraId="239212D4" w14:textId="608AD8AD" w:rsidR="00833133" w:rsidRPr="00D2700F" w:rsidRDefault="00A03FDD" w:rsidP="00833133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s-ES"/>
                        </w:rPr>
                      </w:pPr>
                      <w:r w:rsidRPr="00D2700F">
                        <w:rPr>
                          <w:rFonts w:ascii="Corbel" w:hAnsi="Corbel" w:cs="SegoePro-Bold"/>
                          <w:bCs/>
                          <w:iCs/>
                          <w:caps/>
                          <w:color w:val="48B6A8"/>
                          <w:sz w:val="24"/>
                          <w:szCs w:val="24"/>
                          <w:lang w:val="es-ES"/>
                        </w:rPr>
                        <w:t>Universidad Panamericana</w:t>
                      </w:r>
                      <w:r w:rsidR="00CE57D9" w:rsidRPr="00D2700F">
                        <w:rPr>
                          <w:rFonts w:ascii="Corbel" w:hAnsi="Corbel" w:cs="SegoePro-Bold"/>
                          <w:bCs/>
                          <w:iCs/>
                          <w:caps/>
                          <w:color w:val="48B6A8"/>
                          <w:sz w:val="24"/>
                          <w:szCs w:val="24"/>
                          <w:lang w:val="es-ES"/>
                        </w:rPr>
                        <w:t xml:space="preserve"> | Guadalajara, Mexico</w:t>
                      </w:r>
                    </w:p>
                    <w:p w14:paraId="35E90663" w14:textId="7B9CA19D" w:rsidR="00833133" w:rsidRPr="00D2700F" w:rsidRDefault="00B866B9" w:rsidP="00833133">
                      <w:pPr>
                        <w:pStyle w:val="Heading3"/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s-ES"/>
                        </w:rPr>
                      </w:pPr>
                      <w:r w:rsidRPr="00D2700F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1"/>
                          <w:szCs w:val="20"/>
                          <w:lang w:val="es-ES"/>
                        </w:rPr>
                        <w:t>Julio</w:t>
                      </w:r>
                      <w:r w:rsidR="00824E50" w:rsidRPr="00D2700F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s-ES"/>
                        </w:rPr>
                        <w:t xml:space="preserve"> </w:t>
                      </w:r>
                      <w:r w:rsidR="00833133" w:rsidRPr="00D2700F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s-ES"/>
                        </w:rPr>
                        <w:t>20</w:t>
                      </w:r>
                      <w:r w:rsidR="00A03FDD" w:rsidRPr="00D2700F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s-ES"/>
                        </w:rPr>
                        <w:t>24</w:t>
                      </w:r>
                      <w:r w:rsidR="00CE57D9" w:rsidRPr="00D2700F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s-ES"/>
                        </w:rPr>
                        <w:t xml:space="preserve"> </w:t>
                      </w:r>
                      <w:r w:rsidR="00824E50" w:rsidRPr="00D2700F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s-ES"/>
                        </w:rPr>
                        <w:t>–</w:t>
                      </w:r>
                      <w:r w:rsidR="00CE57D9" w:rsidRPr="00D2700F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s-ES"/>
                        </w:rPr>
                        <w:t xml:space="preserve"> </w:t>
                      </w:r>
                      <w:r w:rsidRPr="00D2700F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1"/>
                          <w:szCs w:val="21"/>
                          <w:lang w:val="es-ES"/>
                        </w:rPr>
                        <w:t>Junio</w:t>
                      </w:r>
                      <w:r w:rsidR="00824E50" w:rsidRPr="00D2700F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6"/>
                          <w:szCs w:val="8"/>
                          <w:lang w:val="es-ES"/>
                        </w:rPr>
                        <w:t xml:space="preserve"> </w:t>
                      </w:r>
                      <w:r w:rsidR="00CE57D9" w:rsidRPr="00D2700F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s-ES"/>
                        </w:rPr>
                        <w:t>2025</w:t>
                      </w:r>
                    </w:p>
                    <w:p w14:paraId="47A6E6B8" w14:textId="72427247" w:rsidR="00833133" w:rsidRPr="00D2700F" w:rsidRDefault="00E53B3C" w:rsidP="00833133">
                      <w:pPr>
                        <w:rPr>
                          <w:lang w:val="es-ES"/>
                        </w:rPr>
                      </w:pPr>
                      <w:r w:rsidRPr="00E53B3C">
                        <w:rPr>
                          <w:lang w:val="es-ES"/>
                        </w:rPr>
                        <w:t xml:space="preserve">Especialización en videojuegos, microcontroladores y matemáticas (álgebra lineal y geométrica, </w:t>
                      </w:r>
                      <w:proofErr w:type="spellStart"/>
                      <w:r w:rsidRPr="00E53B3C">
                        <w:rPr>
                          <w:lang w:val="es-ES"/>
                        </w:rPr>
                        <w:t>cuaterniones</w:t>
                      </w:r>
                      <w:proofErr w:type="spellEnd"/>
                      <w:r w:rsidRPr="00E53B3C">
                        <w:rPr>
                          <w:lang w:val="es-ES"/>
                        </w:rPr>
                        <w:t>)</w:t>
                      </w:r>
                      <w:r w:rsidR="00C4285D" w:rsidRPr="00D2700F">
                        <w:rPr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700F" w:rsidRPr="00B866B9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45E71E22" wp14:editId="5E778CBA">
                <wp:simplePos x="0" y="0"/>
                <wp:positionH relativeFrom="column">
                  <wp:posOffset>860425</wp:posOffset>
                </wp:positionH>
                <wp:positionV relativeFrom="paragraph">
                  <wp:posOffset>3089318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65" name="Zone de texte 65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E8D82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61E8F9" w14:textId="2F244DE9" w:rsidR="00533C46" w:rsidRPr="00DC5877" w:rsidRDefault="000F5C05" w:rsidP="00BC5ADF">
                              <w:pPr>
                                <w:pStyle w:val="BalloonText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F5C05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Formación</w:t>
                              </w:r>
                            </w:p>
                            <w:p w14:paraId="76338207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2213" y="52387"/>
                            <a:ext cx="22288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5E71E22" id="Groupe 2" o:spid="_x0000_s1036" style="position:absolute;left:0;text-align:left;margin-left:67.75pt;margin-top:243.25pt;width:215.6pt;height:20.8pt;z-index:251649536" coordsize="27381,26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">
                <v:shape id="Zone de texte 65" o:spid="_x0000_s1037" type="#_x0000_t202" style="position:absolute;width:27381;height:2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" fillcolor="#1e8d82" stroked="f">
                  <v:textbox>
                    <w:txbxContent>
                      <w:p w14:paraId="7B61E8F9" w14:textId="2F244DE9" w:rsidR="00533C46" w:rsidRPr="00DC5877" w:rsidRDefault="000F5C05" w:rsidP="00BC5ADF">
                        <w:pPr>
                          <w:pStyle w:val="BalloonText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0F5C05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Formación</w:t>
                        </w:r>
                        <w:proofErr w:type="spellEnd"/>
                      </w:p>
                      <w:p w14:paraId="76338207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38" type="#_x0000_t75" style="position:absolute;left:24622;top:523;width:2228;height:146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">
                  <v:imagedata r:id="rId21" o:title=""/>
                </v:shape>
                <w10:wrap type="through"/>
              </v:group>
            </w:pict>
          </mc:Fallback>
        </mc:AlternateContent>
      </w:r>
      <w:r w:rsidR="00D2700F" w:rsidRPr="00B866B9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766AB26" wp14:editId="53294F76">
                <wp:simplePos x="0" y="0"/>
                <wp:positionH relativeFrom="column">
                  <wp:posOffset>867184</wp:posOffset>
                </wp:positionH>
                <wp:positionV relativeFrom="paragraph">
                  <wp:posOffset>5412122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69" name="Zone de texte 69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48B6A8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A0EED4" w14:textId="05AE72EE" w:rsidR="00533C46" w:rsidRPr="00E53B3C" w:rsidRDefault="00E53B3C" w:rsidP="009C5DA7">
                              <w:pPr>
                                <w:jc w:val="center"/>
                                <w:rPr>
                                  <w:rFonts w:ascii="Corbel" w:hAnsi="Corbel"/>
                                  <w:color w:val="FFFFFF" w:themeColor="background1"/>
                                  <w:szCs w:val="20"/>
                                </w:rPr>
                              </w:pPr>
                              <w:r w:rsidRPr="00E53B3C">
                                <w:rPr>
                                  <w:rFonts w:ascii="Corbel" w:hAnsi="Corbel"/>
                                  <w:color w:val="FFFFFF" w:themeColor="background1"/>
                                  <w:szCs w:val="20"/>
                                  <w:lang w:val="es-ES"/>
                                </w:rPr>
                                <w:t>Autodidacta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9838" y="28575"/>
                            <a:ext cx="12954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66AB26" id="Groupe 4" o:spid="_x0000_s1040" style="position:absolute;left:0;text-align:left;margin-left:68.3pt;margin-top:426.15pt;width:215.6pt;height:20.8pt;z-index:251655680;mso-height-relative:margin" coordsize="27381,26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">
                <v:shape id="Zone de texte 69" o:spid="_x0000_s1041" type="#_x0000_t202" style="position:absolute;width:27381;height:2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" fillcolor="#48b6a8" stroked="f">
                  <v:textbox>
                    <w:txbxContent>
                      <w:p w14:paraId="7EA0EED4" w14:textId="05AE72EE" w:rsidR="00533C46" w:rsidRPr="00E53B3C" w:rsidRDefault="00E53B3C" w:rsidP="009C5DA7">
                        <w:pPr>
                          <w:jc w:val="center"/>
                          <w:rPr>
                            <w:rFonts w:ascii="Corbel" w:hAnsi="Corbel"/>
                            <w:color w:val="FFFFFF" w:themeColor="background1"/>
                            <w:szCs w:val="20"/>
                          </w:rPr>
                        </w:pPr>
                        <w:r w:rsidRPr="00E53B3C">
                          <w:rPr>
                            <w:rFonts w:ascii="Corbel" w:hAnsi="Corbel"/>
                            <w:color w:val="FFFFFF" w:themeColor="background1"/>
                            <w:szCs w:val="20"/>
                            <w:lang w:val="es-ES"/>
                          </w:rPr>
                          <w:t>Autodidacta</w:t>
                        </w:r>
                      </w:p>
                    </w:txbxContent>
                  </v:textbox>
                </v:shape>
                <v:shape id="Image 4" o:spid="_x0000_s1042" type="#_x0000_t75" style="position:absolute;left:25098;top:285;width:1295;height:20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">
                  <v:imagedata r:id="rId23" o:title=""/>
                </v:shape>
                <w10:wrap type="through"/>
              </v:group>
            </w:pict>
          </mc:Fallback>
        </mc:AlternateContent>
      </w:r>
      <w:r w:rsidR="00A51332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528389E" wp14:editId="1FCDEA3E">
                <wp:simplePos x="0" y="0"/>
                <wp:positionH relativeFrom="column">
                  <wp:posOffset>1218223</wp:posOffset>
                </wp:positionH>
                <wp:positionV relativeFrom="paragraph">
                  <wp:posOffset>6883449</wp:posOffset>
                </wp:positionV>
                <wp:extent cx="4973955" cy="1244600"/>
                <wp:effectExtent l="0" t="0" r="0" b="0"/>
                <wp:wrapSquare wrapText="bothSides"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3955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5EEA4" w14:textId="46AB46D2" w:rsidR="00744B36" w:rsidRPr="00E53B3C" w:rsidRDefault="00E53B3C" w:rsidP="00744B36">
                            <w:pPr>
                              <w:rPr>
                                <w:lang w:val="es-ES"/>
                              </w:rPr>
                            </w:pPr>
                            <w:r w:rsidRPr="00E53B3C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lang w:val="es-ES"/>
                              </w:rPr>
                              <w:t>Deporte:</w:t>
                            </w:r>
                            <w:r w:rsidR="00533C46" w:rsidRPr="00E53B3C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EC974C"/>
                                <w:lang w:val="es-ES"/>
                              </w:rPr>
                              <w:t xml:space="preserve"> </w:t>
                            </w:r>
                            <w:r w:rsidR="00533C46" w:rsidRPr="00E53B3C"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  <w:lang w:val="es-ES"/>
                              </w:rPr>
                              <w:br/>
                            </w:r>
                            <w:r w:rsidR="000F5C05" w:rsidRPr="00E53B3C">
                              <w:rPr>
                                <w:lang w:val="es-ES"/>
                              </w:rPr>
                              <w:t>Practico escalada en un club desde 2017</w:t>
                            </w:r>
                            <w:r w:rsidR="00744B36" w:rsidRPr="00E53B3C">
                              <w:rPr>
                                <w:lang w:val="es-ES"/>
                              </w:rPr>
                              <w:t>.</w:t>
                            </w:r>
                          </w:p>
                          <w:p w14:paraId="682524E9" w14:textId="7405FFE5" w:rsidR="00744B36" w:rsidRPr="00E53B3C" w:rsidRDefault="00744B36" w:rsidP="00744B36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2536DAB2" w14:textId="68AE60A6" w:rsidR="00744B36" w:rsidRPr="00E53B3C" w:rsidRDefault="00E53B3C" w:rsidP="00744B36">
                            <w:pPr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lang w:val="es-ES"/>
                              </w:rPr>
                            </w:pPr>
                            <w:r w:rsidRPr="00E53B3C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lang w:val="es-ES"/>
                              </w:rPr>
                              <w:t>Cine:</w:t>
                            </w:r>
                          </w:p>
                          <w:p w14:paraId="6B73A03B" w14:textId="61486C06" w:rsidR="00744B36" w:rsidRPr="00E53B3C" w:rsidRDefault="000F5C05" w:rsidP="00CE57D9">
                            <w:pPr>
                              <w:rPr>
                                <w:lang w:val="es-ES"/>
                              </w:rPr>
                            </w:pPr>
                            <w:r w:rsidRPr="00E53B3C">
                              <w:rPr>
                                <w:lang w:val="es-ES"/>
                              </w:rPr>
                              <w:t>Apasionado por el cine, las obras de Hitchcock, Tarantino y Kubrick me han dejado una gran impresión</w:t>
                            </w:r>
                            <w:r w:rsidR="00744B36" w:rsidRPr="00E53B3C">
                              <w:rPr>
                                <w:lang w:val="es-ES"/>
                              </w:rPr>
                              <w:t>.</w:t>
                            </w:r>
                          </w:p>
                          <w:p w14:paraId="3B3FAC61" w14:textId="4DD6D6B9" w:rsidR="00533C46" w:rsidRPr="00E53B3C" w:rsidRDefault="00533C46" w:rsidP="00744B36">
                            <w:pPr>
                              <w:pStyle w:val="BalloonText"/>
                              <w:tabs>
                                <w:tab w:val="left" w:pos="850"/>
                              </w:tabs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8389E" id="Zone de texte 76" o:spid="_x0000_s1043" type="#_x0000_t202" style="position:absolute;left:0;text-align:left;margin-left:95.9pt;margin-top:542pt;width:391.65pt;height:9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" filled="f" stroked="f">
                <v:textbox>
                  <w:txbxContent>
                    <w:p w14:paraId="0045EEA4" w14:textId="46AB46D2" w:rsidR="00744B36" w:rsidRPr="00E53B3C" w:rsidRDefault="00E53B3C" w:rsidP="00744B36">
                      <w:pPr>
                        <w:rPr>
                          <w:lang w:val="es-ES"/>
                        </w:rPr>
                      </w:pPr>
                      <w:r w:rsidRPr="00E53B3C">
                        <w:rPr>
                          <w:rFonts w:ascii="Corbel" w:hAnsi="Corbel" w:cs="SegoePro-Bold"/>
                          <w:b/>
                          <w:bCs/>
                          <w:color w:val="EC974C"/>
                          <w:lang w:val="es-ES"/>
                        </w:rPr>
                        <w:t>Deporte:</w:t>
                      </w:r>
                      <w:r w:rsidR="00533C46" w:rsidRPr="00E53B3C">
                        <w:rPr>
                          <w:rFonts w:ascii="Corbel" w:hAnsi="Corbel" w:cs="SegoePro-Bold"/>
                          <w:b/>
                          <w:bCs/>
                          <w:caps/>
                          <w:color w:val="EC974C"/>
                          <w:lang w:val="es-ES"/>
                        </w:rPr>
                        <w:t xml:space="preserve"> </w:t>
                      </w:r>
                      <w:r w:rsidR="00533C46" w:rsidRPr="00E53B3C"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  <w:lang w:val="es-ES"/>
                        </w:rPr>
                        <w:br/>
                      </w:r>
                      <w:r w:rsidR="000F5C05" w:rsidRPr="00E53B3C">
                        <w:rPr>
                          <w:lang w:val="es-ES"/>
                        </w:rPr>
                        <w:t>Practico escalada en un club desde 2017</w:t>
                      </w:r>
                      <w:r w:rsidR="00744B36" w:rsidRPr="00E53B3C">
                        <w:rPr>
                          <w:lang w:val="es-ES"/>
                        </w:rPr>
                        <w:t>.</w:t>
                      </w:r>
                    </w:p>
                    <w:p w14:paraId="682524E9" w14:textId="7405FFE5" w:rsidR="00744B36" w:rsidRPr="00E53B3C" w:rsidRDefault="00744B36" w:rsidP="00744B36">
                      <w:pPr>
                        <w:rPr>
                          <w:lang w:val="es-ES"/>
                        </w:rPr>
                      </w:pPr>
                    </w:p>
                    <w:p w14:paraId="2536DAB2" w14:textId="68AE60A6" w:rsidR="00744B36" w:rsidRPr="00E53B3C" w:rsidRDefault="00E53B3C" w:rsidP="00744B36">
                      <w:pPr>
                        <w:rPr>
                          <w:rFonts w:ascii="Corbel" w:hAnsi="Corbel" w:cs="SegoePro-Bold"/>
                          <w:b/>
                          <w:bCs/>
                          <w:color w:val="EC974C"/>
                          <w:lang w:val="es-ES"/>
                        </w:rPr>
                      </w:pPr>
                      <w:r w:rsidRPr="00E53B3C">
                        <w:rPr>
                          <w:rFonts w:ascii="Corbel" w:hAnsi="Corbel" w:cs="SegoePro-Bold"/>
                          <w:b/>
                          <w:bCs/>
                          <w:color w:val="EC974C"/>
                          <w:lang w:val="es-ES"/>
                        </w:rPr>
                        <w:t>Cine:</w:t>
                      </w:r>
                    </w:p>
                    <w:p w14:paraId="6B73A03B" w14:textId="61486C06" w:rsidR="00744B36" w:rsidRPr="00E53B3C" w:rsidRDefault="000F5C05" w:rsidP="00CE57D9">
                      <w:pPr>
                        <w:rPr>
                          <w:lang w:val="es-ES"/>
                        </w:rPr>
                      </w:pPr>
                      <w:r w:rsidRPr="00E53B3C">
                        <w:rPr>
                          <w:lang w:val="es-ES"/>
                        </w:rPr>
                        <w:t>Apasionado por el cine, las obras de Hitchcock, Tarantino y Kubrick me han dejado una gran impresión</w:t>
                      </w:r>
                      <w:r w:rsidR="00744B36" w:rsidRPr="00E53B3C">
                        <w:rPr>
                          <w:lang w:val="es-ES"/>
                        </w:rPr>
                        <w:t>.</w:t>
                      </w:r>
                    </w:p>
                    <w:p w14:paraId="3B3FAC61" w14:textId="4DD6D6B9" w:rsidR="00533C46" w:rsidRPr="00E53B3C" w:rsidRDefault="00533C46" w:rsidP="00744B36">
                      <w:pPr>
                        <w:pStyle w:val="BalloonText"/>
                        <w:tabs>
                          <w:tab w:val="left" w:pos="850"/>
                        </w:tabs>
                        <w:rPr>
                          <w:rFonts w:ascii="Corbel" w:hAnsi="Corbel"/>
                          <w:b/>
                          <w:color w:val="7F7F7F" w:themeColor="text1" w:themeTint="80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51332" w:rsidRPr="00B866B9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60068CB5" wp14:editId="399FFDD4">
                <wp:simplePos x="0" y="0"/>
                <wp:positionH relativeFrom="column">
                  <wp:posOffset>868045</wp:posOffset>
                </wp:positionH>
                <wp:positionV relativeFrom="paragraph">
                  <wp:posOffset>6623050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769"/>
                    <wp:lineTo x="21540" y="20769"/>
                    <wp:lineTo x="21540" y="0"/>
                    <wp:lineTo x="0" y="0"/>
                  </wp:wrapPolygon>
                </wp:wrapThrough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73" name="Zone de texte 73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EC974C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77A039" w14:textId="117B5D1C" w:rsidR="00533C46" w:rsidRPr="00DC5877" w:rsidRDefault="000F5C05" w:rsidP="00BC5ADF">
                              <w:pPr>
                                <w:pStyle w:val="BalloonText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F5C05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Intereses</w:t>
                              </w:r>
                            </w:p>
                            <w:p w14:paraId="7B4A6BAB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1738" y="57150"/>
                            <a:ext cx="19939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0068CB5" id="Groupe 5" o:spid="_x0000_s1044" style="position:absolute;left:0;text-align:left;margin-left:68.35pt;margin-top:521.5pt;width:215.6pt;height:20.8pt;z-index:251716608" coordsize="27381,26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">
                <v:shape id="Zone de texte 73" o:spid="_x0000_s1045" type="#_x0000_t202" style="position:absolute;width:27381;height:2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" fillcolor="#ec974c" stroked="f">
                  <v:textbox>
                    <w:txbxContent>
                      <w:p w14:paraId="0F77A039" w14:textId="117B5D1C" w:rsidR="00533C46" w:rsidRPr="00DC5877" w:rsidRDefault="000F5C05" w:rsidP="00BC5ADF">
                        <w:pPr>
                          <w:pStyle w:val="BalloonText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0F5C05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Intereses</w:t>
                        </w:r>
                        <w:proofErr w:type="spellEnd"/>
                      </w:p>
                      <w:p w14:paraId="7B4A6BAB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5" o:spid="_x0000_s1046" type="#_x0000_t75" style="position:absolute;left:24717;top:571;width:1994;height:14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">
                  <v:imagedata r:id="rId25" o:title=""/>
                </v:shape>
                <w10:wrap type="through"/>
              </v:group>
            </w:pict>
          </mc:Fallback>
        </mc:AlternateContent>
      </w:r>
      <w:r w:rsidR="00A51332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EAAF0B" wp14:editId="49D9756C">
                <wp:simplePos x="0" y="0"/>
                <wp:positionH relativeFrom="column">
                  <wp:posOffset>-808990</wp:posOffset>
                </wp:positionH>
                <wp:positionV relativeFrom="paragraph">
                  <wp:posOffset>1955702</wp:posOffset>
                </wp:positionV>
                <wp:extent cx="1599565" cy="3460115"/>
                <wp:effectExtent l="0" t="0" r="0" b="0"/>
                <wp:wrapThrough wrapText="bothSides">
                  <wp:wrapPolygon edited="0">
                    <wp:start x="857" y="79"/>
                    <wp:lineTo x="857" y="21406"/>
                    <wp:lineTo x="20580" y="21406"/>
                    <wp:lineTo x="20580" y="79"/>
                    <wp:lineTo x="857" y="79"/>
                  </wp:wrapPolygon>
                </wp:wrapThrough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565" cy="3460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E45C6" w14:textId="225E3745" w:rsidR="00A24B45" w:rsidRPr="00D2700F" w:rsidRDefault="000F5C05" w:rsidP="00B10CEB">
                            <w:pPr>
                              <w:pStyle w:val="Paragraphestandard"/>
                              <w:spacing w:after="120"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700F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Competencias</w:t>
                            </w:r>
                          </w:p>
                          <w:p w14:paraId="52E825F1" w14:textId="77777777" w:rsidR="000F5C05" w:rsidRPr="00D2700F" w:rsidRDefault="000F5C05" w:rsidP="000F5C05">
                            <w:pPr>
                              <w:pStyle w:val="Paragraphestandard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Desarrollo de software</w:t>
                            </w:r>
                          </w:p>
                          <w:p w14:paraId="58C9431E" w14:textId="77777777" w:rsidR="000F5C05" w:rsidRPr="00D2700F" w:rsidRDefault="000F5C05" w:rsidP="000F5C05">
                            <w:pPr>
                              <w:pStyle w:val="Paragraphestandard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Algoritmos</w:t>
                            </w:r>
                          </w:p>
                          <w:p w14:paraId="2F289837" w14:textId="77777777" w:rsidR="000F5C05" w:rsidRPr="00D2700F" w:rsidRDefault="000F5C05" w:rsidP="000F5C05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Estructuras de datos</w:t>
                            </w:r>
                          </w:p>
                          <w:p w14:paraId="00EC56A9" w14:textId="4EC32328" w:rsidR="00A1157E" w:rsidRPr="00D2700F" w:rsidRDefault="00A1157E" w:rsidP="000F5C05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Git</w:t>
                            </w:r>
                          </w:p>
                          <w:p w14:paraId="5DB6D43D" w14:textId="29768B86" w:rsidR="00E77A0E" w:rsidRPr="00D2700F" w:rsidRDefault="00E77A0E" w:rsidP="00A1157E">
                            <w:pPr>
                              <w:pStyle w:val="Paragraphestandard"/>
                              <w:spacing w:after="24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…</w:t>
                            </w:r>
                          </w:p>
                          <w:p w14:paraId="36F160E9" w14:textId="77777777" w:rsidR="000F5C05" w:rsidRPr="00D2700F" w:rsidRDefault="000F5C05" w:rsidP="008404BD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700F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Lenguajes preferidos</w:t>
                            </w:r>
                          </w:p>
                          <w:p w14:paraId="5058F613" w14:textId="245A130C" w:rsidR="009B2AEF" w:rsidRDefault="008404BD" w:rsidP="002F5770">
                            <w:pPr>
                              <w:pStyle w:val="Paragraphestandard"/>
                              <w:spacing w:before="4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C, C++</w:t>
                            </w:r>
                            <w:r w:rsidR="002F5770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</w:p>
                          <w:p w14:paraId="746862D3" w14:textId="507FA3EB" w:rsidR="00E53B3C" w:rsidRPr="00D2700F" w:rsidRDefault="00E53B3C" w:rsidP="002F5770">
                            <w:pPr>
                              <w:pStyle w:val="Paragraphestandard"/>
                              <w:spacing w:before="4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Swift, Metal</w:t>
                            </w:r>
                          </w:p>
                          <w:p w14:paraId="27EE0B59" w14:textId="47A7B9EE" w:rsidR="008404BD" w:rsidRPr="00D2700F" w:rsidRDefault="008404BD" w:rsidP="002F5770">
                            <w:pPr>
                              <w:pStyle w:val="Paragraphestandard"/>
                              <w:spacing w:before="4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Vue3, PHP, Typescript</w:t>
                            </w:r>
                          </w:p>
                          <w:p w14:paraId="4D088B79" w14:textId="294528A6" w:rsidR="008404BD" w:rsidRPr="00D2700F" w:rsidRDefault="008404BD" w:rsidP="002F5770">
                            <w:pPr>
                              <w:pStyle w:val="Paragraphestandard"/>
                              <w:spacing w:before="4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Godot4</w:t>
                            </w:r>
                          </w:p>
                          <w:p w14:paraId="370EA98A" w14:textId="315BF31D" w:rsidR="00D51731" w:rsidRPr="00D2700F" w:rsidRDefault="00B866B9" w:rsidP="00D51731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700F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Idiomas</w:t>
                            </w:r>
                          </w:p>
                          <w:p w14:paraId="4753F2EE" w14:textId="12BB8E8E" w:rsidR="00A03FDD" w:rsidRPr="00D2700F" w:rsidRDefault="00D51731" w:rsidP="00A03FDD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Français</w:t>
                            </w:r>
                            <w:r w:rsidR="00824E50"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</w:t>
                            </w:r>
                            <w:r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866B9"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18"/>
                                <w:szCs w:val="12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Lengua materna</w:t>
                            </w:r>
                          </w:p>
                          <w:p w14:paraId="488AF0DE" w14:textId="23613511" w:rsidR="00D51731" w:rsidRPr="00D2700F" w:rsidRDefault="00A03FDD" w:rsidP="00D51731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Espagnol : </w:t>
                            </w:r>
                            <w:r w:rsidR="0084287E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Muy b</w:t>
                            </w:r>
                            <w:r w:rsidR="00B866B9"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ueno</w:t>
                            </w:r>
                          </w:p>
                          <w:p w14:paraId="7420911C" w14:textId="403589CE" w:rsidR="00FC31BE" w:rsidRPr="00D2700F" w:rsidRDefault="00D51731" w:rsidP="00A03FDD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Anglais : </w:t>
                            </w:r>
                            <w:r w:rsidR="00B866B9"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Bueno</w:t>
                            </w:r>
                          </w:p>
                          <w:p w14:paraId="6D92E2AB" w14:textId="77777777" w:rsidR="00D51731" w:rsidRPr="00D2700F" w:rsidRDefault="00D51731" w:rsidP="00D51731">
                            <w:pPr>
                              <w:pStyle w:val="Paragraphestandard"/>
                              <w:spacing w:before="12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AAF0B" id="Zone de texte 12" o:spid="_x0000_s1047" type="#_x0000_t202" style="position:absolute;left:0;text-align:left;margin-left:-63.7pt;margin-top:154pt;width:125.95pt;height:272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" filled="f" stroked="f">
                <v:textbox>
                  <w:txbxContent>
                    <w:p w14:paraId="2A4E45C6" w14:textId="225E3745" w:rsidR="00A24B45" w:rsidRPr="00D2700F" w:rsidRDefault="000F5C05" w:rsidP="00B10CEB">
                      <w:pPr>
                        <w:pStyle w:val="Paragraphestandard"/>
                        <w:spacing w:after="120"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700F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Competencias</w:t>
                      </w:r>
                    </w:p>
                    <w:p w14:paraId="52E825F1" w14:textId="77777777" w:rsidR="000F5C05" w:rsidRPr="00D2700F" w:rsidRDefault="000F5C05" w:rsidP="000F5C05">
                      <w:pPr>
                        <w:pStyle w:val="Paragraphestandard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Desarrollo de software</w:t>
                      </w:r>
                    </w:p>
                    <w:p w14:paraId="58C9431E" w14:textId="77777777" w:rsidR="000F5C05" w:rsidRPr="00D2700F" w:rsidRDefault="000F5C05" w:rsidP="000F5C05">
                      <w:pPr>
                        <w:pStyle w:val="Paragraphestandard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Algoritmos</w:t>
                      </w:r>
                    </w:p>
                    <w:p w14:paraId="2F289837" w14:textId="77777777" w:rsidR="000F5C05" w:rsidRPr="00D2700F" w:rsidRDefault="000F5C05" w:rsidP="000F5C05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Estructuras de datos</w:t>
                      </w:r>
                    </w:p>
                    <w:p w14:paraId="00EC56A9" w14:textId="4EC32328" w:rsidR="00A1157E" w:rsidRPr="00D2700F" w:rsidRDefault="00A1157E" w:rsidP="000F5C05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Git</w:t>
                      </w:r>
                    </w:p>
                    <w:p w14:paraId="5DB6D43D" w14:textId="29768B86" w:rsidR="00E77A0E" w:rsidRPr="00D2700F" w:rsidRDefault="00E77A0E" w:rsidP="00A1157E">
                      <w:pPr>
                        <w:pStyle w:val="Paragraphestandard"/>
                        <w:spacing w:after="24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…</w:t>
                      </w:r>
                    </w:p>
                    <w:p w14:paraId="36F160E9" w14:textId="77777777" w:rsidR="000F5C05" w:rsidRPr="00D2700F" w:rsidRDefault="000F5C05" w:rsidP="008404BD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700F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Lenguajes preferidos</w:t>
                      </w:r>
                    </w:p>
                    <w:p w14:paraId="5058F613" w14:textId="245A130C" w:rsidR="009B2AEF" w:rsidRDefault="008404BD" w:rsidP="002F5770">
                      <w:pPr>
                        <w:pStyle w:val="Paragraphestandard"/>
                        <w:spacing w:before="4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C, C++</w:t>
                      </w:r>
                      <w:r w:rsidR="002F5770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</w:p>
                    <w:p w14:paraId="746862D3" w14:textId="507FA3EB" w:rsidR="00E53B3C" w:rsidRPr="00D2700F" w:rsidRDefault="00E53B3C" w:rsidP="002F5770">
                      <w:pPr>
                        <w:pStyle w:val="Paragraphestandard"/>
                        <w:spacing w:before="4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Swift, Metal</w:t>
                      </w:r>
                    </w:p>
                    <w:p w14:paraId="27EE0B59" w14:textId="47A7B9EE" w:rsidR="008404BD" w:rsidRPr="00D2700F" w:rsidRDefault="008404BD" w:rsidP="002F5770">
                      <w:pPr>
                        <w:pStyle w:val="Paragraphestandard"/>
                        <w:spacing w:before="4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Vue3, PHP, Typescript</w:t>
                      </w:r>
                    </w:p>
                    <w:p w14:paraId="4D088B79" w14:textId="294528A6" w:rsidR="008404BD" w:rsidRPr="00D2700F" w:rsidRDefault="008404BD" w:rsidP="002F5770">
                      <w:pPr>
                        <w:pStyle w:val="Paragraphestandard"/>
                        <w:spacing w:before="4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Godot4</w:t>
                      </w:r>
                    </w:p>
                    <w:p w14:paraId="370EA98A" w14:textId="315BF31D" w:rsidR="00D51731" w:rsidRPr="00D2700F" w:rsidRDefault="00B866B9" w:rsidP="00D51731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700F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Idiomas</w:t>
                      </w:r>
                    </w:p>
                    <w:p w14:paraId="4753F2EE" w14:textId="12BB8E8E" w:rsidR="00A03FDD" w:rsidRPr="00D2700F" w:rsidRDefault="00D51731" w:rsidP="00A03FDD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Français</w:t>
                      </w:r>
                      <w:r w:rsidR="00824E50"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</w:t>
                      </w:r>
                      <w:r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866B9"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18"/>
                          <w:szCs w:val="12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Lengua materna</w:t>
                      </w:r>
                    </w:p>
                    <w:p w14:paraId="488AF0DE" w14:textId="23613511" w:rsidR="00D51731" w:rsidRPr="00D2700F" w:rsidRDefault="00A03FDD" w:rsidP="00D51731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Espagnol : </w:t>
                      </w:r>
                      <w:r w:rsidR="0084287E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Muy b</w:t>
                      </w:r>
                      <w:r w:rsidR="00B866B9"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ueno</w:t>
                      </w:r>
                    </w:p>
                    <w:p w14:paraId="7420911C" w14:textId="403589CE" w:rsidR="00FC31BE" w:rsidRPr="00D2700F" w:rsidRDefault="00D51731" w:rsidP="00A03FDD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Anglais : </w:t>
                      </w:r>
                      <w:r w:rsidR="00B866B9"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Bueno</w:t>
                      </w:r>
                    </w:p>
                    <w:p w14:paraId="6D92E2AB" w14:textId="77777777" w:rsidR="00D51731" w:rsidRPr="00D2700F" w:rsidRDefault="00D51731" w:rsidP="00D51731">
                      <w:pPr>
                        <w:pStyle w:val="Paragraphestandard"/>
                        <w:spacing w:before="12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CB2D87" w:rsidRPr="00B866B9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52B07982" wp14:editId="64854CF1">
                <wp:simplePos x="0" y="0"/>
                <wp:positionH relativeFrom="column">
                  <wp:posOffset>-908313</wp:posOffset>
                </wp:positionH>
                <wp:positionV relativeFrom="paragraph">
                  <wp:posOffset>5983168</wp:posOffset>
                </wp:positionV>
                <wp:extent cx="1748155" cy="2349566"/>
                <wp:effectExtent l="0" t="0" r="17145" b="25400"/>
                <wp:wrapNone/>
                <wp:docPr id="89" name="Grouper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8155" cy="2349566"/>
                          <a:chOff x="0" y="0"/>
                          <a:chExt cx="1797862" cy="3554057"/>
                        </a:xfrm>
                      </wpg:grpSpPr>
                      <wps:wsp>
                        <wps:cNvPr id="85" name="Connecteur droit 85"/>
                        <wps:cNvCnPr/>
                        <wps:spPr>
                          <a:xfrm flipH="1" flipV="1">
                            <a:off x="0" y="0"/>
                            <a:ext cx="1797862" cy="310305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Connecteur droit 86"/>
                        <wps:cNvCnPr/>
                        <wps:spPr>
                          <a:xfrm flipH="1" flipV="1">
                            <a:off x="9525" y="1245235"/>
                            <a:ext cx="1775012" cy="185162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onnecteur droit 87"/>
                        <wps:cNvCnPr/>
                        <wps:spPr>
                          <a:xfrm flipH="1" flipV="1">
                            <a:off x="5080" y="2531745"/>
                            <a:ext cx="1743748" cy="524174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onnecteur droit 88"/>
                        <wps:cNvCnPr/>
                        <wps:spPr>
                          <a:xfrm flipH="1" flipV="1">
                            <a:off x="19050" y="2150745"/>
                            <a:ext cx="1684804" cy="140331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74F8A2" id="Grouper 89" o:spid="_x0000_s1026" style="position:absolute;margin-left:-71.5pt;margin-top:471.1pt;width:137.65pt;height:185pt;z-index:251728896;mso-width-relative:margin;mso-height-relative:margin" coordsize="17978,355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">
                <v:line id="Connecteur droit 85" o:spid="_x0000_s1027" style="position:absolute;flip:x y;visibility:visible;mso-wrap-style:square" from="0,0" to="17978,310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" strokecolor="white" strokeweight="1.25pt">
                  <v:stroke dashstyle="1 1" endcap="round"/>
                </v:line>
                <v:line id="Connecteur droit 86" o:spid="_x0000_s1028" style="position:absolute;flip:x y;visibility:visible;mso-wrap-style:square" from="95,12452" to="17845,30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" strokecolor="white" strokeweight="1.25pt">
                  <v:stroke dashstyle="1 1" endcap="round"/>
                </v:line>
                <v:line id="Connecteur droit 87" o:spid="_x0000_s1029" style="position:absolute;flip:x y;visibility:visible;mso-wrap-style:square" from="50,25317" to="17488,305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" strokecolor="white" strokeweight="1.25pt">
                  <v:stroke dashstyle="1 1" endcap="round"/>
                </v:line>
                <v:line id="Connecteur droit 88" o:spid="_x0000_s1030" style="position:absolute;flip:x y;visibility:visible;mso-wrap-style:square" from="190,21507" to="17038,355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" strokecolor="white" strokeweight="1.25pt">
                  <v:stroke dashstyle="1 1" endcap="round"/>
                </v:line>
              </v:group>
            </w:pict>
          </mc:Fallback>
        </mc:AlternateContent>
      </w:r>
    </w:p>
    <w:sectPr w:rsidR="00B75625" w:rsidRPr="00B866B9" w:rsidSect="000C3FC3">
      <w:type w:val="continuous"/>
      <w:pgSz w:w="11900" w:h="16840"/>
      <w:pgMar w:top="1418" w:right="1418" w:bottom="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C092E7" w14:textId="77777777" w:rsidR="00A21C27" w:rsidRDefault="00A21C27" w:rsidP="00B51FFB">
      <w:r>
        <w:separator/>
      </w:r>
    </w:p>
  </w:endnote>
  <w:endnote w:type="continuationSeparator" w:id="0">
    <w:p w14:paraId="5162CB70" w14:textId="77777777" w:rsidR="00A21C27" w:rsidRDefault="00A21C27" w:rsidP="00B51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Pro-Light">
    <w:altName w:val="Cambria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Pro-Bold">
    <w:altName w:val="Cambria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SegoePro-Italic">
    <w:altName w:val="Cambria"/>
    <w:panose1 w:val="020B0604020202020204"/>
    <w:charset w:val="4D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A19670" w14:textId="77777777" w:rsidR="00A21C27" w:rsidRDefault="00A21C27" w:rsidP="00B51FFB">
      <w:r>
        <w:separator/>
      </w:r>
    </w:p>
  </w:footnote>
  <w:footnote w:type="continuationSeparator" w:id="0">
    <w:p w14:paraId="16F041DF" w14:textId="77777777" w:rsidR="00A21C27" w:rsidRDefault="00A21C27" w:rsidP="00B51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859BF"/>
    <w:multiLevelType w:val="hybridMultilevel"/>
    <w:tmpl w:val="97F069A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910E96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F4721"/>
    <w:multiLevelType w:val="hybridMultilevel"/>
    <w:tmpl w:val="F704F9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7B86708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E5B38"/>
    <w:multiLevelType w:val="hybridMultilevel"/>
    <w:tmpl w:val="919EFD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0A7"/>
    <w:multiLevelType w:val="hybridMultilevel"/>
    <w:tmpl w:val="CD4C64C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E21CEE2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1D4F"/>
    <w:multiLevelType w:val="hybridMultilevel"/>
    <w:tmpl w:val="229AB4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AB52D558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523C4"/>
    <w:multiLevelType w:val="hybridMultilevel"/>
    <w:tmpl w:val="B9F20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8F21D7A">
      <w:start w:val="1"/>
      <w:numFmt w:val="bullet"/>
      <w:lvlText w:val="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B4A8E"/>
    <w:multiLevelType w:val="hybridMultilevel"/>
    <w:tmpl w:val="F684DA3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60D91"/>
    <w:multiLevelType w:val="hybridMultilevel"/>
    <w:tmpl w:val="2FBA38A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2AB02F8C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D57B1"/>
    <w:multiLevelType w:val="hybridMultilevel"/>
    <w:tmpl w:val="F48C3DE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07CF5B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616D4"/>
    <w:multiLevelType w:val="hybridMultilevel"/>
    <w:tmpl w:val="DB32858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840BF60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2307D"/>
    <w:multiLevelType w:val="hybridMultilevel"/>
    <w:tmpl w:val="C39E3C9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FD0C1CC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50A75"/>
    <w:multiLevelType w:val="hybridMultilevel"/>
    <w:tmpl w:val="A6D4B51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1D4183E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17ABB"/>
    <w:multiLevelType w:val="hybridMultilevel"/>
    <w:tmpl w:val="75E67A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BCDCB5B4">
      <w:start w:val="1"/>
      <w:numFmt w:val="bullet"/>
      <w:lvlText w:val=""/>
      <w:lvlJc w:val="left"/>
      <w:pPr>
        <w:tabs>
          <w:tab w:val="num" w:pos="964"/>
        </w:tabs>
        <w:ind w:left="1304" w:hanging="56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11951"/>
    <w:multiLevelType w:val="hybridMultilevel"/>
    <w:tmpl w:val="CD42154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B4A685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A7E5B"/>
    <w:multiLevelType w:val="hybridMultilevel"/>
    <w:tmpl w:val="9316416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F0A9EE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40D3C"/>
    <w:multiLevelType w:val="hybridMultilevel"/>
    <w:tmpl w:val="F420156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9528456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75F3D"/>
    <w:multiLevelType w:val="hybridMultilevel"/>
    <w:tmpl w:val="D71E219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84A42"/>
    <w:multiLevelType w:val="hybridMultilevel"/>
    <w:tmpl w:val="2002696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26407D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47B87"/>
    <w:multiLevelType w:val="hybridMultilevel"/>
    <w:tmpl w:val="579668B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770CD"/>
    <w:multiLevelType w:val="hybridMultilevel"/>
    <w:tmpl w:val="6A5E2B0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30CCC48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6"/>
        <w:szCs w:val="16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6701B"/>
    <w:multiLevelType w:val="hybridMultilevel"/>
    <w:tmpl w:val="72C0902A"/>
    <w:lvl w:ilvl="0" w:tplc="78F27142">
      <w:numFmt w:val="bullet"/>
      <w:lvlText w:val="-"/>
      <w:lvlJc w:val="left"/>
      <w:pPr>
        <w:ind w:left="400" w:hanging="360"/>
      </w:pPr>
      <w:rPr>
        <w:rFonts w:ascii="Corbel" w:eastAsiaTheme="minorEastAsia" w:hAnsi="Corbel" w:cs="SegoePro-Light" w:hint="default"/>
        <w:b/>
      </w:rPr>
    </w:lvl>
    <w:lvl w:ilvl="1" w:tplc="040C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1" w15:restartNumberingAfterBreak="0">
    <w:nsid w:val="40967C6F"/>
    <w:multiLevelType w:val="hybridMultilevel"/>
    <w:tmpl w:val="22AA2F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F5986D82">
      <w:start w:val="1"/>
      <w:numFmt w:val="bullet"/>
      <w:lvlText w:val=""/>
      <w:lvlJc w:val="left"/>
      <w:pPr>
        <w:tabs>
          <w:tab w:val="num" w:pos="1021"/>
        </w:tabs>
        <w:ind w:left="1021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D3270F"/>
    <w:multiLevelType w:val="hybridMultilevel"/>
    <w:tmpl w:val="478E9F5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12AB412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E74CF"/>
    <w:multiLevelType w:val="hybridMultilevel"/>
    <w:tmpl w:val="FE8AAD8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FE1E4C">
      <w:start w:val="1"/>
      <w:numFmt w:val="bullet"/>
      <w:lvlText w:val=""/>
      <w:lvlJc w:val="left"/>
      <w:pPr>
        <w:tabs>
          <w:tab w:val="num" w:pos="964"/>
        </w:tabs>
        <w:ind w:left="964" w:hanging="51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0E6A63"/>
    <w:multiLevelType w:val="hybridMultilevel"/>
    <w:tmpl w:val="39921C5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416D840">
      <w:start w:val="1"/>
      <w:numFmt w:val="bullet"/>
      <w:lvlText w:val="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DB468F"/>
    <w:multiLevelType w:val="hybridMultilevel"/>
    <w:tmpl w:val="8DB83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024AC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5046B"/>
    <w:multiLevelType w:val="hybridMultilevel"/>
    <w:tmpl w:val="63A2D84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DD216DE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04582"/>
    <w:multiLevelType w:val="hybridMultilevel"/>
    <w:tmpl w:val="94FACE1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6FC833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F6BBE"/>
    <w:multiLevelType w:val="hybridMultilevel"/>
    <w:tmpl w:val="5358E7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89659AC">
      <w:start w:val="1"/>
      <w:numFmt w:val="bullet"/>
      <w:lvlText w:val=""/>
      <w:lvlJc w:val="left"/>
      <w:pPr>
        <w:tabs>
          <w:tab w:val="num" w:pos="340"/>
        </w:tabs>
        <w:ind w:left="397" w:hanging="39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B097E"/>
    <w:multiLevelType w:val="hybridMultilevel"/>
    <w:tmpl w:val="B498A88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7099D2">
      <w:start w:val="1"/>
      <w:numFmt w:val="bullet"/>
      <w:lvlText w:val=""/>
      <w:lvlJc w:val="left"/>
      <w:pPr>
        <w:tabs>
          <w:tab w:val="num" w:pos="794"/>
        </w:tabs>
        <w:ind w:left="79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E55B8C"/>
    <w:multiLevelType w:val="hybridMultilevel"/>
    <w:tmpl w:val="A632360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70388196">
      <w:start w:val="1"/>
      <w:numFmt w:val="bullet"/>
      <w:lvlText w:val=""/>
      <w:lvlJc w:val="left"/>
      <w:pPr>
        <w:tabs>
          <w:tab w:val="num" w:pos="1021"/>
        </w:tabs>
        <w:ind w:left="1021" w:hanging="28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0458C"/>
    <w:multiLevelType w:val="hybridMultilevel"/>
    <w:tmpl w:val="8D9AF45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E9111B"/>
    <w:multiLevelType w:val="hybridMultilevel"/>
    <w:tmpl w:val="E6CE1BC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1DCC122">
      <w:start w:val="1"/>
      <w:numFmt w:val="bullet"/>
      <w:lvlText w:val=""/>
      <w:lvlJc w:val="left"/>
      <w:pPr>
        <w:tabs>
          <w:tab w:val="num" w:pos="907"/>
        </w:tabs>
        <w:ind w:left="907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917B19"/>
    <w:multiLevelType w:val="hybridMultilevel"/>
    <w:tmpl w:val="5D52986E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2D0F42C">
      <w:start w:val="1"/>
      <w:numFmt w:val="bullet"/>
      <w:lvlText w:val=""/>
      <w:lvlJc w:val="left"/>
      <w:pPr>
        <w:tabs>
          <w:tab w:val="num" w:pos="1134"/>
        </w:tabs>
        <w:ind w:left="113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BE1E60"/>
    <w:multiLevelType w:val="hybridMultilevel"/>
    <w:tmpl w:val="0FC6788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BA47A56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FE3E7C"/>
    <w:multiLevelType w:val="hybridMultilevel"/>
    <w:tmpl w:val="A854110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C8AE5E88">
      <w:start w:val="1"/>
      <w:numFmt w:val="bullet"/>
      <w:lvlText w:val=""/>
      <w:lvlJc w:val="left"/>
      <w:pPr>
        <w:tabs>
          <w:tab w:val="num" w:pos="1077"/>
        </w:tabs>
        <w:ind w:left="1077" w:hanging="34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775985"/>
    <w:multiLevelType w:val="hybridMultilevel"/>
    <w:tmpl w:val="0780229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152750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97088F"/>
    <w:multiLevelType w:val="hybridMultilevel"/>
    <w:tmpl w:val="0F6AD0B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767DC7"/>
    <w:multiLevelType w:val="hybridMultilevel"/>
    <w:tmpl w:val="3F86780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DE0A37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B75833"/>
    <w:multiLevelType w:val="hybridMultilevel"/>
    <w:tmpl w:val="EBF004B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196C7F8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973340">
    <w:abstractNumId w:val="37"/>
  </w:num>
  <w:num w:numId="2" w16cid:durableId="1905263756">
    <w:abstractNumId w:val="3"/>
  </w:num>
  <w:num w:numId="3" w16cid:durableId="1131826032">
    <w:abstractNumId w:val="22"/>
  </w:num>
  <w:num w:numId="4" w16cid:durableId="1178890157">
    <w:abstractNumId w:val="9"/>
  </w:num>
  <w:num w:numId="5" w16cid:durableId="693115155">
    <w:abstractNumId w:val="19"/>
  </w:num>
  <w:num w:numId="6" w16cid:durableId="1425877188">
    <w:abstractNumId w:val="2"/>
  </w:num>
  <w:num w:numId="7" w16cid:durableId="1423257325">
    <w:abstractNumId w:val="6"/>
  </w:num>
  <w:num w:numId="8" w16cid:durableId="1131938384">
    <w:abstractNumId w:val="16"/>
  </w:num>
  <w:num w:numId="9" w16cid:durableId="284120537">
    <w:abstractNumId w:val="23"/>
  </w:num>
  <w:num w:numId="10" w16cid:durableId="1059018679">
    <w:abstractNumId w:val="29"/>
  </w:num>
  <w:num w:numId="11" w16cid:durableId="2067558002">
    <w:abstractNumId w:val="32"/>
  </w:num>
  <w:num w:numId="12" w16cid:durableId="909577259">
    <w:abstractNumId w:val="30"/>
  </w:num>
  <w:num w:numId="13" w16cid:durableId="1024549742">
    <w:abstractNumId w:val="35"/>
  </w:num>
  <w:num w:numId="14" w16cid:durableId="808594351">
    <w:abstractNumId w:val="39"/>
  </w:num>
  <w:num w:numId="15" w16cid:durableId="54134486">
    <w:abstractNumId w:val="15"/>
  </w:num>
  <w:num w:numId="16" w16cid:durableId="1935358241">
    <w:abstractNumId w:val="12"/>
  </w:num>
  <w:num w:numId="17" w16cid:durableId="1630165110">
    <w:abstractNumId w:val="1"/>
  </w:num>
  <w:num w:numId="18" w16cid:durableId="645009670">
    <w:abstractNumId w:val="7"/>
  </w:num>
  <w:num w:numId="19" w16cid:durableId="802500790">
    <w:abstractNumId w:val="33"/>
  </w:num>
  <w:num w:numId="20" w16cid:durableId="1774014588">
    <w:abstractNumId w:val="24"/>
  </w:num>
  <w:num w:numId="21" w16cid:durableId="972249875">
    <w:abstractNumId w:val="26"/>
  </w:num>
  <w:num w:numId="22" w16cid:durableId="167866128">
    <w:abstractNumId w:val="18"/>
  </w:num>
  <w:num w:numId="23" w16cid:durableId="630283287">
    <w:abstractNumId w:val="31"/>
  </w:num>
  <w:num w:numId="24" w16cid:durableId="1159926463">
    <w:abstractNumId w:val="5"/>
  </w:num>
  <w:num w:numId="25" w16cid:durableId="130483078">
    <w:abstractNumId w:val="4"/>
  </w:num>
  <w:num w:numId="26" w16cid:durableId="12460945">
    <w:abstractNumId w:val="21"/>
  </w:num>
  <w:num w:numId="27" w16cid:durableId="1078944912">
    <w:abstractNumId w:val="25"/>
  </w:num>
  <w:num w:numId="28" w16cid:durableId="1436245597">
    <w:abstractNumId w:val="0"/>
  </w:num>
  <w:num w:numId="29" w16cid:durableId="381446901">
    <w:abstractNumId w:val="28"/>
  </w:num>
  <w:num w:numId="30" w16cid:durableId="858197345">
    <w:abstractNumId w:val="10"/>
  </w:num>
  <w:num w:numId="31" w16cid:durableId="2079593578">
    <w:abstractNumId w:val="14"/>
  </w:num>
  <w:num w:numId="32" w16cid:durableId="222104879">
    <w:abstractNumId w:val="17"/>
  </w:num>
  <w:num w:numId="33" w16cid:durableId="1120614006">
    <w:abstractNumId w:val="34"/>
  </w:num>
  <w:num w:numId="34" w16cid:durableId="1779183452">
    <w:abstractNumId w:val="8"/>
  </w:num>
  <w:num w:numId="35" w16cid:durableId="17702694">
    <w:abstractNumId w:val="36"/>
  </w:num>
  <w:num w:numId="36" w16cid:durableId="1471942482">
    <w:abstractNumId w:val="27"/>
  </w:num>
  <w:num w:numId="37" w16cid:durableId="287206934">
    <w:abstractNumId w:val="11"/>
  </w:num>
  <w:num w:numId="38" w16cid:durableId="1024942106">
    <w:abstractNumId w:val="38"/>
  </w:num>
  <w:num w:numId="39" w16cid:durableId="43452440">
    <w:abstractNumId w:val="13"/>
  </w:num>
  <w:num w:numId="40" w16cid:durableId="186084988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removePersonalInformation/>
  <w:removeDateAndTime/>
  <w:activeWritingStyle w:appName="MSWord" w:lang="fr-FR" w:vendorID="64" w:dllVersion="6" w:nlCheck="1" w:checkStyle="1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D5"/>
    <w:rsid w:val="00016B6C"/>
    <w:rsid w:val="00046960"/>
    <w:rsid w:val="0006449D"/>
    <w:rsid w:val="000774F9"/>
    <w:rsid w:val="00085867"/>
    <w:rsid w:val="000B1DE1"/>
    <w:rsid w:val="000C3FC3"/>
    <w:rsid w:val="000E1037"/>
    <w:rsid w:val="000E5A1F"/>
    <w:rsid w:val="000F5C05"/>
    <w:rsid w:val="001606EA"/>
    <w:rsid w:val="001B01AB"/>
    <w:rsid w:val="001B55A0"/>
    <w:rsid w:val="00211EC0"/>
    <w:rsid w:val="002303A4"/>
    <w:rsid w:val="002319E2"/>
    <w:rsid w:val="00260D98"/>
    <w:rsid w:val="002E26C8"/>
    <w:rsid w:val="002F5770"/>
    <w:rsid w:val="003008F2"/>
    <w:rsid w:val="003468D9"/>
    <w:rsid w:val="003615FE"/>
    <w:rsid w:val="00374271"/>
    <w:rsid w:val="00380ED0"/>
    <w:rsid w:val="00384648"/>
    <w:rsid w:val="003C2AD5"/>
    <w:rsid w:val="003D445D"/>
    <w:rsid w:val="00414F03"/>
    <w:rsid w:val="004228E2"/>
    <w:rsid w:val="00427934"/>
    <w:rsid w:val="0043288E"/>
    <w:rsid w:val="00443694"/>
    <w:rsid w:val="00446CB6"/>
    <w:rsid w:val="004724B4"/>
    <w:rsid w:val="00476F08"/>
    <w:rsid w:val="00483441"/>
    <w:rsid w:val="004B54F6"/>
    <w:rsid w:val="004B60AA"/>
    <w:rsid w:val="004C248F"/>
    <w:rsid w:val="005041E2"/>
    <w:rsid w:val="00533C46"/>
    <w:rsid w:val="005E0E7B"/>
    <w:rsid w:val="00630969"/>
    <w:rsid w:val="00637F46"/>
    <w:rsid w:val="0065706A"/>
    <w:rsid w:val="00662DB1"/>
    <w:rsid w:val="006B4AC0"/>
    <w:rsid w:val="007177F9"/>
    <w:rsid w:val="007332BB"/>
    <w:rsid w:val="00744B36"/>
    <w:rsid w:val="0075570E"/>
    <w:rsid w:val="00773A5E"/>
    <w:rsid w:val="00775AB5"/>
    <w:rsid w:val="00791F2D"/>
    <w:rsid w:val="007B1234"/>
    <w:rsid w:val="007D010C"/>
    <w:rsid w:val="008131F3"/>
    <w:rsid w:val="00824E50"/>
    <w:rsid w:val="00833133"/>
    <w:rsid w:val="008372D5"/>
    <w:rsid w:val="008404BD"/>
    <w:rsid w:val="008424FA"/>
    <w:rsid w:val="0084287E"/>
    <w:rsid w:val="008658D8"/>
    <w:rsid w:val="00881B6D"/>
    <w:rsid w:val="00890A3B"/>
    <w:rsid w:val="00894561"/>
    <w:rsid w:val="0091155F"/>
    <w:rsid w:val="00945931"/>
    <w:rsid w:val="00947F2C"/>
    <w:rsid w:val="00993A09"/>
    <w:rsid w:val="009A3192"/>
    <w:rsid w:val="009B2AEF"/>
    <w:rsid w:val="009C3A19"/>
    <w:rsid w:val="009C5DA7"/>
    <w:rsid w:val="009D0CC9"/>
    <w:rsid w:val="009E0B38"/>
    <w:rsid w:val="009E18C7"/>
    <w:rsid w:val="00A03FDD"/>
    <w:rsid w:val="00A11075"/>
    <w:rsid w:val="00A1157E"/>
    <w:rsid w:val="00A16BA4"/>
    <w:rsid w:val="00A21C27"/>
    <w:rsid w:val="00A24B45"/>
    <w:rsid w:val="00A42708"/>
    <w:rsid w:val="00A51332"/>
    <w:rsid w:val="00A96700"/>
    <w:rsid w:val="00AA6C16"/>
    <w:rsid w:val="00AD562F"/>
    <w:rsid w:val="00AF7C19"/>
    <w:rsid w:val="00B10CEB"/>
    <w:rsid w:val="00B47022"/>
    <w:rsid w:val="00B51FFB"/>
    <w:rsid w:val="00B75625"/>
    <w:rsid w:val="00B76D5A"/>
    <w:rsid w:val="00B821D1"/>
    <w:rsid w:val="00B828D6"/>
    <w:rsid w:val="00B866B9"/>
    <w:rsid w:val="00BB7136"/>
    <w:rsid w:val="00BC5ADF"/>
    <w:rsid w:val="00BC7651"/>
    <w:rsid w:val="00BD6C21"/>
    <w:rsid w:val="00BE5C04"/>
    <w:rsid w:val="00BF119D"/>
    <w:rsid w:val="00C21D30"/>
    <w:rsid w:val="00C34939"/>
    <w:rsid w:val="00C4285D"/>
    <w:rsid w:val="00C4450E"/>
    <w:rsid w:val="00C47CC5"/>
    <w:rsid w:val="00C86AC0"/>
    <w:rsid w:val="00C90869"/>
    <w:rsid w:val="00CB2D87"/>
    <w:rsid w:val="00CE06E8"/>
    <w:rsid w:val="00CE57D9"/>
    <w:rsid w:val="00CF7658"/>
    <w:rsid w:val="00D0567A"/>
    <w:rsid w:val="00D2700F"/>
    <w:rsid w:val="00D326EE"/>
    <w:rsid w:val="00D458D9"/>
    <w:rsid w:val="00D51731"/>
    <w:rsid w:val="00D6739C"/>
    <w:rsid w:val="00D7718D"/>
    <w:rsid w:val="00D8598A"/>
    <w:rsid w:val="00D873DD"/>
    <w:rsid w:val="00DB21AD"/>
    <w:rsid w:val="00DB35FD"/>
    <w:rsid w:val="00DC5877"/>
    <w:rsid w:val="00DD3E33"/>
    <w:rsid w:val="00DE2E84"/>
    <w:rsid w:val="00DE354C"/>
    <w:rsid w:val="00E2066C"/>
    <w:rsid w:val="00E27B5B"/>
    <w:rsid w:val="00E53B3C"/>
    <w:rsid w:val="00E736D3"/>
    <w:rsid w:val="00E76932"/>
    <w:rsid w:val="00E77A0E"/>
    <w:rsid w:val="00E80C5E"/>
    <w:rsid w:val="00EA6D5D"/>
    <w:rsid w:val="00EB6749"/>
    <w:rsid w:val="00F135F8"/>
    <w:rsid w:val="00F36FD3"/>
    <w:rsid w:val="00F43C7B"/>
    <w:rsid w:val="00F52B97"/>
    <w:rsid w:val="00F85DDA"/>
    <w:rsid w:val="00F93E26"/>
    <w:rsid w:val="00FC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03C127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833133"/>
    <w:pPr>
      <w:keepNext/>
      <w:keepLines/>
      <w:outlineLvl w:val="1"/>
    </w:pPr>
    <w:rPr>
      <w:rFonts w:ascii="Calibri" w:eastAsiaTheme="majorEastAsia" w:hAnsi="Calibri" w:cs="Calibri"/>
      <w:b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833133"/>
    <w:pPr>
      <w:keepNext/>
      <w:keepLines/>
      <w:outlineLvl w:val="2"/>
    </w:pPr>
    <w:rPr>
      <w:rFonts w:ascii="Calibri" w:eastAsiaTheme="majorEastAsia" w:hAnsi="Calibri" w:cs="Calibri"/>
      <w:caps/>
      <w:color w:val="3071C3" w:themeColor="text2" w:themeTint="B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F93E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B470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022"/>
    <w:rPr>
      <w:color w:val="800080" w:themeColor="followedHyperlink"/>
      <w:u w:val="single"/>
    </w:rPr>
  </w:style>
  <w:style w:type="paragraph" w:customStyle="1" w:styleId="Aucunstyle">
    <w:name w:val="[Aucun style]"/>
    <w:rsid w:val="002303A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FFB"/>
  </w:style>
  <w:style w:type="paragraph" w:styleId="Footer">
    <w:name w:val="footer"/>
    <w:basedOn w:val="Normal"/>
    <w:link w:val="FooterCh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FFB"/>
  </w:style>
  <w:style w:type="character" w:styleId="UnresolvedMention">
    <w:name w:val="Unresolved Mention"/>
    <w:basedOn w:val="DefaultParagraphFont"/>
    <w:uiPriority w:val="99"/>
    <w:semiHidden/>
    <w:unhideWhenUsed/>
    <w:rsid w:val="008372D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33133"/>
    <w:rPr>
      <w:rFonts w:ascii="Calibri" w:eastAsiaTheme="majorEastAsia" w:hAnsi="Calibri" w:cs="Calibri"/>
      <w:b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33133"/>
    <w:rPr>
      <w:rFonts w:ascii="Calibri" w:eastAsiaTheme="majorEastAsia" w:hAnsi="Calibri" w:cs="Calibri"/>
      <w:caps/>
      <w:color w:val="3071C3" w:themeColor="text2" w:themeTint="BF"/>
      <w:lang w:eastAsia="en-US"/>
    </w:rPr>
  </w:style>
  <w:style w:type="character" w:styleId="Emphasis">
    <w:name w:val="Emphasis"/>
    <w:basedOn w:val="DefaultParagraphFont"/>
    <w:uiPriority w:val="11"/>
    <w:qFormat/>
    <w:rsid w:val="00833133"/>
    <w:rPr>
      <w:rFonts w:ascii="Calibri Light" w:hAnsi="Calibri Light" w:cs="Calibri Light"/>
      <w:b w:val="0"/>
      <w:iCs/>
      <w:color w:val="3071C3" w:themeColor="text2" w:themeTint="B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niels-ouvrard-2810951ab/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yperlink" Target="mailto:ouvrardniels@gmail.com" TargetMode="External"/><Relationship Id="rId17" Type="http://schemas.openxmlformats.org/officeDocument/2006/relationships/hyperlink" Target="https://github.com/NielsOuvrard" TargetMode="Externa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niels-ouvrard-2810951ab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hyperlink" Target="mailto:ouvrardniels@gmail.com" TargetMode="External"/><Relationship Id="rId23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NielsOuvrard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elsouvrard/Library/Containers/com.microsoft.Word/Data/Library/Application%20Support/Microsoft/Office/16.0/DTS/Search/%7b9EDA5DC4-E2A7-204F-AAF8-087CBCF332F5%7dtf04315855_win32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quiredFrom xmlns="6d93d202-47fc-4405-873a-cab67cc5f1b2">Internal MS</AcquiredFrom>
    <IsSearchable xmlns="6d93d202-47fc-4405-873a-cab67cc5f1b2">false</IsSearchable>
    <EditorialStatus xmlns="6d93d202-47fc-4405-873a-cab67cc5f1b2">Complete</EditorialStatus>
    <OriginAsset xmlns="6d93d202-47fc-4405-873a-cab67cc5f1b2" xsi:nil="true"/>
    <ThumbnailAssetId xmlns="6d93d202-47fc-4405-873a-cab67cc5f1b2" xsi:nil="true"/>
    <TrustLevel xmlns="6d93d202-47fc-4405-873a-cab67cc5f1b2">1 Microsoft Managed Content</TrustLevel>
    <MarketSpecific xmlns="6d93d202-47fc-4405-873a-cab67cc5f1b2">false</MarketSpecific>
    <LocManualTestRequired xmlns="6d93d202-47fc-4405-873a-cab67cc5f1b2">false</LocManualTestRequired>
    <LocalizationTagsTaxHTField0 xmlns="6d93d202-47fc-4405-873a-cab67cc5f1b2">
      <Terms xmlns="http://schemas.microsoft.com/office/infopath/2007/PartnerControls"/>
    </LocalizationTagsTaxHTField0>
    <TPNamespace xmlns="6d93d202-47fc-4405-873a-cab67cc5f1b2" xsi:nil="true"/>
    <CampaignTagsTaxHTField0 xmlns="6d93d202-47fc-4405-873a-cab67cc5f1b2">
      <Terms xmlns="http://schemas.microsoft.com/office/infopath/2007/PartnerControls"/>
    </CampaignTagsTaxHTField0>
    <DirectSourceMarket xmlns="6d93d202-47fc-4405-873a-cab67cc5f1b2" xsi:nil="true"/>
    <LocLastLocAttemptVersionLookup xmlns="6d93d202-47fc-4405-873a-cab67cc5f1b2">248670</LocLastLocAttemptVersionLookup>
    <MachineTranslated xmlns="6d93d202-47fc-4405-873a-cab67cc5f1b2">false</MachineTranslated>
    <PlannedPubDate xmlns="6d93d202-47fc-4405-873a-cab67cc5f1b2" xsi:nil="true"/>
    <SubmitterId xmlns="6d93d202-47fc-4405-873a-cab67cc5f1b2" xsi:nil="true"/>
    <Downloads xmlns="6d93d202-47fc-4405-873a-cab67cc5f1b2">0</Downloads>
    <OriginalSourceMarket xmlns="6d93d202-47fc-4405-873a-cab67cc5f1b2" xsi:nil="true"/>
    <PublishTargets xmlns="6d93d202-47fc-4405-873a-cab67cc5f1b2">OfficeOnlineVNext</PublishTargets>
    <ArtSampleDocs xmlns="6d93d202-47fc-4405-873a-cab67cc5f1b2" xsi:nil="true"/>
    <ApprovalLog xmlns="6d93d202-47fc-4405-873a-cab67cc5f1b2" xsi:nil="true"/>
    <ApprovalStatus xmlns="6d93d202-47fc-4405-873a-cab67cc5f1b2">InProgress</ApprovalStatus>
    <TPComponent xmlns="6d93d202-47fc-4405-873a-cab67cc5f1b2" xsi:nil="true"/>
    <EditorialTags xmlns="6d93d202-47fc-4405-873a-cab67cc5f1b2" xsi:nil="true"/>
    <TPExecutable xmlns="6d93d202-47fc-4405-873a-cab67cc5f1b2" xsi:nil="true"/>
    <InternalTagsTaxHTField0 xmlns="6d93d202-47fc-4405-873a-cab67cc5f1b2">
      <Terms xmlns="http://schemas.microsoft.com/office/infopath/2007/PartnerControls"/>
    </InternalTagsTaxHTField0>
    <LastHandOff xmlns="6d93d202-47fc-4405-873a-cab67cc5f1b2" xsi:nil="true"/>
    <LocRecommendedHandoff xmlns="6d93d202-47fc-4405-873a-cab67cc5f1b2" xsi:nil="true"/>
    <BusinessGroup xmlns="6d93d202-47fc-4405-873a-cab67cc5f1b2" xsi:nil="true"/>
    <TPAppVersion xmlns="6d93d202-47fc-4405-873a-cab67cc5f1b2" xsi:nil="true"/>
    <VoteCount xmlns="6d93d202-47fc-4405-873a-cab67cc5f1b2" xsi:nil="true"/>
    <APAuthor xmlns="6d93d202-47fc-4405-873a-cab67cc5f1b2">
      <UserInfo>
        <DisplayName/>
        <AccountId>1229</AccountId>
        <AccountType/>
      </UserInfo>
    </APAuthor>
    <TPCommandLine xmlns="6d93d202-47fc-4405-873a-cab67cc5f1b2" xsi:nil="true"/>
    <UACurrentWords xmlns="6d93d202-47fc-4405-873a-cab67cc5f1b2" xsi:nil="true"/>
    <AssetId xmlns="6d93d202-47fc-4405-873a-cab67cc5f1b2">TP104315850</AssetId>
    <Manager xmlns="6d93d202-47fc-4405-873a-cab67cc5f1b2" xsi:nil="true"/>
    <NumericId xmlns="6d93d202-47fc-4405-873a-cab67cc5f1b2" xsi:nil="true"/>
    <HandoffToMSDN xmlns="6d93d202-47fc-4405-873a-cab67cc5f1b2" xsi:nil="true"/>
    <Markets xmlns="6d93d202-47fc-4405-873a-cab67cc5f1b2"/>
    <UALocComments xmlns="6d93d202-47fc-4405-873a-cab67cc5f1b2" xsi:nil="true"/>
    <UALocRecommendation xmlns="6d93d202-47fc-4405-873a-cab67cc5f1b2">Localize</UALocRecommendation>
    <Component xmlns="64acb2c5-0a2b-4bda-bd34-58e36cbb80d2" xsi:nil="true"/>
    <AssetStart xmlns="6d93d202-47fc-4405-873a-cab67cc5f1b2">2014-04-25T14:10:26+00:00</AssetStart>
    <CrawlForDependencies xmlns="6d93d202-47fc-4405-873a-cab67cc5f1b2">false</CrawlForDependencies>
    <LastModifiedDateTime xmlns="6d93d202-47fc-4405-873a-cab67cc5f1b2" xsi:nil="true"/>
    <LocMarketGroupTiers2 xmlns="6d93d202-47fc-4405-873a-cab67cc5f1b2" xsi:nil="true"/>
    <PublishStatusLookup xmlns="6d93d202-47fc-4405-873a-cab67cc5f1b2">
      <Value>611452</Value>
    </PublishStatusLookup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2029-01-01T00:00:00+00:00</AssetExpire>
    <AssetType xmlns="6d93d202-47fc-4405-873a-cab67cc5f1b2" xsi:nil="true"/>
    <IntlLangReviewDate xmlns="6d93d202-47fc-4405-873a-cab67cc5f1b2" xsi:nil="true"/>
    <TPFriendlyName xmlns="6d93d202-47fc-4405-873a-cab67cc5f1b2" xsi:nil="true"/>
    <IntlLangReview xmlns="6d93d202-47fc-4405-873a-cab67cc5f1b2">false</IntlLangReview>
    <OOCacheId xmlns="6d93d202-47fc-4405-873a-cab67cc5f1b2" xsi:nil="true"/>
    <PolicheckWords xmlns="6d93d202-47fc-4405-873a-cab67cc5f1b2" xsi:nil="true"/>
    <TemplateStatus xmlns="6d93d202-47fc-4405-873a-cab67cc5f1b2">Complete</TemplateStatus>
    <CSXSubmissionMarket xmlns="6d93d202-47fc-4405-873a-cab67cc5f1b2" xsi:nil="true"/>
    <BlockPublish xmlns="6d93d202-47fc-4405-873a-cab67cc5f1b2">false</BlockPublish>
    <FriendlyTitle xmlns="6d93d202-47fc-4405-873a-cab67cc5f1b2" xsi:nil="true"/>
    <TPLaunchHelpLinkType xmlns="6d93d202-47fc-4405-873a-cab67cc5f1b2">Template</TPLaunchHelpLinkType>
    <LocComments xmlns="6d93d202-47fc-4405-873a-cab67cc5f1b2" xsi:nil="true"/>
    <Providers xmlns="6d93d202-47fc-4405-873a-cab67cc5f1b2" xsi:nil="true"/>
    <SourceTitle xmlns="6d93d202-47fc-4405-873a-cab67cc5f1b2" xsi:nil="true"/>
    <TemplateTemplateType xmlns="6d93d202-47fc-4405-873a-cab67cc5f1b2">Word Document Template</TemplateTemplateType>
    <TimesCloned xmlns="6d93d202-47fc-4405-873a-cab67cc5f1b2" xsi:nil="true"/>
    <ClipArtFilename xmlns="6d93d202-47fc-4405-873a-cab67cc5f1b2" xsi:nil="true"/>
    <APDescription xmlns="6d93d202-47fc-4405-873a-cab67cc5f1b2">Subtile mélange entre modernité et présentation colorée, ce CV ne laissera pas les recruteurs indifférents.</APDescription>
    <TaxCatchAll xmlns="6d93d202-47fc-4405-873a-cab67cc5f1b2"/>
    <TPApplication xmlns="6d93d202-47fc-4405-873a-cab67cc5f1b2" xsi:nil="true"/>
    <CSXHash xmlns="6d93d202-47fc-4405-873a-cab67cc5f1b2" xsi:nil="true"/>
    <PrimaryImageGen xmlns="6d93d202-47fc-4405-873a-cab67cc5f1b2">true</PrimaryImageGen>
    <ContentItem xmlns="6d93d202-47fc-4405-873a-cab67cc5f1b2" xsi:nil="true"/>
    <IsDeleted xmlns="6d93d202-47fc-4405-873a-cab67cc5f1b2">false</IsDeleted>
    <ShowIn xmlns="6d93d202-47fc-4405-873a-cab67cc5f1b2">Show everywhere</ShowIn>
    <BugNumber xmlns="6d93d202-47fc-4405-873a-cab67cc5f1b2" xsi:nil="true"/>
    <LegacyData xmlns="6d93d202-47fc-4405-873a-cab67cc5f1b2" xsi:nil="true"/>
    <TPLaunchHelpLink xmlns="6d93d202-47fc-4405-873a-cab67cc5f1b2" xsi:nil="true"/>
    <Milestone xmlns="6d93d202-47fc-4405-873a-cab67cc5f1b2" xsi:nil="true"/>
    <OriginalRelease xmlns="6d93d202-47fc-4405-873a-cab67cc5f1b2">15</OriginalRelease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UANotes xmlns="6d93d202-47fc-4405-873a-cab67cc5f1b2" xsi:nil="true"/>
    <FeatureTagsTaxHTField0 xmlns="6d93d202-47fc-4405-873a-cab67cc5f1b2">
      <Terms xmlns="http://schemas.microsoft.com/office/infopath/2007/PartnerControls"/>
    </FeatureTagsTaxHTField0>
    <IntlLangReviewer xmlns="6d93d202-47fc-4405-873a-cab67cc5f1b2" xsi:nil="true"/>
    <IntlLocPriority xmlns="6d93d202-47fc-4405-873a-cab67cc5f1b2" xsi:nil="true"/>
    <OpenTemplate xmlns="6d93d202-47fc-4405-873a-cab67cc5f1b2">true</OpenTemplate>
    <Provider xmlns="6d93d202-47fc-4405-873a-cab67cc5f1b2" xsi:nil="true"/>
    <CSXSubmissionDate xmlns="6d93d202-47fc-4405-873a-cab67cc5f1b2" xsi:nil="true"/>
    <Description0 xmlns="64acb2c5-0a2b-4bda-bd34-58e36cbb80d2" xsi:nil="true"/>
    <TPClientViewer xmlns="6d93d202-47fc-4405-873a-cab67cc5f1b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TPInstallLocation xmlns="6d93d202-47fc-4405-873a-cab67cc5f1b2" xsi:nil="true"/>
    <OutputCachingOn xmlns="6d93d202-47fc-4405-873a-cab67cc5f1b2">false</OutputCachingOn>
    <ParentAssetId xmlns="6d93d202-47fc-4405-873a-cab67cc5f1b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2CA099-642C-4777-91F1-B617F9D115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7AA435-881C-4F11-9414-A1097715BE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2AA28E-FE7A-40FB-B910-0A1059EE4818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4.xml><?xml version="1.0" encoding="utf-8"?>
<ds:datastoreItem xmlns:ds="http://schemas.openxmlformats.org/officeDocument/2006/customXml" ds:itemID="{0F59C3F7-3B19-D24E-92C8-521787CFC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{9EDA5DC4-E2A7-204F-AAF8-087CBCF332F5}tf04315855_win32.dotx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CV moderne coloré (design vertical)</vt:lpstr>
      <vt:lpstr>CV moderne coloré (design vertical)</vt:lpstr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moderne coloré (design vertical)</dc:title>
  <dc:subject/>
  <dc:creator/>
  <cp:keywords/>
  <dc:description/>
  <cp:lastModifiedBy/>
  <cp:revision>1</cp:revision>
  <dcterms:created xsi:type="dcterms:W3CDTF">2024-10-22T23:13:00Z</dcterms:created>
  <dcterms:modified xsi:type="dcterms:W3CDTF">2025-03-25T00:06:00Z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</Properties>
</file>