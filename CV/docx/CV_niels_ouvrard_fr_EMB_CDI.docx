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6E409" w14:textId="1C514649" w:rsidR="00F93E26" w:rsidRPr="00B866B9" w:rsidRDefault="00833133" w:rsidP="00E76932">
      <w:pPr>
        <w:jc w:val="both"/>
        <w:rPr>
          <w:lang w:val="es-ES"/>
        </w:rPr>
        <w:sectPr w:rsidR="00F93E26" w:rsidRPr="00B866B9" w:rsidSect="009E18C7">
          <w:type w:val="continuous"/>
          <w:pgSz w:w="11900" w:h="16840"/>
          <w:pgMar w:top="1418" w:right="1418" w:bottom="567" w:left="1418" w:header="709" w:footer="0" w:gutter="0"/>
          <w:cols w:num="2" w:space="708"/>
          <w:docGrid w:linePitch="360"/>
        </w:sectPr>
      </w:pPr>
      <w:r w:rsidRPr="00B866B9">
        <w:rPr>
          <w:noProof/>
          <w:lang w:val="es-ES"/>
        </w:rPr>
        <w:drawing>
          <wp:anchor distT="0" distB="0" distL="114300" distR="114300" simplePos="0" relativeHeight="251693056" behindDoc="0" locked="0" layoutInCell="1" allowOverlap="1" wp14:anchorId="775620F2" wp14:editId="2B11B9CA">
            <wp:simplePos x="0" y="0"/>
            <wp:positionH relativeFrom="column">
              <wp:posOffset>-607695</wp:posOffset>
            </wp:positionH>
            <wp:positionV relativeFrom="paragraph">
              <wp:posOffset>-721995</wp:posOffset>
            </wp:positionV>
            <wp:extent cx="1286766" cy="1409530"/>
            <wp:effectExtent l="0" t="0" r="0" b="635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1"/>
                    <a:srcRect l="4355" r="4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66" cy="140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70E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7662D5" wp14:editId="1BC93BC7">
                <wp:simplePos x="0" y="0"/>
                <wp:positionH relativeFrom="column">
                  <wp:posOffset>3333750</wp:posOffset>
                </wp:positionH>
                <wp:positionV relativeFrom="page">
                  <wp:posOffset>259080</wp:posOffset>
                </wp:positionV>
                <wp:extent cx="3013200" cy="684000"/>
                <wp:effectExtent l="0" t="0" r="0" b="1905"/>
                <wp:wrapThrough wrapText="bothSides">
                  <wp:wrapPolygon edited="0">
                    <wp:start x="273" y="0"/>
                    <wp:lineTo x="273" y="21058"/>
                    <wp:lineTo x="21168" y="21058"/>
                    <wp:lineTo x="21168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2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DEF24" w14:textId="30229E99" w:rsidR="000F5C05" w:rsidRDefault="007F4120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Recherche </w:t>
                            </w:r>
                            <w:r w:rsidR="0073229F"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active</w:t>
                            </w:r>
                            <w:r w:rsidR="000F5C05" w:rsidRPr="000F5C05"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</w:t>
                            </w:r>
                          </w:p>
                          <w:p w14:paraId="059A6B59" w14:textId="500D06A9" w:rsidR="00DE2E84" w:rsidRPr="00E77A0E" w:rsidRDefault="007F4120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bCs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Développement</w:t>
                            </w:r>
                            <w:r w:rsidR="000F5C05" w:rsidRPr="000F5C05">
                              <w:rPr>
                                <w:rFonts w:ascii="Corbel" w:hAnsi="Corbel" w:cs="SegoePro-Light"/>
                                <w:b/>
                                <w:bCs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bCs/>
                                <w:iCs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embarqué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662D5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262.5pt;margin-top:20.4pt;width:237.25pt;height:5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" filled="f" stroked="f">
                <v:textbox>
                  <w:txbxContent>
                    <w:p w14:paraId="2F6DEF24" w14:textId="30229E99" w:rsidR="000F5C05" w:rsidRDefault="007F4120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Recherche </w:t>
                      </w:r>
                      <w:r w:rsidR="0073229F"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active</w:t>
                      </w:r>
                      <w:r w:rsidR="000F5C05" w:rsidRPr="000F5C05"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</w:t>
                      </w:r>
                    </w:p>
                    <w:p w14:paraId="059A6B59" w14:textId="500D06A9" w:rsidR="00DE2E84" w:rsidRPr="00E77A0E" w:rsidRDefault="007F4120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bCs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Développement</w:t>
                      </w:r>
                      <w:r w:rsidR="000F5C05" w:rsidRPr="000F5C05">
                        <w:rPr>
                          <w:rFonts w:ascii="Corbel" w:hAnsi="Corbel" w:cs="SegoePro-Light"/>
                          <w:b/>
                          <w:bCs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b/>
                          <w:bCs/>
                          <w:iCs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embarqué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E769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B7ECEB" wp14:editId="6308B4A2">
                <wp:simplePos x="0" y="0"/>
                <wp:positionH relativeFrom="column">
                  <wp:posOffset>966470</wp:posOffset>
                </wp:positionH>
                <wp:positionV relativeFrom="page">
                  <wp:posOffset>168910</wp:posOffset>
                </wp:positionV>
                <wp:extent cx="1839600" cy="835200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60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6251" w14:textId="437D9C3F" w:rsidR="00533C46" w:rsidRPr="00E76932" w:rsidRDefault="008372D5" w:rsidP="00E76932">
                            <w:pPr>
                              <w:pStyle w:val="BalloonText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Niels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Ouvrard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ECEB" id="Zone de texte 6" o:spid="_x0000_s1027" type="#_x0000_t202" style="position:absolute;left:0;text-align:left;margin-left:76.1pt;margin-top:13.3pt;width:144.85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" filled="f" stroked="f">
                <v:textbox>
                  <w:txbxContent>
                    <w:p w14:paraId="5D1F6251" w14:textId="437D9C3F" w:rsidR="00533C46" w:rsidRPr="00E76932" w:rsidRDefault="008372D5" w:rsidP="00E76932">
                      <w:pPr>
                        <w:pStyle w:val="BalloonText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Niels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Ouvrard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0D46FC9F" w14:textId="0C9D76DD" w:rsidR="00AF7C19" w:rsidRPr="00B866B9" w:rsidRDefault="00CB2D87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5199" behindDoc="0" locked="0" layoutInCell="1" allowOverlap="1" wp14:anchorId="0CA38C45" wp14:editId="19675913">
                <wp:simplePos x="0" y="0"/>
                <wp:positionH relativeFrom="column">
                  <wp:posOffset>866775</wp:posOffset>
                </wp:positionH>
                <wp:positionV relativeFrom="paragraph">
                  <wp:posOffset>126365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264160"/>
                        </a:xfrm>
                        <a:prstGeom prst="rect">
                          <a:avLst/>
                        </a:prstGeom>
                        <a:solidFill>
                          <a:srgbClr val="1E8D8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FF8AB" w14:textId="431C3ECB" w:rsidR="00483441" w:rsidRPr="00DC5877" w:rsidRDefault="00B866B9" w:rsidP="00483441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6B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</w:t>
                            </w:r>
                            <w:r w:rsidR="007F4120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ctif</w:t>
                            </w:r>
                          </w:p>
                          <w:p w14:paraId="57A3A42B" w14:textId="77777777" w:rsidR="00483441" w:rsidRPr="00BC5ADF" w:rsidRDefault="00483441" w:rsidP="00483441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38C45" id="Zone de texte 8" o:spid="_x0000_s1028" type="#_x0000_t202" style="position:absolute;margin-left:68.25pt;margin-top:9.95pt;width:215.6pt;height:20.8pt;z-index:251635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" fillcolor="#1e8d82" stroked="f">
                <v:textbox>
                  <w:txbxContent>
                    <w:p w14:paraId="796FF8AB" w14:textId="431C3ECB" w:rsidR="00483441" w:rsidRPr="00DC5877" w:rsidRDefault="00B866B9" w:rsidP="00483441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6B9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</w:t>
                      </w:r>
                      <w:r w:rsidR="007F4120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ctif</w:t>
                      </w:r>
                    </w:p>
                    <w:p w14:paraId="57A3A42B" w14:textId="77777777" w:rsidR="00483441" w:rsidRPr="00BC5ADF" w:rsidRDefault="00483441" w:rsidP="00483441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80ED0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BFE5DE" wp14:editId="5B7581DD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9118A" id="Connecteur droit 90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" strokecolor="white [3212]" strokeweight="6pt">
                <v:stroke dashstyle="1 1" endcap="round"/>
              </v:line>
            </w:pict>
          </mc:Fallback>
        </mc:AlternateContent>
      </w:r>
      <w:r w:rsidR="003D445D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1" behindDoc="1" locked="0" layoutInCell="1" allowOverlap="1" wp14:anchorId="2BC97D50" wp14:editId="4603D460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95AA5" id="Rectangle 91" o:spid="_x0000_s1026" style="position:absolute;margin-left:-70.85pt;margin-top:9.95pt;width:139.2pt;height:747.95pt;z-index:-251583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" fillcolor="#48b6a8" stroked="f"/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3D727AF0" w14:textId="385FF97B" w:rsidR="00B75625" w:rsidRPr="00B866B9" w:rsidRDefault="00B75625" w:rsidP="00B75625">
      <w:pPr>
        <w:rPr>
          <w:lang w:val="es-ES"/>
        </w:rPr>
      </w:pPr>
    </w:p>
    <w:p w14:paraId="023F86AE" w14:textId="524417FE" w:rsidR="00B75625" w:rsidRPr="00B866B9" w:rsidRDefault="00CB2D87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689E1" wp14:editId="5C8434DE">
                <wp:simplePos x="0" y="0"/>
                <wp:positionH relativeFrom="column">
                  <wp:posOffset>1202690</wp:posOffset>
                </wp:positionH>
                <wp:positionV relativeFrom="paragraph">
                  <wp:posOffset>47625</wp:posOffset>
                </wp:positionV>
                <wp:extent cx="5281930" cy="843915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930" cy="84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D563D4D" w14:textId="0261BA23" w:rsidR="00421B2E" w:rsidRPr="00421B2E" w:rsidRDefault="00B17F2C" w:rsidP="0073229F">
                            <w:pPr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 w:rsidRPr="00421B2E">
                              <w:rPr>
                                <w:b/>
                                <w:bCs/>
                              </w:rPr>
                              <w:t>Major de promotion</w:t>
                            </w:r>
                            <w:r w:rsidRPr="00421B2E">
                              <w:t>,</w:t>
                            </w:r>
                            <w:r w:rsidR="0073229F" w:rsidRPr="00421B2E">
                              <w:t xml:space="preserve"> en </w:t>
                            </w:r>
                            <w:r w:rsidRPr="00421B2E">
                              <w:t>5</w:t>
                            </w:r>
                            <w:r w:rsidR="0073229F" w:rsidRPr="00421B2E">
                              <w:t xml:space="preserve">ème année </w:t>
                            </w:r>
                            <w:r w:rsidRPr="00421B2E">
                              <w:t>d’étude d’ingénierie logicielle.</w:t>
                            </w:r>
                            <w:r w:rsidRPr="00421B2E">
                              <w:br/>
                            </w:r>
                            <w:r w:rsidR="0073229F" w:rsidRPr="00421B2E">
                              <w:t>A la recherche d'un</w:t>
                            </w:r>
                            <w:r w:rsidR="006A5CC3" w:rsidRPr="00421B2E">
                              <w:t xml:space="preserve"> CDI </w:t>
                            </w:r>
                            <w:r w:rsidR="0073229F" w:rsidRPr="00421B2E">
                              <w:t xml:space="preserve">en </w:t>
                            </w:r>
                            <w:r w:rsidR="00421B2E" w:rsidRPr="00421B2E">
                              <w:t>programmation</w:t>
                            </w:r>
                            <w:r w:rsidR="00225FD0" w:rsidRPr="00421B2E">
                              <w:t xml:space="preserve"> embarqué</w:t>
                            </w:r>
                            <w:r w:rsidR="0073229F" w:rsidRPr="00421B2E">
                              <w:t>, à partir d</w:t>
                            </w:r>
                            <w:r w:rsidR="00421B2E" w:rsidRPr="00421B2E">
                              <w:t>e septembre</w:t>
                            </w:r>
                            <w:r w:rsidRPr="00421B2E">
                              <w:rPr>
                                <w:rStyle w:val="Strong"/>
                                <w:b w:val="0"/>
                                <w:bCs w:val="0"/>
                              </w:rPr>
                              <w:t>.</w:t>
                            </w:r>
                          </w:p>
                          <w:p w14:paraId="11E144A8" w14:textId="794CFACA" w:rsidR="0073229F" w:rsidRPr="00421B2E" w:rsidRDefault="00B17F2C" w:rsidP="0073229F">
                            <w:r w:rsidRPr="00421B2E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Le secteur de l’aéronautique m’intéresse, </w:t>
                            </w:r>
                            <w:r w:rsidR="0065719F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mon ambition est de </w:t>
                            </w:r>
                            <w:r w:rsidR="0065719F" w:rsidRPr="0065719F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contribuer aux systèmes embarqués critiques des </w:t>
                            </w:r>
                            <w:r w:rsidR="0065719F" w:rsidRPr="0065719F">
                              <w:rPr>
                                <w:rStyle w:val="Strong"/>
                              </w:rPr>
                              <w:t>hélicoptères Airbus</w:t>
                            </w:r>
                            <w:r w:rsidR="0073229F" w:rsidRPr="00421B2E">
                              <w:t>.</w:t>
                            </w:r>
                          </w:p>
                          <w:p w14:paraId="273E8837" w14:textId="76E031BE" w:rsidR="00A11075" w:rsidRPr="00421B2E" w:rsidRDefault="00A11075" w:rsidP="00A110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89E1" id="Zone de texte 10" o:spid="_x0000_s1029" type="#_x0000_t202" style="position:absolute;margin-left:94.7pt;margin-top:3.75pt;width:415.9pt;height:66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" filled="f" stroked="f">
                <v:textbox>
                  <w:txbxContent>
                    <w:p w14:paraId="6D563D4D" w14:textId="0261BA23" w:rsidR="00421B2E" w:rsidRPr="00421B2E" w:rsidRDefault="00B17F2C" w:rsidP="0073229F">
                      <w:pPr>
                        <w:rPr>
                          <w:rStyle w:val="Strong"/>
                          <w:b w:val="0"/>
                          <w:bCs w:val="0"/>
                        </w:rPr>
                      </w:pPr>
                      <w:r w:rsidRPr="00421B2E">
                        <w:rPr>
                          <w:b/>
                          <w:bCs/>
                        </w:rPr>
                        <w:t>Major de promotion</w:t>
                      </w:r>
                      <w:r w:rsidRPr="00421B2E">
                        <w:t>,</w:t>
                      </w:r>
                      <w:r w:rsidR="0073229F" w:rsidRPr="00421B2E">
                        <w:t xml:space="preserve"> en </w:t>
                      </w:r>
                      <w:r w:rsidRPr="00421B2E">
                        <w:t>5</w:t>
                      </w:r>
                      <w:r w:rsidR="0073229F" w:rsidRPr="00421B2E">
                        <w:t xml:space="preserve">ème année </w:t>
                      </w:r>
                      <w:r w:rsidRPr="00421B2E">
                        <w:t>d’étude d’ingénierie logicielle.</w:t>
                      </w:r>
                      <w:r w:rsidRPr="00421B2E">
                        <w:br/>
                      </w:r>
                      <w:r w:rsidR="0073229F" w:rsidRPr="00421B2E">
                        <w:t>A la recherche d'un</w:t>
                      </w:r>
                      <w:r w:rsidR="006A5CC3" w:rsidRPr="00421B2E">
                        <w:t xml:space="preserve"> CDI </w:t>
                      </w:r>
                      <w:r w:rsidR="0073229F" w:rsidRPr="00421B2E">
                        <w:t xml:space="preserve">en </w:t>
                      </w:r>
                      <w:r w:rsidR="00421B2E" w:rsidRPr="00421B2E">
                        <w:t>programmation</w:t>
                      </w:r>
                      <w:r w:rsidR="00225FD0" w:rsidRPr="00421B2E">
                        <w:t xml:space="preserve"> embarqué</w:t>
                      </w:r>
                      <w:r w:rsidR="0073229F" w:rsidRPr="00421B2E">
                        <w:t>, à partir d</w:t>
                      </w:r>
                      <w:r w:rsidR="00421B2E" w:rsidRPr="00421B2E">
                        <w:t>e septembre</w:t>
                      </w:r>
                      <w:r w:rsidRPr="00421B2E">
                        <w:rPr>
                          <w:rStyle w:val="Strong"/>
                          <w:b w:val="0"/>
                          <w:bCs w:val="0"/>
                        </w:rPr>
                        <w:t>.</w:t>
                      </w:r>
                    </w:p>
                    <w:p w14:paraId="11E144A8" w14:textId="794CFACA" w:rsidR="0073229F" w:rsidRPr="00421B2E" w:rsidRDefault="00B17F2C" w:rsidP="0073229F">
                      <w:r w:rsidRPr="00421B2E">
                        <w:rPr>
                          <w:rStyle w:val="Strong"/>
                          <w:b w:val="0"/>
                          <w:bCs w:val="0"/>
                        </w:rPr>
                        <w:t xml:space="preserve">Le secteur de l’aéronautique m’intéresse, </w:t>
                      </w:r>
                      <w:r w:rsidR="0065719F">
                        <w:rPr>
                          <w:rStyle w:val="Strong"/>
                          <w:b w:val="0"/>
                          <w:bCs w:val="0"/>
                        </w:rPr>
                        <w:t xml:space="preserve">mon ambition est de </w:t>
                      </w:r>
                      <w:r w:rsidR="0065719F" w:rsidRPr="0065719F">
                        <w:rPr>
                          <w:rStyle w:val="Strong"/>
                          <w:b w:val="0"/>
                          <w:bCs w:val="0"/>
                        </w:rPr>
                        <w:t xml:space="preserve">contribuer aux systèmes embarqués critiques des </w:t>
                      </w:r>
                      <w:r w:rsidR="0065719F" w:rsidRPr="0065719F">
                        <w:rPr>
                          <w:rStyle w:val="Strong"/>
                        </w:rPr>
                        <w:t>hélicoptères Airbus</w:t>
                      </w:r>
                      <w:r w:rsidR="0073229F" w:rsidRPr="00421B2E">
                        <w:t>.</w:t>
                      </w:r>
                    </w:p>
                    <w:p w14:paraId="273E8837" w14:textId="76E031BE" w:rsidR="00A11075" w:rsidRPr="00421B2E" w:rsidRDefault="00A11075" w:rsidP="00A11075"/>
                  </w:txbxContent>
                </v:textbox>
                <w10:wrap type="square"/>
              </v:shape>
            </w:pict>
          </mc:Fallback>
        </mc:AlternateContent>
      </w:r>
    </w:p>
    <w:p w14:paraId="5A83F73C" w14:textId="7502325D" w:rsidR="00B75625" w:rsidRPr="00B866B9" w:rsidRDefault="00A51332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F8CCAA" wp14:editId="6C448CF1">
                <wp:simplePos x="0" y="0"/>
                <wp:positionH relativeFrom="column">
                  <wp:posOffset>-802640</wp:posOffset>
                </wp:positionH>
                <wp:positionV relativeFrom="paragraph">
                  <wp:posOffset>287020</wp:posOffset>
                </wp:positionV>
                <wp:extent cx="1551305" cy="2098040"/>
                <wp:effectExtent l="0" t="0" r="0" b="0"/>
                <wp:wrapThrough wrapText="bothSides">
                  <wp:wrapPolygon edited="0">
                    <wp:start x="884" y="131"/>
                    <wp:lineTo x="884" y="21312"/>
                    <wp:lineTo x="20512" y="21312"/>
                    <wp:lineTo x="20512" y="131"/>
                    <wp:lineTo x="884" y="131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209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D493" w14:textId="7669B1BD" w:rsidR="00533C46" w:rsidRPr="00D2700F" w:rsidRDefault="00533C46" w:rsidP="00A51332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0F5C05"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l. </w:t>
                            </w:r>
                            <w:r w:rsidRPr="00D2700F"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CB2D87" w:rsidRPr="00D2700F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+33</w:t>
                            </w:r>
                            <w:r w:rsidR="008372D5" w:rsidRPr="00D2700F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7 82 02 19 52</w:t>
                            </w:r>
                          </w:p>
                          <w:p w14:paraId="5AB843D6" w14:textId="3AC1A6AC" w:rsidR="00533C46" w:rsidRPr="00D2700F" w:rsidRDefault="006B76C4" w:rsidP="00824E50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Email:</w:t>
                            </w:r>
                            <w:r w:rsidR="00533C46" w:rsidRPr="00D2700F">
                              <w:rPr>
                                <w:rStyle w:val="Hyperlink"/>
                                <w:rFonts w:cs="SegoePro-Light"/>
                                <w:color w:val="FFFFFF" w:themeColor="background1"/>
                                <w:sz w:val="20"/>
                                <w:szCs w:val="14"/>
                                <w:lang w:val="es-ES"/>
                              </w:rPr>
                              <w:br/>
                            </w:r>
                            <w:hyperlink r:id="rId12" w:history="1">
                              <w:r w:rsidR="008372D5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ouvrard</w:t>
                              </w:r>
                              <w:r w:rsidR="00824E50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niels</w:t>
                              </w:r>
                              <w:r w:rsidR="008372D5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</w:t>
                              </w:r>
                              <w:r w:rsidR="00824E50"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gmail.com</w:t>
                              </w:r>
                            </w:hyperlink>
                          </w:p>
                          <w:p w14:paraId="5988FAD9" w14:textId="2322FB12" w:rsidR="00824E50" w:rsidRPr="00D2700F" w:rsidRDefault="00A03FDD" w:rsidP="00824E50">
                            <w:pPr>
                              <w:pStyle w:val="BalloonText"/>
                              <w:spacing w:after="240"/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history="1">
                              <w:r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</w:t>
                              </w:r>
                            </w:hyperlink>
                            <w:r w:rsidR="00824E50"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EE8C3DF" w14:textId="47D9FABC" w:rsidR="00824E50" w:rsidRPr="00D2700F" w:rsidRDefault="00824E50" w:rsidP="00824E50">
                            <w:pPr>
                              <w:pStyle w:val="BalloonText"/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4" w:history="1">
                              <w:r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</w:t>
                              </w:r>
                              <w:r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  <w:r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</w:t>
                              </w:r>
                              <w:r w:rsidRPr="00D2700F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s-ES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hyperlink>
                            <w:r w:rsidRPr="00D2700F"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s-E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CCAA" id="Zone de texte 1" o:spid="_x0000_s1030" type="#_x0000_t202" style="position:absolute;margin-left:-63.2pt;margin-top:22.6pt;width:122.15pt;height:165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" filled="f" stroked="f">
                <v:textbox>
                  <w:txbxContent>
                    <w:p w14:paraId="329FD493" w14:textId="7669B1BD" w:rsidR="00533C46" w:rsidRPr="00D2700F" w:rsidRDefault="00533C46" w:rsidP="00A51332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00F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0F5C05" w:rsidRPr="00D2700F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D2700F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l. </w:t>
                      </w:r>
                      <w:r w:rsidRPr="00D2700F"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CB2D87" w:rsidRPr="00D2700F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+33</w:t>
                      </w:r>
                      <w:r w:rsidR="008372D5" w:rsidRPr="00D2700F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7 82 02 19 52</w:t>
                      </w:r>
                    </w:p>
                    <w:p w14:paraId="5AB843D6" w14:textId="3AC1A6AC" w:rsidR="00533C46" w:rsidRPr="00D2700F" w:rsidRDefault="006B76C4" w:rsidP="00824E50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Email:</w:t>
                      </w:r>
                      <w:r w:rsidR="00533C46" w:rsidRPr="00D2700F">
                        <w:rPr>
                          <w:rStyle w:val="Hyperlink"/>
                          <w:rFonts w:cs="SegoePro-Light"/>
                          <w:color w:val="FFFFFF" w:themeColor="background1"/>
                          <w:sz w:val="20"/>
                          <w:szCs w:val="14"/>
                          <w:lang w:val="es-ES"/>
                        </w:rPr>
                        <w:br/>
                      </w:r>
                      <w:hyperlink r:id="rId15" w:history="1">
                        <w:r w:rsidR="008372D5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ouvrard</w:t>
                        </w:r>
                        <w:r w:rsidR="00824E50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niels</w:t>
                        </w:r>
                        <w:r w:rsidR="008372D5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</w:t>
                        </w:r>
                        <w:r w:rsidR="00824E50"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gmail.com</w:t>
                        </w:r>
                      </w:hyperlink>
                    </w:p>
                    <w:p w14:paraId="5988FAD9" w14:textId="2322FB12" w:rsidR="00824E50" w:rsidRPr="00D2700F" w:rsidRDefault="00A03FDD" w:rsidP="00824E50">
                      <w:pPr>
                        <w:pStyle w:val="BalloonText"/>
                        <w:spacing w:after="240"/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6" w:history="1">
                        <w:r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</w:t>
                        </w:r>
                      </w:hyperlink>
                      <w:r w:rsidR="00824E50" w:rsidRPr="00D2700F"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EE8C3DF" w14:textId="47D9FABC" w:rsidR="00824E50" w:rsidRPr="00D2700F" w:rsidRDefault="00824E50" w:rsidP="00824E50">
                      <w:pPr>
                        <w:pStyle w:val="BalloonText"/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7" w:history="1">
                        <w:r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</w:t>
                        </w:r>
                        <w:r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  <w:r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</w:t>
                        </w:r>
                        <w:r w:rsidRPr="00D2700F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s-ES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hyperlink>
                      <w:r w:rsidRPr="00D2700F"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s-E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F0069D" w14:textId="653AA2E1" w:rsidR="00B75625" w:rsidRPr="00B866B9" w:rsidRDefault="00B75625" w:rsidP="00B75625">
      <w:pPr>
        <w:rPr>
          <w:lang w:val="es-ES"/>
        </w:rPr>
      </w:pPr>
    </w:p>
    <w:p w14:paraId="158776AB" w14:textId="3F18B29A" w:rsidR="00B75625" w:rsidRPr="00B866B9" w:rsidRDefault="00B75625" w:rsidP="00B75625">
      <w:pPr>
        <w:rPr>
          <w:lang w:val="es-ES"/>
        </w:rPr>
      </w:pPr>
    </w:p>
    <w:p w14:paraId="1FB57FE6" w14:textId="6FCA0280" w:rsidR="00B75625" w:rsidRPr="00B866B9" w:rsidRDefault="00421B2E" w:rsidP="00B75625">
      <w:pPr>
        <w:jc w:val="center"/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754726" wp14:editId="482AD85B">
                <wp:simplePos x="0" y="0"/>
                <wp:positionH relativeFrom="column">
                  <wp:posOffset>1210310</wp:posOffset>
                </wp:positionH>
                <wp:positionV relativeFrom="paragraph">
                  <wp:posOffset>501015</wp:posOffset>
                </wp:positionV>
                <wp:extent cx="5053330" cy="298196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330" cy="298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F2A7CC4" w14:textId="4AA531ED" w:rsidR="00CE57D9" w:rsidRPr="00A901AE" w:rsidRDefault="00B866B9" w:rsidP="00CE57D9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</w:rPr>
                            </w:pPr>
                            <w:bookmarkStart w:id="0" w:name="OLE_LINK1"/>
                            <w:r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Indienov </w:t>
                            </w:r>
                            <w:r w:rsidR="00FC7335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FC7335" w:rsidRPr="00B17F2C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</w:rPr>
                              <w:t>Start-up dans l’embarqué</w:t>
                            </w:r>
                            <w:r w:rsidR="00FC7335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901AE" w:rsidRPr="00B17F2C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Développement </w:t>
                            </w:r>
                            <w:r w:rsidR="00B17F2C" w:rsidRPr="00B17F2C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C</w:t>
                            </w:r>
                            <w:r w:rsidR="00A901AE"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et Python </w:t>
                            </w:r>
                            <w:r w:rsidR="00CE57D9"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(</w:t>
                            </w:r>
                            <w:r w:rsidR="00A901AE"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février – mai </w:t>
                            </w:r>
                            <w:r w:rsidR="00CE57D9"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202</w:t>
                            </w:r>
                            <w:r w:rsidR="00B10CEB"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4</w:t>
                            </w:r>
                            <w:r w:rsidR="00CE57D9"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5F06027" w14:textId="29E3D934" w:rsidR="00D2700F" w:rsidRPr="00A901AE" w:rsidRDefault="006A5CC3" w:rsidP="00B10CEB">
                            <w:pPr>
                              <w:spacing w:after="240"/>
                            </w:pPr>
                            <w:bookmarkStart w:id="1" w:name="OLE_LINK2"/>
                            <w:bookmarkEnd w:id="0"/>
                            <w:r>
                              <w:t xml:space="preserve">- </w:t>
                            </w:r>
                            <w:r w:rsidR="00A901AE" w:rsidRPr="00A901AE">
                              <w:t xml:space="preserve">Réalisation d'un </w:t>
                            </w:r>
                            <w:r w:rsidR="00A901AE" w:rsidRPr="00B17F2C">
                              <w:rPr>
                                <w:i/>
                                <w:iCs/>
                              </w:rPr>
                              <w:t xml:space="preserve">test </w:t>
                            </w:r>
                            <w:proofErr w:type="spellStart"/>
                            <w:r w:rsidR="00A901AE" w:rsidRPr="00B17F2C">
                              <w:rPr>
                                <w:i/>
                                <w:iCs/>
                              </w:rPr>
                              <w:t>harness</w:t>
                            </w:r>
                            <w:proofErr w:type="spellEnd"/>
                            <w:r w:rsidR="00B17F2C">
                              <w:t xml:space="preserve"> sur un</w:t>
                            </w:r>
                            <w:r w:rsidR="00421B2E">
                              <w:t>e carte avec un</w:t>
                            </w:r>
                            <w:r w:rsidR="00B17F2C">
                              <w:t xml:space="preserve"> IMU.</w:t>
                            </w:r>
                            <w:r>
                              <w:br/>
                              <w:t xml:space="preserve">- Conçu un </w:t>
                            </w:r>
                            <w:r w:rsidR="00A901AE" w:rsidRPr="00A901AE">
                              <w:t xml:space="preserve">driver en C pour une basé sur </w:t>
                            </w:r>
                            <w:proofErr w:type="gramStart"/>
                            <w:r w:rsidR="00A901AE" w:rsidRPr="00A901AE">
                              <w:t>la documentation constructeur</w:t>
                            </w:r>
                            <w:proofErr w:type="gramEnd"/>
                            <w:r w:rsidR="00A901AE" w:rsidRPr="00A901AE">
                              <w:t>.</w:t>
                            </w:r>
                            <w:r>
                              <w:br/>
                              <w:t xml:space="preserve">- </w:t>
                            </w:r>
                            <w:r w:rsidR="00AC74CB">
                              <w:t>Développement d’</w:t>
                            </w:r>
                            <w:r w:rsidR="00A901AE" w:rsidRPr="00A901AE">
                              <w:t>outils de production en Python, j'ai développé une classe pour les connexions aux serveurs AWS en MQTT</w:t>
                            </w:r>
                            <w:r w:rsidR="00D2700F" w:rsidRPr="00A901AE">
                              <w:rPr>
                                <w:rFonts w:ascii="Corbel" w:hAnsi="Corbel" w:cs="SegoePro-Bold"/>
                                <w:color w:val="000000" w:themeColor="text1"/>
                              </w:rPr>
                              <w:t>.</w:t>
                            </w:r>
                          </w:p>
                          <w:bookmarkEnd w:id="1"/>
                          <w:p w14:paraId="4B4924F0" w14:textId="5F0C93E6" w:rsidR="00D2700F" w:rsidRPr="00A901AE" w:rsidRDefault="00B866B9" w:rsidP="00B10CEB">
                            <w:pPr>
                              <w:spacing w:after="240"/>
                            </w:pPr>
                            <w:r w:rsidRPr="00A901AE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>Forma</w:t>
                            </w:r>
                            <w:r w:rsidR="00A901AE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>teur</w:t>
                            </w:r>
                            <w:r w:rsidRPr="00A901AE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 xml:space="preserve"> </w:t>
                            </w:r>
                            <w:r w:rsidR="00385A43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>à</w:t>
                            </w:r>
                            <w:r w:rsidRPr="00A901AE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 xml:space="preserve"> </w:t>
                            </w:r>
                            <w:r w:rsidR="00B17F2C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>l’</w:t>
                            </w:r>
                            <w:r w:rsidR="00421B2E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>école</w:t>
                            </w:r>
                            <w:r w:rsidR="00B17F2C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 xml:space="preserve"> </w:t>
                            </w:r>
                            <w:r w:rsidRPr="00A901AE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>Epitech</w:t>
                            </w:r>
                            <w:r w:rsidR="00B10CEB" w:rsidRPr="00A901AE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 xml:space="preserve"> (</w:t>
                            </w:r>
                            <w:r w:rsidR="00B10CEB" w:rsidRPr="00A901AE">
                              <w:rPr>
                                <w:rFonts w:ascii="Helvetica" w:hAnsi="Helvetica" w:cs="SegoePro-Bold"/>
                                <w:bCs/>
                                <w:color w:val="48B6A8"/>
                              </w:rPr>
                              <w:t>2023 – 2024, 10</w:t>
                            </w:r>
                            <w:r w:rsidR="00B10CEB" w:rsidRPr="00A901AE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 xml:space="preserve"> </w:t>
                            </w:r>
                            <w:r w:rsidR="00A901AE">
                              <w:rPr>
                                <w:rFonts w:ascii="Helvetica" w:hAnsi="Helvetica" w:cs="SegoePro-Bold"/>
                                <w:bCs/>
                                <w:color w:val="48B6A8"/>
                              </w:rPr>
                              <w:t>mois</w:t>
                            </w:r>
                            <w:r w:rsidR="00B10CEB" w:rsidRPr="00A901AE">
                              <w:rPr>
                                <w:rFonts w:ascii="Corbel" w:hAnsi="Corbel" w:cs="SegoePro-Bold"/>
                                <w:bCs/>
                                <w:color w:val="48B6A8"/>
                              </w:rPr>
                              <w:t>)</w:t>
                            </w:r>
                            <w:r w:rsidR="00D2700F" w:rsidRPr="00A901AE">
                              <w:br/>
                            </w:r>
                            <w:r w:rsidR="00A901AE">
                              <w:t xml:space="preserve">Formateur d'étudiants de première et deuxième année en C et C++. Animation de cours sur </w:t>
                            </w:r>
                            <w:r w:rsidR="007F4120">
                              <w:t>d</w:t>
                            </w:r>
                            <w:r w:rsidR="00A901AE">
                              <w:t xml:space="preserve">es </w:t>
                            </w:r>
                            <w:r w:rsidR="007F4120">
                              <w:t>librairies en C</w:t>
                            </w:r>
                            <w:r w:rsidR="00A901AE">
                              <w:t>, présentations de projets, évaluations... Pour deux promotions de 60 étudiants</w:t>
                            </w:r>
                            <w:r w:rsidR="007F4120">
                              <w:t xml:space="preserve"> chacune.</w:t>
                            </w:r>
                          </w:p>
                          <w:p w14:paraId="23BC9303" w14:textId="23843304" w:rsidR="00483441" w:rsidRPr="00A901AE" w:rsidRDefault="00DD3E33" w:rsidP="00DD3E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</w:rPr>
                            </w:pPr>
                            <w:r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FrenchFounders </w:t>
                            </w:r>
                            <w:r w:rsidR="00D2700F"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B17F2C" w:rsidRPr="00B17F2C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D</w:t>
                            </w:r>
                            <w:r w:rsidR="00A901AE" w:rsidRPr="00B17F2C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éveloppement</w:t>
                            </w:r>
                            <w:r w:rsidR="00D2700F" w:rsidRPr="00B17F2C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7F2C" w:rsidRPr="00B17F2C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frontend</w:t>
                            </w:r>
                            <w:r w:rsidR="00B17F2C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(</w:t>
                            </w:r>
                            <w:r w:rsidR="00B866B9"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J</w:t>
                            </w:r>
                            <w:r w:rsidR="00F34DF7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uin</w:t>
                            </w:r>
                            <w:r w:rsidR="00B866B9"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 – d</w:t>
                            </w:r>
                            <w:r w:rsidR="00F34DF7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écembre </w:t>
                            </w:r>
                            <w:r w:rsidRPr="00A901AE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2022)</w:t>
                            </w:r>
                          </w:p>
                          <w:p w14:paraId="366AC557" w14:textId="4910B204" w:rsidR="00533C46" w:rsidRPr="00A901AE" w:rsidRDefault="00A901AE" w:rsidP="000C3FC3">
                            <w:pPr>
                              <w:spacing w:after="120"/>
                            </w:pPr>
                            <w:r>
                              <w:t>Création de multiples pages web en Vue.js, intégration avec le backend de l'entreprise et migration de plusieurs pages de Vue 2 vers Vue 3</w:t>
                            </w:r>
                            <w:r w:rsidR="00FC31BE" w:rsidRPr="00A901AE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4726" id="Zone de texte 83" o:spid="_x0000_s1031" type="#_x0000_t202" style="position:absolute;left:0;text-align:left;margin-left:95.3pt;margin-top:39.45pt;width:397.9pt;height:234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" filled="f" stroked="f">
                <v:textbox>
                  <w:txbxContent>
                    <w:p w14:paraId="5F2A7CC4" w14:textId="4AA531ED" w:rsidR="00CE57D9" w:rsidRPr="00A901AE" w:rsidRDefault="00B866B9" w:rsidP="00CE57D9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</w:rPr>
                      </w:pPr>
                      <w:bookmarkStart w:id="2" w:name="OLE_LINK1"/>
                      <w:r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Indienov </w:t>
                      </w:r>
                      <w:r w:rsidR="00FC7335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– </w:t>
                      </w:r>
                      <w:r w:rsidR="00FC7335" w:rsidRPr="00B17F2C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</w:rPr>
                        <w:t>Start-up dans l’embarqué</w:t>
                      </w:r>
                      <w:r w:rsidR="00FC7335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 -</w:t>
                      </w:r>
                      <w:r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A901AE" w:rsidRPr="00B17F2C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Développement </w:t>
                      </w:r>
                      <w:r w:rsidR="00B17F2C" w:rsidRPr="00B17F2C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C</w:t>
                      </w:r>
                      <w:r w:rsidR="00A901AE"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 et Python </w:t>
                      </w:r>
                      <w:r w:rsidR="00CE57D9"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(</w:t>
                      </w:r>
                      <w:r w:rsidR="00A901AE"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février – mai </w:t>
                      </w:r>
                      <w:r w:rsidR="00CE57D9"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202</w:t>
                      </w:r>
                      <w:r w:rsidR="00B10CEB"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4</w:t>
                      </w:r>
                      <w:r w:rsidR="00CE57D9"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)</w:t>
                      </w:r>
                    </w:p>
                    <w:p w14:paraId="65F06027" w14:textId="29E3D934" w:rsidR="00D2700F" w:rsidRPr="00A901AE" w:rsidRDefault="006A5CC3" w:rsidP="00B10CEB">
                      <w:pPr>
                        <w:spacing w:after="240"/>
                      </w:pPr>
                      <w:bookmarkStart w:id="3" w:name="OLE_LINK2"/>
                      <w:bookmarkEnd w:id="2"/>
                      <w:r>
                        <w:t xml:space="preserve">- </w:t>
                      </w:r>
                      <w:r w:rsidR="00A901AE" w:rsidRPr="00A901AE">
                        <w:t xml:space="preserve">Réalisation d'un </w:t>
                      </w:r>
                      <w:r w:rsidR="00A901AE" w:rsidRPr="00B17F2C">
                        <w:rPr>
                          <w:i/>
                          <w:iCs/>
                        </w:rPr>
                        <w:t xml:space="preserve">test </w:t>
                      </w:r>
                      <w:proofErr w:type="spellStart"/>
                      <w:r w:rsidR="00A901AE" w:rsidRPr="00B17F2C">
                        <w:rPr>
                          <w:i/>
                          <w:iCs/>
                        </w:rPr>
                        <w:t>harness</w:t>
                      </w:r>
                      <w:proofErr w:type="spellEnd"/>
                      <w:r w:rsidR="00B17F2C">
                        <w:t xml:space="preserve"> sur un</w:t>
                      </w:r>
                      <w:r w:rsidR="00421B2E">
                        <w:t>e carte avec un</w:t>
                      </w:r>
                      <w:r w:rsidR="00B17F2C">
                        <w:t xml:space="preserve"> IMU.</w:t>
                      </w:r>
                      <w:r>
                        <w:br/>
                        <w:t xml:space="preserve">- Conçu un </w:t>
                      </w:r>
                      <w:r w:rsidR="00A901AE" w:rsidRPr="00A901AE">
                        <w:t xml:space="preserve">driver en C pour une basé sur </w:t>
                      </w:r>
                      <w:proofErr w:type="gramStart"/>
                      <w:r w:rsidR="00A901AE" w:rsidRPr="00A901AE">
                        <w:t>la documentation constructeur</w:t>
                      </w:r>
                      <w:proofErr w:type="gramEnd"/>
                      <w:r w:rsidR="00A901AE" w:rsidRPr="00A901AE">
                        <w:t>.</w:t>
                      </w:r>
                      <w:r>
                        <w:br/>
                        <w:t xml:space="preserve">- </w:t>
                      </w:r>
                      <w:r w:rsidR="00AC74CB">
                        <w:t>Développement d’</w:t>
                      </w:r>
                      <w:r w:rsidR="00A901AE" w:rsidRPr="00A901AE">
                        <w:t>outils de production en Python, j'ai développé une classe pour les connexions aux serveurs AWS en MQTT</w:t>
                      </w:r>
                      <w:r w:rsidR="00D2700F" w:rsidRPr="00A901AE">
                        <w:rPr>
                          <w:rFonts w:ascii="Corbel" w:hAnsi="Corbel" w:cs="SegoePro-Bold"/>
                          <w:color w:val="000000" w:themeColor="text1"/>
                        </w:rPr>
                        <w:t>.</w:t>
                      </w:r>
                    </w:p>
                    <w:bookmarkEnd w:id="3"/>
                    <w:p w14:paraId="4B4924F0" w14:textId="5F0C93E6" w:rsidR="00D2700F" w:rsidRPr="00A901AE" w:rsidRDefault="00B866B9" w:rsidP="00B10CEB">
                      <w:pPr>
                        <w:spacing w:after="240"/>
                      </w:pPr>
                      <w:r w:rsidRPr="00A901AE">
                        <w:rPr>
                          <w:rFonts w:ascii="Corbel" w:hAnsi="Corbel" w:cs="SegoePro-Bold"/>
                          <w:bCs/>
                          <w:color w:val="48B6A8"/>
                        </w:rPr>
                        <w:t>Forma</w:t>
                      </w:r>
                      <w:r w:rsidR="00A901AE">
                        <w:rPr>
                          <w:rFonts w:ascii="Corbel" w:hAnsi="Corbel" w:cs="SegoePro-Bold"/>
                          <w:bCs/>
                          <w:color w:val="48B6A8"/>
                        </w:rPr>
                        <w:t>teur</w:t>
                      </w:r>
                      <w:r w:rsidRPr="00A901AE">
                        <w:rPr>
                          <w:rFonts w:ascii="Corbel" w:hAnsi="Corbel" w:cs="SegoePro-Bold"/>
                          <w:bCs/>
                          <w:color w:val="48B6A8"/>
                        </w:rPr>
                        <w:t xml:space="preserve"> </w:t>
                      </w:r>
                      <w:r w:rsidR="00385A43">
                        <w:rPr>
                          <w:rFonts w:ascii="Corbel" w:hAnsi="Corbel" w:cs="SegoePro-Bold"/>
                          <w:bCs/>
                          <w:color w:val="48B6A8"/>
                        </w:rPr>
                        <w:t>à</w:t>
                      </w:r>
                      <w:r w:rsidRPr="00A901AE">
                        <w:rPr>
                          <w:rFonts w:ascii="Corbel" w:hAnsi="Corbel" w:cs="SegoePro-Bold"/>
                          <w:bCs/>
                          <w:color w:val="48B6A8"/>
                        </w:rPr>
                        <w:t xml:space="preserve"> </w:t>
                      </w:r>
                      <w:r w:rsidR="00B17F2C">
                        <w:rPr>
                          <w:rFonts w:ascii="Corbel" w:hAnsi="Corbel" w:cs="SegoePro-Bold"/>
                          <w:bCs/>
                          <w:color w:val="48B6A8"/>
                        </w:rPr>
                        <w:t>l’</w:t>
                      </w:r>
                      <w:r w:rsidR="00421B2E">
                        <w:rPr>
                          <w:rFonts w:ascii="Corbel" w:hAnsi="Corbel" w:cs="SegoePro-Bold"/>
                          <w:bCs/>
                          <w:color w:val="48B6A8"/>
                        </w:rPr>
                        <w:t>école</w:t>
                      </w:r>
                      <w:r w:rsidR="00B17F2C">
                        <w:rPr>
                          <w:rFonts w:ascii="Corbel" w:hAnsi="Corbel" w:cs="SegoePro-Bold"/>
                          <w:bCs/>
                          <w:color w:val="48B6A8"/>
                        </w:rPr>
                        <w:t xml:space="preserve"> </w:t>
                      </w:r>
                      <w:r w:rsidRPr="00A901AE">
                        <w:rPr>
                          <w:rFonts w:ascii="Corbel" w:hAnsi="Corbel" w:cs="SegoePro-Bold"/>
                          <w:bCs/>
                          <w:color w:val="48B6A8"/>
                        </w:rPr>
                        <w:t>Epitech</w:t>
                      </w:r>
                      <w:r w:rsidR="00B10CEB" w:rsidRPr="00A901AE">
                        <w:rPr>
                          <w:rFonts w:ascii="Corbel" w:hAnsi="Corbel" w:cs="SegoePro-Bold"/>
                          <w:bCs/>
                          <w:color w:val="48B6A8"/>
                        </w:rPr>
                        <w:t xml:space="preserve"> (</w:t>
                      </w:r>
                      <w:r w:rsidR="00B10CEB" w:rsidRPr="00A901AE">
                        <w:rPr>
                          <w:rFonts w:ascii="Helvetica" w:hAnsi="Helvetica" w:cs="SegoePro-Bold"/>
                          <w:bCs/>
                          <w:color w:val="48B6A8"/>
                        </w:rPr>
                        <w:t>2023 – 2024, 10</w:t>
                      </w:r>
                      <w:r w:rsidR="00B10CEB" w:rsidRPr="00A901AE">
                        <w:rPr>
                          <w:rFonts w:ascii="Corbel" w:hAnsi="Corbel" w:cs="SegoePro-Bold"/>
                          <w:bCs/>
                          <w:color w:val="48B6A8"/>
                        </w:rPr>
                        <w:t xml:space="preserve"> </w:t>
                      </w:r>
                      <w:r w:rsidR="00A901AE">
                        <w:rPr>
                          <w:rFonts w:ascii="Helvetica" w:hAnsi="Helvetica" w:cs="SegoePro-Bold"/>
                          <w:bCs/>
                          <w:color w:val="48B6A8"/>
                        </w:rPr>
                        <w:t>mois</w:t>
                      </w:r>
                      <w:r w:rsidR="00B10CEB" w:rsidRPr="00A901AE">
                        <w:rPr>
                          <w:rFonts w:ascii="Corbel" w:hAnsi="Corbel" w:cs="SegoePro-Bold"/>
                          <w:bCs/>
                          <w:color w:val="48B6A8"/>
                        </w:rPr>
                        <w:t>)</w:t>
                      </w:r>
                      <w:r w:rsidR="00D2700F" w:rsidRPr="00A901AE">
                        <w:br/>
                      </w:r>
                      <w:r w:rsidR="00A901AE">
                        <w:t xml:space="preserve">Formateur d'étudiants de première et deuxième année en C et C++. Animation de cours sur </w:t>
                      </w:r>
                      <w:r w:rsidR="007F4120">
                        <w:t>d</w:t>
                      </w:r>
                      <w:r w:rsidR="00A901AE">
                        <w:t xml:space="preserve">es </w:t>
                      </w:r>
                      <w:r w:rsidR="007F4120">
                        <w:t>librairies en C</w:t>
                      </w:r>
                      <w:r w:rsidR="00A901AE">
                        <w:t>, présentations de projets, évaluations... Pour deux promotions de 60 étudiants</w:t>
                      </w:r>
                      <w:r w:rsidR="007F4120">
                        <w:t xml:space="preserve"> chacune.</w:t>
                      </w:r>
                    </w:p>
                    <w:p w14:paraId="23BC9303" w14:textId="23843304" w:rsidR="00483441" w:rsidRPr="00A901AE" w:rsidRDefault="00DD3E33" w:rsidP="00DD3E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</w:rPr>
                      </w:pPr>
                      <w:r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FrenchFounders </w:t>
                      </w:r>
                      <w:r w:rsidR="00D2700F"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– </w:t>
                      </w:r>
                      <w:r w:rsidR="00B17F2C" w:rsidRPr="00B17F2C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D</w:t>
                      </w:r>
                      <w:r w:rsidR="00A901AE" w:rsidRPr="00B17F2C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éveloppement</w:t>
                      </w:r>
                      <w:r w:rsidR="00D2700F" w:rsidRPr="00B17F2C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B17F2C" w:rsidRPr="00B17F2C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frontend</w:t>
                      </w:r>
                      <w:r w:rsidR="00B17F2C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(</w:t>
                      </w:r>
                      <w:r w:rsidR="00B866B9"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J</w:t>
                      </w:r>
                      <w:r w:rsidR="00F34DF7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uin</w:t>
                      </w:r>
                      <w:r w:rsidR="00B866B9"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 – d</w:t>
                      </w:r>
                      <w:r w:rsidR="00F34DF7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 xml:space="preserve">écembre </w:t>
                      </w:r>
                      <w:r w:rsidRPr="00A901AE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</w:rPr>
                        <w:t>2022)</w:t>
                      </w:r>
                    </w:p>
                    <w:p w14:paraId="366AC557" w14:textId="4910B204" w:rsidR="00533C46" w:rsidRPr="00A901AE" w:rsidRDefault="00A901AE" w:rsidP="000C3FC3">
                      <w:pPr>
                        <w:spacing w:after="120"/>
                      </w:pPr>
                      <w:r>
                        <w:t>Création de multiples pages web en Vue.js, intégration avec le backend de l'entreprise et migration de plusieurs pages de Vue 2 vers Vue 3</w:t>
                      </w:r>
                      <w:r w:rsidR="00FC31BE" w:rsidRPr="00A901AE"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0E3DEAE" wp14:editId="174EE16D">
                <wp:simplePos x="0" y="0"/>
                <wp:positionH relativeFrom="column">
                  <wp:posOffset>866140</wp:posOffset>
                </wp:positionH>
                <wp:positionV relativeFrom="paragraph">
                  <wp:posOffset>237490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7C01F" w14:textId="172FE942" w:rsidR="00533C46" w:rsidRPr="008131F3" w:rsidRDefault="007F4120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Expérience professionnelle</w:t>
                              </w:r>
                            </w:p>
                            <w:p w14:paraId="20324566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E3DEAE" id="Groupe 3" o:spid="_x0000_s1032" style="position:absolute;left:0;text-align:left;margin-left:68.2pt;margin-top:18.7pt;width:215.6pt;height:20.8pt;z-index:251640320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">
                <v:shape id="Zone de texte 18" o:spid="_x0000_s1033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" fillcolor="#11514b" stroked="f">
                  <v:textbox>
                    <w:txbxContent>
                      <w:p w14:paraId="6E17C01F" w14:textId="172FE942" w:rsidR="00533C46" w:rsidRPr="008131F3" w:rsidRDefault="007F4120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Expérience professionnelle</w:t>
                        </w:r>
                      </w:p>
                      <w:p w14:paraId="20324566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4" type="#_x0000_t75" style="position:absolute;left:24765;top:476;width:1847;height:16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">
                  <v:imagedata r:id="rId19" o:title=""/>
                </v:shape>
                <w10:wrap type="through"/>
              </v:group>
            </w:pict>
          </mc:Fallback>
        </mc:AlternateContent>
      </w: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00AB1C" wp14:editId="61871C20">
                <wp:simplePos x="0" y="0"/>
                <wp:positionH relativeFrom="column">
                  <wp:posOffset>1188085</wp:posOffset>
                </wp:positionH>
                <wp:positionV relativeFrom="paragraph">
                  <wp:posOffset>3559175</wp:posOffset>
                </wp:positionV>
                <wp:extent cx="5074285" cy="208915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285" cy="208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0C9D9" w14:textId="5AB9A6C9" w:rsidR="00662DB1" w:rsidRPr="00A901AE" w:rsidRDefault="00B866B9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</w:pPr>
                            <w:r w:rsidRPr="00A901AE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>Máster en Ingenierí</w:t>
                            </w:r>
                            <w:r w:rsidR="007F4120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>e</w:t>
                            </w:r>
                            <w:r w:rsidRPr="00A901AE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4120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>Logicielle</w:t>
                            </w:r>
                            <w:r w:rsidRPr="00A901AE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 xml:space="preserve"> | Epitech Marse</w:t>
                            </w:r>
                            <w:r w:rsidR="00AC74C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>i</w:t>
                            </w:r>
                            <w:r w:rsidRPr="00A901AE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>ll</w:t>
                            </w:r>
                            <w:r w:rsidR="007F4120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25CC70C9" w14:textId="77777777" w:rsidR="00662DB1" w:rsidRPr="00A901AE" w:rsidRDefault="00662DB1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</w:pPr>
                            <w:r w:rsidRPr="00A901AE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</w:rPr>
                              <w:t>2021 – 2026</w:t>
                            </w:r>
                          </w:p>
                          <w:p w14:paraId="5F4D082A" w14:textId="7CD287B8" w:rsidR="000C3FC3" w:rsidRPr="00A901AE" w:rsidRDefault="00A901AE" w:rsidP="00662DB1">
                            <w:r>
                              <w:t>Moyenne</w:t>
                            </w:r>
                            <w:r w:rsidR="00FC31BE" w:rsidRPr="00A901AE">
                              <w:t xml:space="preserve"> de</w:t>
                            </w:r>
                            <w:r w:rsidR="00662DB1" w:rsidRPr="00A901AE">
                              <w:t xml:space="preserve"> </w:t>
                            </w:r>
                            <w:r w:rsidR="00662DB1" w:rsidRPr="00A901AE">
                              <w:rPr>
                                <w:b/>
                                <w:bCs/>
                              </w:rPr>
                              <w:t>3.</w:t>
                            </w:r>
                            <w:r w:rsidR="00A03FDD" w:rsidRPr="00A901AE">
                              <w:rPr>
                                <w:b/>
                                <w:bCs/>
                              </w:rPr>
                              <w:t>8</w:t>
                            </w:r>
                            <w:r w:rsidR="00662DB1" w:rsidRPr="00A901AE">
                              <w:rPr>
                                <w:b/>
                                <w:bCs/>
                              </w:rPr>
                              <w:t xml:space="preserve"> / 4</w:t>
                            </w:r>
                            <w:r w:rsidR="00662DB1" w:rsidRPr="00A901AE">
                              <w:t xml:space="preserve"> de GPA*.</w:t>
                            </w:r>
                          </w:p>
                          <w:p w14:paraId="395F495E" w14:textId="597A409C" w:rsidR="000C3FC3" w:rsidRPr="00A901AE" w:rsidRDefault="00A901AE" w:rsidP="00662D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901AE">
                              <w:rPr>
                                <w:sz w:val="16"/>
                                <w:szCs w:val="16"/>
                              </w:rPr>
                              <w:t>Major de promotion en deuxième année</w:t>
                            </w:r>
                          </w:p>
                          <w:p w14:paraId="045B2DCA" w14:textId="724336BE" w:rsidR="00662DB1" w:rsidRPr="00A901AE" w:rsidRDefault="00662DB1" w:rsidP="005041E2">
                            <w:pPr>
                              <w:spacing w:after="240"/>
                              <w:rPr>
                                <w:sz w:val="16"/>
                                <w:szCs w:val="16"/>
                              </w:rPr>
                            </w:pPr>
                            <w:r w:rsidRPr="00A901AE">
                              <w:rPr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="00A901AE" w:rsidRPr="00A901AE">
                              <w:rPr>
                                <w:sz w:val="16"/>
                                <w:szCs w:val="16"/>
                              </w:rPr>
                              <w:t xml:space="preserve">Grade Point </w:t>
                            </w:r>
                            <w:proofErr w:type="spellStart"/>
                            <w:r w:rsidR="00A901AE" w:rsidRPr="00A901AE">
                              <w:rPr>
                                <w:sz w:val="16"/>
                                <w:szCs w:val="16"/>
                              </w:rPr>
                              <w:t>Average</w:t>
                            </w:r>
                            <w:proofErr w:type="spellEnd"/>
                            <w:r w:rsidR="00A901AE" w:rsidRPr="00A901AE">
                              <w:rPr>
                                <w:sz w:val="16"/>
                                <w:szCs w:val="16"/>
                              </w:rPr>
                              <w:t xml:space="preserve"> : indice de la qualité globale du travail de l'étudiant, entre 0 (inacceptable) et 4 (excellent</w:t>
                            </w:r>
                            <w:r w:rsidRPr="00A901A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39212D4" w14:textId="608AD8AD" w:rsidR="00833133" w:rsidRPr="007F325C" w:rsidRDefault="00A03FDD" w:rsidP="008331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325C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Universidad Panamericana</w:t>
                            </w:r>
                            <w:r w:rsidR="00CE57D9" w:rsidRPr="007F325C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| Guadalajara, Mexico</w:t>
                            </w:r>
                          </w:p>
                          <w:p w14:paraId="35E90663" w14:textId="7FE0095D" w:rsidR="00833133" w:rsidRPr="007F325C" w:rsidRDefault="007F325C" w:rsidP="00833133">
                            <w:pPr>
                              <w:pStyle w:val="Heading3"/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0"/>
                                <w:lang w:val="en-US"/>
                              </w:rPr>
                              <w:t>Aout</w:t>
                            </w:r>
                            <w:r w:rsidR="00824E50" w:rsidRPr="007F325C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="00833133" w:rsidRPr="007F325C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20</w:t>
                            </w:r>
                            <w:r w:rsidR="00A03FDD" w:rsidRPr="007F325C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24</w:t>
                            </w:r>
                            <w:r w:rsidR="00CE57D9" w:rsidRPr="007F325C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="00824E50" w:rsidRPr="007F325C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–</w:t>
                            </w:r>
                            <w:r w:rsidR="00CE57D9" w:rsidRPr="007F325C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="00B866B9" w:rsidRPr="007F325C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1"/>
                                <w:lang w:val="en-US"/>
                              </w:rPr>
                              <w:t>uin</w:t>
                            </w:r>
                            <w:r w:rsidR="00824E50" w:rsidRPr="007F325C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6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CE57D9" w:rsidRPr="007F325C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2025</w:t>
                            </w:r>
                          </w:p>
                          <w:p w14:paraId="321A7C45" w14:textId="77777777" w:rsidR="008E443C" w:rsidRDefault="00A901AE" w:rsidP="00833133">
                            <w:r>
                              <w:t>Spécialité</w:t>
                            </w:r>
                            <w:r w:rsidR="00B866B9" w:rsidRPr="00A901AE">
                              <w:t xml:space="preserve"> en </w:t>
                            </w:r>
                            <w:r w:rsidRPr="00A901AE">
                              <w:t>d</w:t>
                            </w:r>
                            <w:r>
                              <w:t xml:space="preserve">éveloppement </w:t>
                            </w:r>
                            <w:r w:rsidR="00B866B9" w:rsidRPr="00A901AE">
                              <w:t xml:space="preserve">de </w:t>
                            </w:r>
                            <w:r>
                              <w:t>jeux vidéo</w:t>
                            </w:r>
                            <w:r w:rsidR="00B866B9" w:rsidRPr="00A901AE">
                              <w:t xml:space="preserve"> (Godot4 </w:t>
                            </w:r>
                            <w:r>
                              <w:t>et</w:t>
                            </w:r>
                            <w:r w:rsidR="00B866B9" w:rsidRPr="00A901AE">
                              <w:t xml:space="preserve"> IA),</w:t>
                            </w:r>
                            <w:r>
                              <w:t xml:space="preserve"> microcontrôleurs et </w:t>
                            </w:r>
                            <w:r w:rsidR="00A611E0">
                              <w:t>algèbre graphiques</w:t>
                            </w:r>
                            <w:r w:rsidR="00C4285D" w:rsidRPr="00A901AE">
                              <w:t>.</w:t>
                            </w:r>
                          </w:p>
                          <w:p w14:paraId="554AA535" w14:textId="7CE32BF6" w:rsidR="00FC7335" w:rsidRPr="00A901AE" w:rsidRDefault="00FC7335" w:rsidP="00833133">
                            <w:r>
                              <w:t>Réalisation d’un radar avec un moteur et un capteur de proximité.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AB1C" id="Zone de texte 36" o:spid="_x0000_s1035" type="#_x0000_t202" style="position:absolute;left:0;text-align:left;margin-left:93.55pt;margin-top:280.25pt;width:399.55pt;height:164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" filled="f" stroked="f">
                <v:textbox>
                  <w:txbxContent>
                    <w:p w14:paraId="5680C9D9" w14:textId="5AB9A6C9" w:rsidR="00662DB1" w:rsidRPr="00A901AE" w:rsidRDefault="00B866B9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</w:pPr>
                      <w:r w:rsidRPr="00A901AE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>Máster en Ingenierí</w:t>
                      </w:r>
                      <w:r w:rsidR="007F4120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>e</w:t>
                      </w:r>
                      <w:r w:rsidRPr="00A901AE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 xml:space="preserve"> </w:t>
                      </w:r>
                      <w:r w:rsidR="007F4120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>Logicielle</w:t>
                      </w:r>
                      <w:r w:rsidRPr="00A901AE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 xml:space="preserve"> | Epitech Marse</w:t>
                      </w:r>
                      <w:r w:rsidR="00AC74C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>i</w:t>
                      </w:r>
                      <w:r w:rsidRPr="00A901AE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>ll</w:t>
                      </w:r>
                      <w:r w:rsidR="007F4120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>E</w:t>
                      </w:r>
                    </w:p>
                    <w:p w14:paraId="25CC70C9" w14:textId="77777777" w:rsidR="00662DB1" w:rsidRPr="00A901AE" w:rsidRDefault="00662DB1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</w:pPr>
                      <w:r w:rsidRPr="00A901AE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</w:rPr>
                        <w:t>2021 – 2026</w:t>
                      </w:r>
                    </w:p>
                    <w:p w14:paraId="5F4D082A" w14:textId="7CD287B8" w:rsidR="000C3FC3" w:rsidRPr="00A901AE" w:rsidRDefault="00A901AE" w:rsidP="00662DB1">
                      <w:r>
                        <w:t>Moyenne</w:t>
                      </w:r>
                      <w:r w:rsidR="00FC31BE" w:rsidRPr="00A901AE">
                        <w:t xml:space="preserve"> de</w:t>
                      </w:r>
                      <w:r w:rsidR="00662DB1" w:rsidRPr="00A901AE">
                        <w:t xml:space="preserve"> </w:t>
                      </w:r>
                      <w:r w:rsidR="00662DB1" w:rsidRPr="00A901AE">
                        <w:rPr>
                          <w:b/>
                          <w:bCs/>
                        </w:rPr>
                        <w:t>3.</w:t>
                      </w:r>
                      <w:r w:rsidR="00A03FDD" w:rsidRPr="00A901AE">
                        <w:rPr>
                          <w:b/>
                          <w:bCs/>
                        </w:rPr>
                        <w:t>8</w:t>
                      </w:r>
                      <w:r w:rsidR="00662DB1" w:rsidRPr="00A901AE">
                        <w:rPr>
                          <w:b/>
                          <w:bCs/>
                        </w:rPr>
                        <w:t xml:space="preserve"> / 4</w:t>
                      </w:r>
                      <w:r w:rsidR="00662DB1" w:rsidRPr="00A901AE">
                        <w:t xml:space="preserve"> de GPA*.</w:t>
                      </w:r>
                    </w:p>
                    <w:p w14:paraId="395F495E" w14:textId="597A409C" w:rsidR="000C3FC3" w:rsidRPr="00A901AE" w:rsidRDefault="00A901AE" w:rsidP="00662DB1">
                      <w:pPr>
                        <w:rPr>
                          <w:sz w:val="16"/>
                          <w:szCs w:val="16"/>
                        </w:rPr>
                      </w:pPr>
                      <w:r w:rsidRPr="00A901AE">
                        <w:rPr>
                          <w:sz w:val="16"/>
                          <w:szCs w:val="16"/>
                        </w:rPr>
                        <w:t>Major de promotion en deuxième année</w:t>
                      </w:r>
                    </w:p>
                    <w:p w14:paraId="045B2DCA" w14:textId="724336BE" w:rsidR="00662DB1" w:rsidRPr="00A901AE" w:rsidRDefault="00662DB1" w:rsidP="005041E2">
                      <w:pPr>
                        <w:spacing w:after="240"/>
                        <w:rPr>
                          <w:sz w:val="16"/>
                          <w:szCs w:val="16"/>
                        </w:rPr>
                      </w:pPr>
                      <w:r w:rsidRPr="00A901AE">
                        <w:rPr>
                          <w:sz w:val="16"/>
                          <w:szCs w:val="16"/>
                        </w:rPr>
                        <w:t xml:space="preserve">* </w:t>
                      </w:r>
                      <w:r w:rsidR="00A901AE" w:rsidRPr="00A901AE">
                        <w:rPr>
                          <w:sz w:val="16"/>
                          <w:szCs w:val="16"/>
                        </w:rPr>
                        <w:t xml:space="preserve">Grade Point </w:t>
                      </w:r>
                      <w:proofErr w:type="spellStart"/>
                      <w:r w:rsidR="00A901AE" w:rsidRPr="00A901AE">
                        <w:rPr>
                          <w:sz w:val="16"/>
                          <w:szCs w:val="16"/>
                        </w:rPr>
                        <w:t>Average</w:t>
                      </w:r>
                      <w:proofErr w:type="spellEnd"/>
                      <w:r w:rsidR="00A901AE" w:rsidRPr="00A901AE">
                        <w:rPr>
                          <w:sz w:val="16"/>
                          <w:szCs w:val="16"/>
                        </w:rPr>
                        <w:t xml:space="preserve"> : indice de la qualité globale du travail de l'étudiant, entre 0 (inacceptable) et 4 (excellent</w:t>
                      </w:r>
                      <w:r w:rsidRPr="00A901A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239212D4" w14:textId="608AD8AD" w:rsidR="00833133" w:rsidRPr="007F325C" w:rsidRDefault="00A03FDD" w:rsidP="008331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 w:rsidRPr="007F325C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Universidad Panamericana</w:t>
                      </w:r>
                      <w:r w:rsidR="00CE57D9" w:rsidRPr="007F325C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| Guadalajara, Mexico</w:t>
                      </w:r>
                    </w:p>
                    <w:p w14:paraId="35E90663" w14:textId="7FE0095D" w:rsidR="00833133" w:rsidRPr="007F325C" w:rsidRDefault="007F325C" w:rsidP="00833133">
                      <w:pPr>
                        <w:pStyle w:val="Heading3"/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0"/>
                          <w:lang w:val="en-US"/>
                        </w:rPr>
                        <w:t>Aout</w:t>
                      </w:r>
                      <w:r w:rsidR="00824E50" w:rsidRPr="007F325C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="00833133" w:rsidRPr="007F325C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20</w:t>
                      </w:r>
                      <w:r w:rsidR="00A03FDD" w:rsidRPr="007F325C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24</w:t>
                      </w:r>
                      <w:r w:rsidR="00CE57D9" w:rsidRPr="007F325C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="00824E50" w:rsidRPr="007F325C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–</w:t>
                      </w:r>
                      <w:r w:rsidR="00CE57D9" w:rsidRPr="007F325C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="00B866B9" w:rsidRPr="007F325C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1"/>
                          <w:lang w:val="en-US"/>
                        </w:rPr>
                        <w:t>J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1"/>
                          <w:lang w:val="en-US"/>
                        </w:rPr>
                        <w:t>uin</w:t>
                      </w:r>
                      <w:r w:rsidR="00824E50" w:rsidRPr="007F325C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6"/>
                          <w:szCs w:val="8"/>
                          <w:lang w:val="en-US"/>
                        </w:rPr>
                        <w:t xml:space="preserve"> </w:t>
                      </w:r>
                      <w:r w:rsidR="00CE57D9" w:rsidRPr="007F325C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2025</w:t>
                      </w:r>
                    </w:p>
                    <w:p w14:paraId="321A7C45" w14:textId="77777777" w:rsidR="008E443C" w:rsidRDefault="00A901AE" w:rsidP="00833133">
                      <w:r>
                        <w:t>Spécialité</w:t>
                      </w:r>
                      <w:r w:rsidR="00B866B9" w:rsidRPr="00A901AE">
                        <w:t xml:space="preserve"> en </w:t>
                      </w:r>
                      <w:r w:rsidRPr="00A901AE">
                        <w:t>d</w:t>
                      </w:r>
                      <w:r>
                        <w:t xml:space="preserve">éveloppement </w:t>
                      </w:r>
                      <w:r w:rsidR="00B866B9" w:rsidRPr="00A901AE">
                        <w:t xml:space="preserve">de </w:t>
                      </w:r>
                      <w:r>
                        <w:t>jeux vidéo</w:t>
                      </w:r>
                      <w:r w:rsidR="00B866B9" w:rsidRPr="00A901AE">
                        <w:t xml:space="preserve"> (Godot4 </w:t>
                      </w:r>
                      <w:r>
                        <w:t>et</w:t>
                      </w:r>
                      <w:r w:rsidR="00B866B9" w:rsidRPr="00A901AE">
                        <w:t xml:space="preserve"> IA),</w:t>
                      </w:r>
                      <w:r>
                        <w:t xml:space="preserve"> microcontrôleurs et </w:t>
                      </w:r>
                      <w:r w:rsidR="00A611E0">
                        <w:t>algèbre graphiques</w:t>
                      </w:r>
                      <w:r w:rsidR="00C4285D" w:rsidRPr="00A901AE">
                        <w:t>.</w:t>
                      </w:r>
                    </w:p>
                    <w:p w14:paraId="554AA535" w14:textId="7CE32BF6" w:rsidR="00FC7335" w:rsidRPr="00A901AE" w:rsidRDefault="00FC7335" w:rsidP="00833133">
                      <w:r>
                        <w:t>Réalisation d’un radar avec un moteur et un capteur de proximité.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45E71E22" wp14:editId="7F100F36">
                <wp:simplePos x="0" y="0"/>
                <wp:positionH relativeFrom="column">
                  <wp:posOffset>859790</wp:posOffset>
                </wp:positionH>
                <wp:positionV relativeFrom="paragraph">
                  <wp:posOffset>3299460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1E8F9" w14:textId="44380628" w:rsidR="00533C46" w:rsidRPr="00DC5877" w:rsidRDefault="000F5C05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</w:t>
                              </w:r>
                              <w:r w:rsidR="007F4120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="007F4120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  <w:p w14:paraId="76338207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E71E22" id="Groupe 2" o:spid="_x0000_s1036" style="position:absolute;left:0;text-align:left;margin-left:67.7pt;margin-top:259.8pt;width:215.6pt;height:20.8pt;z-index:251649536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">
                <v:shape id="Zone de texte 65" o:spid="_x0000_s1037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" fillcolor="#1e8d82" stroked="f">
                  <v:textbox>
                    <w:txbxContent>
                      <w:p w14:paraId="7B61E8F9" w14:textId="44380628" w:rsidR="00533C46" w:rsidRPr="00DC5877" w:rsidRDefault="000F5C05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</w:t>
                        </w:r>
                        <w:r w:rsidR="007F4120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="007F4120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  <w:p w14:paraId="76338207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38" type="#_x0000_t75" style="position:absolute;left:24622;top:523;width:2228;height:14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">
                  <v:imagedata r:id="rId21" o:title=""/>
                </v:shape>
                <w10:wrap type="through"/>
              </v:group>
            </w:pict>
          </mc:Fallback>
        </mc:AlternateContent>
      </w:r>
      <w:r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0068CB5" wp14:editId="35D44EF7">
                <wp:simplePos x="0" y="0"/>
                <wp:positionH relativeFrom="column">
                  <wp:posOffset>868045</wp:posOffset>
                </wp:positionH>
                <wp:positionV relativeFrom="paragraph">
                  <wp:posOffset>6908165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7A039" w14:textId="113AF2DC" w:rsidR="00533C46" w:rsidRPr="00DC5877" w:rsidRDefault="00385A43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</w:t>
                              </w: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é</w:t>
                              </w: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ê</w:t>
                              </w: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ts</w:t>
                              </w:r>
                            </w:p>
                            <w:p w14:paraId="7B4A6BAB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068CB5" id="Groupe 5" o:spid="_x0000_s1039" style="position:absolute;left:0;text-align:left;margin-left:68.35pt;margin-top:543.95pt;width:215.6pt;height:20.8pt;z-index:251716608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">
                <v:shape id="Zone de texte 73" o:spid="_x0000_s1040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" fillcolor="#ec974c" stroked="f">
                  <v:textbox>
                    <w:txbxContent>
                      <w:p w14:paraId="0F77A039" w14:textId="113AF2DC" w:rsidR="00533C46" w:rsidRPr="00DC5877" w:rsidRDefault="00385A43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</w:t>
                        </w: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é</w:t>
                        </w: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ê</w:t>
                        </w: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ts</w:t>
                        </w:r>
                      </w:p>
                      <w:p w14:paraId="7B4A6BAB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41" type="#_x0000_t75" style="position:absolute;left:24717;top:571;width:1994;height:14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">
                  <v:imagedata r:id="rId23" o:title=""/>
                </v:shape>
                <w10:wrap type="through"/>
              </v:group>
            </w:pict>
          </mc:Fallback>
        </mc:AlternateContent>
      </w:r>
      <w:r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766AB26" wp14:editId="2CE622F0">
                <wp:simplePos x="0" y="0"/>
                <wp:positionH relativeFrom="column">
                  <wp:posOffset>866775</wp:posOffset>
                </wp:positionH>
                <wp:positionV relativeFrom="paragraph">
                  <wp:posOffset>5697220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0EED4" w14:textId="085470B2" w:rsidR="00533C46" w:rsidRPr="00C95A32" w:rsidRDefault="009B29DD" w:rsidP="009C5DA7">
                              <w:pPr>
                                <w:jc w:val="center"/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  <w:szCs w:val="20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  <w:szCs w:val="20"/>
                                </w:rPr>
                                <w:t>En autodidacte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6AB26" id="Groupe 4" o:spid="_x0000_s1042" style="position:absolute;left:0;text-align:left;margin-left:68.25pt;margin-top:448.6pt;width:215.6pt;height:20.8pt;z-index:251655680;mso-height-relative:margin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">
                <v:shape id="Zone de texte 69" o:spid="_x0000_s1043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" fillcolor="#48b6a8" stroked="f">
                  <v:textbox>
                    <w:txbxContent>
                      <w:p w14:paraId="7EA0EED4" w14:textId="085470B2" w:rsidR="00533C46" w:rsidRPr="00C95A32" w:rsidRDefault="009B29DD" w:rsidP="009C5DA7">
                        <w:pPr>
                          <w:jc w:val="center"/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  <w:szCs w:val="20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  <w:szCs w:val="20"/>
                          </w:rPr>
                          <w:t>En autodidacte</w:t>
                        </w:r>
                      </w:p>
                    </w:txbxContent>
                  </v:textbox>
                </v:shape>
                <v:shape id="Image 4" o:spid="_x0000_s1044" type="#_x0000_t75" style="position:absolute;left:25098;top:285;width:1295;height:20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">
                  <v:imagedata r:id="rId25" o:title=""/>
                </v:shape>
                <w10:wrap type="through"/>
              </v:group>
            </w:pict>
          </mc:Fallback>
        </mc:AlternateContent>
      </w: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18D77F" wp14:editId="13D7166D">
                <wp:simplePos x="0" y="0"/>
                <wp:positionH relativeFrom="column">
                  <wp:posOffset>1189355</wp:posOffset>
                </wp:positionH>
                <wp:positionV relativeFrom="paragraph">
                  <wp:posOffset>6014720</wp:posOffset>
                </wp:positionV>
                <wp:extent cx="4867910" cy="88646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910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2CD1D" w14:textId="24E9E48C" w:rsidR="00DD3E33" w:rsidRPr="0073229F" w:rsidRDefault="009B29DD" w:rsidP="00DD3E33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theme="majorHAnsi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</w:pPr>
                            <w:r w:rsidRPr="0073229F">
                              <w:rPr>
                                <w:rFonts w:ascii="Corbel" w:hAnsi="Corbel" w:cstheme="majorHAnsi"/>
                                <w:color w:val="48B6A8"/>
                                <w:sz w:val="24"/>
                                <w:szCs w:val="24"/>
                              </w:rPr>
                              <w:t xml:space="preserve">Apple </w:t>
                            </w:r>
                            <w:proofErr w:type="spellStart"/>
                            <w:r w:rsidRPr="0073229F">
                              <w:rPr>
                                <w:rFonts w:ascii="Corbel" w:hAnsi="Corbel" w:cstheme="majorHAnsi"/>
                                <w:color w:val="48B6A8"/>
                                <w:sz w:val="24"/>
                                <w:szCs w:val="24"/>
                              </w:rPr>
                              <w:t>Metal</w:t>
                            </w:r>
                            <w:proofErr w:type="spellEnd"/>
                            <w:r w:rsidRPr="0073229F">
                              <w:rPr>
                                <w:rFonts w:ascii="Corbel" w:hAnsi="Corbel" w:cstheme="majorHAnsi"/>
                                <w:color w:val="48B6A8"/>
                                <w:sz w:val="24"/>
                                <w:szCs w:val="24"/>
                              </w:rPr>
                              <w:t xml:space="preserve"> API</w:t>
                            </w:r>
                          </w:p>
                          <w:p w14:paraId="02AFFBFE" w14:textId="1018F035" w:rsidR="003C2AD5" w:rsidRPr="00DB526F" w:rsidRDefault="009B29DD" w:rsidP="00CE57D9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Découverte de </w:t>
                            </w:r>
                            <w:proofErr w:type="spellStart"/>
                            <w:r w:rsidRPr="009B29DD">
                              <w:rPr>
                                <w:rFonts w:asciiTheme="minorHAnsi" w:hAnsiTheme="minorHAnsi" w:cs="SegoePro-Bold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Metal</w:t>
                            </w:r>
                            <w:proofErr w:type="spellEnd"/>
                            <w:r w:rsidRPr="009B29DD">
                              <w:rPr>
                                <w:rFonts w:asciiTheme="minorHAnsi" w:hAnsiTheme="minorHAnsi" w:cs="SegoePro-Bold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3</w:t>
                            </w:r>
                            <w:r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grâce à </w:t>
                            </w:r>
                            <w:r w:rsidRPr="009B29DD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‘</w:t>
                            </w:r>
                            <w:proofErr w:type="spellStart"/>
                            <w:r w:rsidRPr="009B29DD">
                              <w:rPr>
                                <w:rFonts w:asciiTheme="minorHAnsi" w:hAnsiTheme="minorHAnsi" w:cs="SegoePro-Bold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Metal</w:t>
                            </w:r>
                            <w:proofErr w:type="spellEnd"/>
                            <w:r w:rsidRPr="009B29DD">
                              <w:rPr>
                                <w:rFonts w:asciiTheme="minorHAnsi" w:hAnsiTheme="minorHAnsi" w:cs="SegoePro-Bold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by</w:t>
                            </w:r>
                            <w:r w:rsidRPr="009B29DD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B29DD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Tutorials</w:t>
                            </w:r>
                            <w:proofErr w:type="spellEnd"/>
                            <w:r w:rsidRPr="009B29DD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’ </w:t>
                            </w:r>
                            <w:r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de</w:t>
                            </w:r>
                            <w:r w:rsidRPr="009B29DD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B29DD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Begbie</w:t>
                            </w:r>
                            <w:proofErr w:type="spellEnd"/>
                            <w:r w:rsidRPr="009B29DD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</w:t>
                            </w:r>
                            <w:r w:rsidR="00A901AE" w:rsidRPr="00DB526F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611E0" w:rsidRPr="00A611E0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Je suis familier avec les concepts de programmation GPU bas niveau, notamment les pipelines de rendu, les opérations de calcul et les techniques graphiques avancées</w:t>
                            </w:r>
                            <w:r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D77F" id="Zone de texte 37" o:spid="_x0000_s1045" type="#_x0000_t202" style="position:absolute;left:0;text-align:left;margin-left:93.65pt;margin-top:473.6pt;width:383.3pt;height:69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" filled="f" stroked="f">
                <v:textbox>
                  <w:txbxContent>
                    <w:p w14:paraId="7B62CD1D" w14:textId="24E9E48C" w:rsidR="00DD3E33" w:rsidRPr="0073229F" w:rsidRDefault="009B29DD" w:rsidP="00DD3E33">
                      <w:pPr>
                        <w:pStyle w:val="BalloonText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theme="majorHAnsi"/>
                          <w:b/>
                          <w:bCs/>
                          <w:color w:val="48B6A8"/>
                          <w:sz w:val="24"/>
                          <w:szCs w:val="24"/>
                        </w:rPr>
                      </w:pPr>
                      <w:r w:rsidRPr="0073229F">
                        <w:rPr>
                          <w:rFonts w:ascii="Corbel" w:hAnsi="Corbel" w:cstheme="majorHAnsi"/>
                          <w:color w:val="48B6A8"/>
                          <w:sz w:val="24"/>
                          <w:szCs w:val="24"/>
                        </w:rPr>
                        <w:t xml:space="preserve">Apple </w:t>
                      </w:r>
                      <w:proofErr w:type="spellStart"/>
                      <w:r w:rsidRPr="0073229F">
                        <w:rPr>
                          <w:rFonts w:ascii="Corbel" w:hAnsi="Corbel" w:cstheme="majorHAnsi"/>
                          <w:color w:val="48B6A8"/>
                          <w:sz w:val="24"/>
                          <w:szCs w:val="24"/>
                        </w:rPr>
                        <w:t>Metal</w:t>
                      </w:r>
                      <w:proofErr w:type="spellEnd"/>
                      <w:r w:rsidRPr="0073229F">
                        <w:rPr>
                          <w:rFonts w:ascii="Corbel" w:hAnsi="Corbel" w:cstheme="majorHAnsi"/>
                          <w:color w:val="48B6A8"/>
                          <w:sz w:val="24"/>
                          <w:szCs w:val="24"/>
                        </w:rPr>
                        <w:t xml:space="preserve"> API</w:t>
                      </w:r>
                    </w:p>
                    <w:p w14:paraId="02AFFBFE" w14:textId="1018F035" w:rsidR="003C2AD5" w:rsidRPr="00DB526F" w:rsidRDefault="009B29DD" w:rsidP="00CE57D9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 xml:space="preserve">Découverte de </w:t>
                      </w:r>
                      <w:proofErr w:type="spellStart"/>
                      <w:r w:rsidRPr="009B29DD">
                        <w:rPr>
                          <w:rFonts w:asciiTheme="minorHAnsi" w:hAnsiTheme="minorHAnsi" w:cs="SegoePro-Bold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Metal</w:t>
                      </w:r>
                      <w:proofErr w:type="spellEnd"/>
                      <w:r w:rsidRPr="009B29DD">
                        <w:rPr>
                          <w:rFonts w:asciiTheme="minorHAnsi" w:hAnsiTheme="minorHAnsi" w:cs="SegoePro-Bold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3</w:t>
                      </w:r>
                      <w:r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 xml:space="preserve">, grâce à </w:t>
                      </w:r>
                      <w:r w:rsidRPr="009B29DD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>‘</w:t>
                      </w:r>
                      <w:proofErr w:type="spellStart"/>
                      <w:r w:rsidRPr="009B29DD">
                        <w:rPr>
                          <w:rFonts w:asciiTheme="minorHAnsi" w:hAnsiTheme="minorHAnsi" w:cs="SegoePro-Bold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Metal</w:t>
                      </w:r>
                      <w:proofErr w:type="spellEnd"/>
                      <w:r w:rsidRPr="009B29DD">
                        <w:rPr>
                          <w:rFonts w:asciiTheme="minorHAnsi" w:hAnsiTheme="minorHAnsi" w:cs="SegoePro-Bold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by</w:t>
                      </w:r>
                      <w:r w:rsidRPr="009B29DD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B29DD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>Tutorials</w:t>
                      </w:r>
                      <w:proofErr w:type="spellEnd"/>
                      <w:r w:rsidRPr="009B29DD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 xml:space="preserve">’ </w:t>
                      </w:r>
                      <w:r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>de</w:t>
                      </w:r>
                      <w:r w:rsidRPr="009B29DD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B29DD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>Begbie</w:t>
                      </w:r>
                      <w:proofErr w:type="spellEnd"/>
                      <w:r w:rsidRPr="009B29DD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 xml:space="preserve"> C</w:t>
                      </w:r>
                      <w:r w:rsidR="00A901AE" w:rsidRPr="00DB526F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A611E0" w:rsidRPr="00A611E0"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>Je suis familier avec les concepts de programmation GPU bas niveau, notamment les pipelines de rendu, les opérations de calcul et les techniques graphiques avancées</w:t>
                      </w:r>
                      <w:r>
                        <w:rPr>
                          <w:rFonts w:asciiTheme="minorHAnsi" w:hAnsiTheme="minorHAnsi" w:cs="SegoePro-Bold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528389E" wp14:editId="3D8400C8">
                <wp:simplePos x="0" y="0"/>
                <wp:positionH relativeFrom="column">
                  <wp:posOffset>1216660</wp:posOffset>
                </wp:positionH>
                <wp:positionV relativeFrom="paragraph">
                  <wp:posOffset>7152151</wp:posOffset>
                </wp:positionV>
                <wp:extent cx="4973955" cy="1026795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102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5EEA4" w14:textId="121B968D" w:rsidR="00744B36" w:rsidRPr="00DB526F" w:rsidRDefault="00A901AE" w:rsidP="00744B36"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Sport</w:t>
                            </w:r>
                            <w:r w:rsidR="00744B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 :</w:t>
                            </w:r>
                            <w:r w:rsidR="00533C46"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</w:rPr>
                              <w:t xml:space="preserve"> </w:t>
                            </w:r>
                            <w:r w:rsidR="00533C46"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</w:rPr>
                              <w:br/>
                            </w:r>
                            <w:r w:rsidRPr="00DB526F">
                              <w:t>Je pratique l’</w:t>
                            </w:r>
                            <w:r w:rsidR="000F5C05" w:rsidRPr="00DB526F">
                              <w:t>escalad</w:t>
                            </w:r>
                            <w:r w:rsidRPr="00DB526F">
                              <w:t>e</w:t>
                            </w:r>
                            <w:r w:rsidR="000F5C05" w:rsidRPr="00DB526F">
                              <w:t xml:space="preserve"> en club </w:t>
                            </w:r>
                            <w:r w:rsidRPr="00DB526F">
                              <w:t xml:space="preserve">depuis </w:t>
                            </w:r>
                            <w:r w:rsidR="000F5C05" w:rsidRPr="00DB526F">
                              <w:t>2017</w:t>
                            </w:r>
                            <w:r w:rsidRPr="00DB526F">
                              <w:t>.</w:t>
                            </w:r>
                          </w:p>
                          <w:p w14:paraId="682524E9" w14:textId="7405FFE5" w:rsidR="00744B36" w:rsidRPr="00DB526F" w:rsidRDefault="00744B36" w:rsidP="00744B36"/>
                          <w:p w14:paraId="2536DAB2" w14:textId="1D61F52D" w:rsidR="00744B36" w:rsidRPr="00DB526F" w:rsidRDefault="00A901AE" w:rsidP="00744B36">
                            <w:pP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</w:pPr>
                            <w:r w:rsidRPr="00DB526F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Cinéma</w:t>
                            </w:r>
                            <w:r w:rsidR="00744B36" w:rsidRPr="00DB526F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 :</w:t>
                            </w:r>
                          </w:p>
                          <w:p w14:paraId="6B73A03B" w14:textId="09A3C577" w:rsidR="00744B36" w:rsidRPr="00DB526F" w:rsidRDefault="00A901AE" w:rsidP="00CE57D9">
                            <w:r w:rsidRPr="00DB526F">
                              <w:t xml:space="preserve">Passionné de cinéma, </w:t>
                            </w:r>
                            <w:r w:rsidR="00421B2E">
                              <w:t>(</w:t>
                            </w:r>
                            <w:r w:rsidRPr="00DB526F">
                              <w:t>Hitchcock, Tarantino</w:t>
                            </w:r>
                            <w:r w:rsidR="00421B2E">
                              <w:t>, </w:t>
                            </w:r>
                            <w:r w:rsidRPr="00DB526F">
                              <w:t>Kubrick</w:t>
                            </w:r>
                            <w:r w:rsidR="00421B2E">
                              <w:t>…).</w:t>
                            </w:r>
                          </w:p>
                          <w:p w14:paraId="3B3FAC61" w14:textId="4DD6D6B9" w:rsidR="00533C46" w:rsidRPr="00BE5C04" w:rsidRDefault="00533C46" w:rsidP="00744B36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389E" id="Zone de texte 76" o:spid="_x0000_s1046" type="#_x0000_t202" style="position:absolute;left:0;text-align:left;margin-left:95.8pt;margin-top:563.15pt;width:391.65pt;height:80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" filled="f" stroked="f">
                <v:textbox>
                  <w:txbxContent>
                    <w:p w14:paraId="0045EEA4" w14:textId="121B968D" w:rsidR="00744B36" w:rsidRPr="00DB526F" w:rsidRDefault="00A901AE" w:rsidP="00744B36"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Sport</w:t>
                      </w:r>
                      <w:r w:rsidR="00744B36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 :</w:t>
                      </w:r>
                      <w:r w:rsidR="00533C46"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</w:rPr>
                        <w:t xml:space="preserve"> </w:t>
                      </w:r>
                      <w:r w:rsidR="00533C46"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</w:rPr>
                        <w:br/>
                      </w:r>
                      <w:r w:rsidRPr="00DB526F">
                        <w:t>Je pratique l’</w:t>
                      </w:r>
                      <w:r w:rsidR="000F5C05" w:rsidRPr="00DB526F">
                        <w:t>escalad</w:t>
                      </w:r>
                      <w:r w:rsidRPr="00DB526F">
                        <w:t>e</w:t>
                      </w:r>
                      <w:r w:rsidR="000F5C05" w:rsidRPr="00DB526F">
                        <w:t xml:space="preserve"> en club </w:t>
                      </w:r>
                      <w:r w:rsidRPr="00DB526F">
                        <w:t xml:space="preserve">depuis </w:t>
                      </w:r>
                      <w:r w:rsidR="000F5C05" w:rsidRPr="00DB526F">
                        <w:t>2017</w:t>
                      </w:r>
                      <w:r w:rsidRPr="00DB526F">
                        <w:t>.</w:t>
                      </w:r>
                    </w:p>
                    <w:p w14:paraId="682524E9" w14:textId="7405FFE5" w:rsidR="00744B36" w:rsidRPr="00DB526F" w:rsidRDefault="00744B36" w:rsidP="00744B36"/>
                    <w:p w14:paraId="2536DAB2" w14:textId="1D61F52D" w:rsidR="00744B36" w:rsidRPr="00DB526F" w:rsidRDefault="00A901AE" w:rsidP="00744B36">
                      <w:pPr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</w:pPr>
                      <w:r w:rsidRPr="00DB526F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Cinéma</w:t>
                      </w:r>
                      <w:r w:rsidR="00744B36" w:rsidRPr="00DB526F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 :</w:t>
                      </w:r>
                    </w:p>
                    <w:p w14:paraId="6B73A03B" w14:textId="09A3C577" w:rsidR="00744B36" w:rsidRPr="00DB526F" w:rsidRDefault="00A901AE" w:rsidP="00CE57D9">
                      <w:r w:rsidRPr="00DB526F">
                        <w:t xml:space="preserve">Passionné de cinéma, </w:t>
                      </w:r>
                      <w:r w:rsidR="00421B2E">
                        <w:t>(</w:t>
                      </w:r>
                      <w:r w:rsidRPr="00DB526F">
                        <w:t>Hitchcock, Tarantino</w:t>
                      </w:r>
                      <w:r w:rsidR="00421B2E">
                        <w:t>, </w:t>
                      </w:r>
                      <w:r w:rsidRPr="00DB526F">
                        <w:t>Kubrick</w:t>
                      </w:r>
                      <w:r w:rsidR="00421B2E">
                        <w:t>…).</w:t>
                      </w:r>
                    </w:p>
                    <w:p w14:paraId="3B3FAC61" w14:textId="4DD6D6B9" w:rsidR="00533C46" w:rsidRPr="00BE5C04" w:rsidRDefault="00533C46" w:rsidP="00744B36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EAAF0B" wp14:editId="49D9756C">
                <wp:simplePos x="0" y="0"/>
                <wp:positionH relativeFrom="column">
                  <wp:posOffset>-808990</wp:posOffset>
                </wp:positionH>
                <wp:positionV relativeFrom="paragraph">
                  <wp:posOffset>1955702</wp:posOffset>
                </wp:positionV>
                <wp:extent cx="1599565" cy="3460115"/>
                <wp:effectExtent l="0" t="0" r="0" b="0"/>
                <wp:wrapThrough wrapText="bothSides">
                  <wp:wrapPolygon edited="0">
                    <wp:start x="857" y="79"/>
                    <wp:lineTo x="857" y="21406"/>
                    <wp:lineTo x="20580" y="21406"/>
                    <wp:lineTo x="20580" y="79"/>
                    <wp:lineTo x="857" y="79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346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E45C6" w14:textId="75740069" w:rsidR="00A24B45" w:rsidRPr="00A901AE" w:rsidRDefault="000F5C05" w:rsidP="00B10CEB">
                            <w:pPr>
                              <w:pStyle w:val="Paragraphestandard"/>
                              <w:spacing w:after="12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01A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</w:t>
                            </w:r>
                            <w:r w:rsidR="006B76C4" w:rsidRPr="00A901A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</w:t>
                            </w:r>
                            <w:r w:rsidRPr="00A901A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tenc</w:t>
                            </w:r>
                            <w:r w:rsidR="006B76C4" w:rsidRPr="00A901A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A901A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14:paraId="52E825F1" w14:textId="61687527" w:rsidR="000F5C05" w:rsidRPr="00A901AE" w:rsidRDefault="007F4120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Développement</w:t>
                            </w:r>
                            <w:r w:rsidR="000F5C05"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logiciel</w:t>
                            </w:r>
                          </w:p>
                          <w:p w14:paraId="58C9431E" w14:textId="07614E39" w:rsidR="000F5C05" w:rsidRPr="00A901AE" w:rsidRDefault="007F4120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Algorithmes</w:t>
                            </w:r>
                          </w:p>
                          <w:p w14:paraId="2F289837" w14:textId="373E0BE5" w:rsidR="000F5C05" w:rsidRPr="00A901AE" w:rsidRDefault="007F4120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Structures</w:t>
                            </w:r>
                            <w:r w:rsidR="000F5C05"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d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onnées</w:t>
                            </w:r>
                          </w:p>
                          <w:p w14:paraId="00EC56A9" w14:textId="4EC32328" w:rsidR="00A1157E" w:rsidRPr="00A901AE" w:rsidRDefault="00A1157E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</w:t>
                            </w:r>
                          </w:p>
                          <w:p w14:paraId="5DB6D43D" w14:textId="29768B86" w:rsidR="00E77A0E" w:rsidRPr="00A901AE" w:rsidRDefault="00E77A0E" w:rsidP="00A1157E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 w14:paraId="36F160E9" w14:textId="118526FD" w:rsidR="000F5C05" w:rsidRPr="00385A43" w:rsidRDefault="007F4120" w:rsidP="008404B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5A4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Langages</w:t>
                            </w:r>
                            <w:r w:rsidR="000F5C05" w:rsidRPr="00385A4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85A43" w:rsidRPr="00385A4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favoris</w:t>
                            </w:r>
                          </w:p>
                          <w:p w14:paraId="5058F613" w14:textId="245A130C" w:rsidR="009B2AEF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25C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C, C++</w:t>
                            </w:r>
                            <w:r w:rsidR="002F5770" w:rsidRPr="007F325C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7F325C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  <w:p w14:paraId="265B0894" w14:textId="6DAE0D78" w:rsidR="00A611E0" w:rsidRPr="0073229F" w:rsidRDefault="00A611E0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229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Swift, Metal</w:t>
                            </w:r>
                          </w:p>
                          <w:p w14:paraId="27EE0B59" w14:textId="47A7B9EE" w:rsidR="008404BD" w:rsidRPr="0073229F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229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Vue3, PHP, Typescript</w:t>
                            </w:r>
                          </w:p>
                          <w:p w14:paraId="4D088B79" w14:textId="294528A6" w:rsidR="008404BD" w:rsidRPr="0073229F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229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Godot4</w:t>
                            </w:r>
                          </w:p>
                          <w:p w14:paraId="370EA98A" w14:textId="41A1F074" w:rsidR="00D51731" w:rsidRPr="00A901AE" w:rsidRDefault="007F4120" w:rsidP="00D51731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Langues</w:t>
                            </w:r>
                          </w:p>
                          <w:p w14:paraId="4753F2EE" w14:textId="65A729BE" w:rsidR="00A03FDD" w:rsidRPr="00A901AE" w:rsidRDefault="00D51731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Français</w:t>
                            </w:r>
                            <w:r w:rsidR="00824E50"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  <w:r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866B9"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B866B9"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</w:t>
                            </w:r>
                            <w:r w:rsid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ue maternelle</w:t>
                            </w:r>
                          </w:p>
                          <w:p w14:paraId="488AF0DE" w14:textId="4ED66AEE" w:rsidR="00D51731" w:rsidRPr="00A901AE" w:rsidRDefault="00A03FDD" w:rsidP="00D51731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Espagnol : </w:t>
                            </w:r>
                            <w:r w:rsid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Très bon</w:t>
                            </w:r>
                          </w:p>
                          <w:p w14:paraId="7420911C" w14:textId="6F299657" w:rsidR="00FC31BE" w:rsidRPr="00A901AE" w:rsidRDefault="00D51731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01AE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Anglais : </w:t>
                            </w:r>
                            <w:r w:rsidR="00D80A98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Très bon</w:t>
                            </w:r>
                          </w:p>
                          <w:p w14:paraId="6D92E2AB" w14:textId="77777777" w:rsidR="00D51731" w:rsidRPr="00A901AE" w:rsidRDefault="00D51731" w:rsidP="00D51731">
                            <w:pPr>
                              <w:pStyle w:val="Paragraphestandard"/>
                              <w:spacing w:before="12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AF0B" id="Zone de texte 12" o:spid="_x0000_s1047" type="#_x0000_t202" style="position:absolute;left:0;text-align:left;margin-left:-63.7pt;margin-top:154pt;width:125.95pt;height:27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" filled="f" stroked="f">
                <v:textbox>
                  <w:txbxContent>
                    <w:p w14:paraId="2A4E45C6" w14:textId="75740069" w:rsidR="00A24B45" w:rsidRPr="00A901AE" w:rsidRDefault="000F5C05" w:rsidP="00B10CEB">
                      <w:pPr>
                        <w:pStyle w:val="Paragraphestandard"/>
                        <w:spacing w:after="12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01AE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</w:t>
                      </w:r>
                      <w:r w:rsidR="006B76C4" w:rsidRPr="00A901AE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</w:t>
                      </w:r>
                      <w:r w:rsidRPr="00A901AE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tenc</w:t>
                      </w:r>
                      <w:r w:rsidR="006B76C4" w:rsidRPr="00A901AE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A901AE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14:paraId="52E825F1" w14:textId="61687527" w:rsidR="000F5C05" w:rsidRPr="00A901AE" w:rsidRDefault="007F4120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Développement</w:t>
                      </w:r>
                      <w:r w:rsidR="000F5C05"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logiciel</w:t>
                      </w:r>
                    </w:p>
                    <w:p w14:paraId="58C9431E" w14:textId="07614E39" w:rsidR="000F5C05" w:rsidRPr="00A901AE" w:rsidRDefault="007F4120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Algorithmes</w:t>
                      </w:r>
                    </w:p>
                    <w:p w14:paraId="2F289837" w14:textId="373E0BE5" w:rsidR="000F5C05" w:rsidRPr="00A901AE" w:rsidRDefault="007F4120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Structures</w:t>
                      </w:r>
                      <w:r w:rsidR="000F5C05"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d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onnées</w:t>
                      </w:r>
                    </w:p>
                    <w:p w14:paraId="00EC56A9" w14:textId="4EC32328" w:rsidR="00A1157E" w:rsidRPr="00A901AE" w:rsidRDefault="00A1157E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</w:t>
                      </w:r>
                    </w:p>
                    <w:p w14:paraId="5DB6D43D" w14:textId="29768B86" w:rsidR="00E77A0E" w:rsidRPr="00A901AE" w:rsidRDefault="00E77A0E" w:rsidP="00A1157E">
                      <w:pPr>
                        <w:pStyle w:val="Paragraphestandard"/>
                        <w:spacing w:after="2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  <w:p w14:paraId="36F160E9" w14:textId="118526FD" w:rsidR="000F5C05" w:rsidRPr="00385A43" w:rsidRDefault="007F4120" w:rsidP="008404B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5A4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Langages</w:t>
                      </w:r>
                      <w:r w:rsidR="000F5C05" w:rsidRPr="00385A4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85A43" w:rsidRPr="00385A4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favoris</w:t>
                      </w:r>
                    </w:p>
                    <w:p w14:paraId="5058F613" w14:textId="245A130C" w:rsidR="009B2AEF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325C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C, C++</w:t>
                      </w:r>
                      <w:r w:rsidR="002F5770" w:rsidRPr="007F325C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7F325C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  <w:p w14:paraId="265B0894" w14:textId="6DAE0D78" w:rsidR="00A611E0" w:rsidRPr="0073229F" w:rsidRDefault="00A611E0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229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Swift, Metal</w:t>
                      </w:r>
                    </w:p>
                    <w:p w14:paraId="27EE0B59" w14:textId="47A7B9EE" w:rsidR="008404BD" w:rsidRPr="0073229F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229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Vue3, PHP, Typescript</w:t>
                      </w:r>
                    </w:p>
                    <w:p w14:paraId="4D088B79" w14:textId="294528A6" w:rsidR="008404BD" w:rsidRPr="0073229F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229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Godot4</w:t>
                      </w:r>
                    </w:p>
                    <w:p w14:paraId="370EA98A" w14:textId="41A1F074" w:rsidR="00D51731" w:rsidRPr="00A901AE" w:rsidRDefault="007F4120" w:rsidP="00D51731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Langues</w:t>
                      </w:r>
                    </w:p>
                    <w:p w14:paraId="4753F2EE" w14:textId="65A729BE" w:rsidR="00A03FDD" w:rsidRPr="00A901AE" w:rsidRDefault="00D51731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Français</w:t>
                      </w:r>
                      <w:r w:rsidR="00824E50"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</w:t>
                      </w:r>
                      <w:r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866B9"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B866B9"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</w:t>
                      </w:r>
                      <w:r w:rsid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ue maternelle</w:t>
                      </w:r>
                    </w:p>
                    <w:p w14:paraId="488AF0DE" w14:textId="4ED66AEE" w:rsidR="00D51731" w:rsidRPr="00A901AE" w:rsidRDefault="00A03FDD" w:rsidP="00D51731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Espagnol : </w:t>
                      </w:r>
                      <w:r w:rsid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Très bon</w:t>
                      </w:r>
                    </w:p>
                    <w:p w14:paraId="7420911C" w14:textId="6F299657" w:rsidR="00FC31BE" w:rsidRPr="00A901AE" w:rsidRDefault="00D51731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01AE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Anglais : </w:t>
                      </w:r>
                      <w:r w:rsidR="00D80A98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Très bon</w:t>
                      </w:r>
                    </w:p>
                    <w:p w14:paraId="6D92E2AB" w14:textId="77777777" w:rsidR="00D51731" w:rsidRPr="00A901AE" w:rsidRDefault="00D51731" w:rsidP="00D51731">
                      <w:pPr>
                        <w:pStyle w:val="Paragraphestandard"/>
                        <w:spacing w:before="12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B2D87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2B07982" wp14:editId="64854CF1">
                <wp:simplePos x="0" y="0"/>
                <wp:positionH relativeFrom="column">
                  <wp:posOffset>-908313</wp:posOffset>
                </wp:positionH>
                <wp:positionV relativeFrom="paragraph">
                  <wp:posOffset>5983168</wp:posOffset>
                </wp:positionV>
                <wp:extent cx="1748155" cy="2349566"/>
                <wp:effectExtent l="0" t="0" r="17145" b="2540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155" cy="2349566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4F8A2" id="Grouper 89" o:spid="_x0000_s1026" style="position:absolute;margin-left:-71.5pt;margin-top:471.1pt;width:137.65pt;height:185pt;z-index:251728896;mso-width-relative:margin;mso-height-relative:margin" coordsize="17978,35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&#13;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&#13;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" strokecolor="white" strokeweight="1.25pt">
                  <v:stroke dashstyle="1 1" endcap="round"/>
                </v:line>
              </v:group>
            </w:pict>
          </mc:Fallback>
        </mc:AlternateContent>
      </w:r>
    </w:p>
    <w:sectPr w:rsidR="00B75625" w:rsidRPr="00B866B9" w:rsidSect="000C3FC3">
      <w:type w:val="continuous"/>
      <w:pgSz w:w="11900" w:h="16840"/>
      <w:pgMar w:top="1418" w:right="1418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07D18" w14:textId="77777777" w:rsidR="00602A9A" w:rsidRDefault="00602A9A" w:rsidP="00B51FFB">
      <w:r>
        <w:separator/>
      </w:r>
    </w:p>
  </w:endnote>
  <w:endnote w:type="continuationSeparator" w:id="0">
    <w:p w14:paraId="37DA249B" w14:textId="77777777" w:rsidR="00602A9A" w:rsidRDefault="00602A9A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Pro-Light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Pro-Bold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SegoePro-Italic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8ED8E" w14:textId="77777777" w:rsidR="00602A9A" w:rsidRDefault="00602A9A" w:rsidP="00B51FFB">
      <w:r>
        <w:separator/>
      </w:r>
    </w:p>
  </w:footnote>
  <w:footnote w:type="continuationSeparator" w:id="0">
    <w:p w14:paraId="53BF5314" w14:textId="77777777" w:rsidR="00602A9A" w:rsidRDefault="00602A9A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6701B"/>
    <w:multiLevelType w:val="hybridMultilevel"/>
    <w:tmpl w:val="72C0902A"/>
    <w:lvl w:ilvl="0" w:tplc="78F27142">
      <w:numFmt w:val="bullet"/>
      <w:lvlText w:val="-"/>
      <w:lvlJc w:val="left"/>
      <w:pPr>
        <w:ind w:left="400" w:hanging="360"/>
      </w:pPr>
      <w:rPr>
        <w:rFonts w:ascii="Corbel" w:eastAsiaTheme="minorEastAsia" w:hAnsi="Corbel" w:cs="SegoePro-Light" w:hint="default"/>
        <w:b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3340">
    <w:abstractNumId w:val="37"/>
  </w:num>
  <w:num w:numId="2" w16cid:durableId="1905263756">
    <w:abstractNumId w:val="3"/>
  </w:num>
  <w:num w:numId="3" w16cid:durableId="1131826032">
    <w:abstractNumId w:val="22"/>
  </w:num>
  <w:num w:numId="4" w16cid:durableId="1178890157">
    <w:abstractNumId w:val="9"/>
  </w:num>
  <w:num w:numId="5" w16cid:durableId="693115155">
    <w:abstractNumId w:val="19"/>
  </w:num>
  <w:num w:numId="6" w16cid:durableId="1425877188">
    <w:abstractNumId w:val="2"/>
  </w:num>
  <w:num w:numId="7" w16cid:durableId="1423257325">
    <w:abstractNumId w:val="6"/>
  </w:num>
  <w:num w:numId="8" w16cid:durableId="1131938384">
    <w:abstractNumId w:val="16"/>
  </w:num>
  <w:num w:numId="9" w16cid:durableId="284120537">
    <w:abstractNumId w:val="23"/>
  </w:num>
  <w:num w:numId="10" w16cid:durableId="1059018679">
    <w:abstractNumId w:val="29"/>
  </w:num>
  <w:num w:numId="11" w16cid:durableId="2067558002">
    <w:abstractNumId w:val="32"/>
  </w:num>
  <w:num w:numId="12" w16cid:durableId="909577259">
    <w:abstractNumId w:val="30"/>
  </w:num>
  <w:num w:numId="13" w16cid:durableId="1024549742">
    <w:abstractNumId w:val="35"/>
  </w:num>
  <w:num w:numId="14" w16cid:durableId="808594351">
    <w:abstractNumId w:val="39"/>
  </w:num>
  <w:num w:numId="15" w16cid:durableId="54134486">
    <w:abstractNumId w:val="15"/>
  </w:num>
  <w:num w:numId="16" w16cid:durableId="1935358241">
    <w:abstractNumId w:val="12"/>
  </w:num>
  <w:num w:numId="17" w16cid:durableId="1630165110">
    <w:abstractNumId w:val="1"/>
  </w:num>
  <w:num w:numId="18" w16cid:durableId="645009670">
    <w:abstractNumId w:val="7"/>
  </w:num>
  <w:num w:numId="19" w16cid:durableId="802500790">
    <w:abstractNumId w:val="33"/>
  </w:num>
  <w:num w:numId="20" w16cid:durableId="1774014588">
    <w:abstractNumId w:val="24"/>
  </w:num>
  <w:num w:numId="21" w16cid:durableId="972249875">
    <w:abstractNumId w:val="26"/>
  </w:num>
  <w:num w:numId="22" w16cid:durableId="167866128">
    <w:abstractNumId w:val="18"/>
  </w:num>
  <w:num w:numId="23" w16cid:durableId="630283287">
    <w:abstractNumId w:val="31"/>
  </w:num>
  <w:num w:numId="24" w16cid:durableId="1159926463">
    <w:abstractNumId w:val="5"/>
  </w:num>
  <w:num w:numId="25" w16cid:durableId="130483078">
    <w:abstractNumId w:val="4"/>
  </w:num>
  <w:num w:numId="26" w16cid:durableId="12460945">
    <w:abstractNumId w:val="21"/>
  </w:num>
  <w:num w:numId="27" w16cid:durableId="1078944912">
    <w:abstractNumId w:val="25"/>
  </w:num>
  <w:num w:numId="28" w16cid:durableId="1436245597">
    <w:abstractNumId w:val="0"/>
  </w:num>
  <w:num w:numId="29" w16cid:durableId="381446901">
    <w:abstractNumId w:val="28"/>
  </w:num>
  <w:num w:numId="30" w16cid:durableId="858197345">
    <w:abstractNumId w:val="10"/>
  </w:num>
  <w:num w:numId="31" w16cid:durableId="2079593578">
    <w:abstractNumId w:val="14"/>
  </w:num>
  <w:num w:numId="32" w16cid:durableId="222104879">
    <w:abstractNumId w:val="17"/>
  </w:num>
  <w:num w:numId="33" w16cid:durableId="1120614006">
    <w:abstractNumId w:val="34"/>
  </w:num>
  <w:num w:numId="34" w16cid:durableId="1779183452">
    <w:abstractNumId w:val="8"/>
  </w:num>
  <w:num w:numId="35" w16cid:durableId="17702694">
    <w:abstractNumId w:val="36"/>
  </w:num>
  <w:num w:numId="36" w16cid:durableId="1471942482">
    <w:abstractNumId w:val="27"/>
  </w:num>
  <w:num w:numId="37" w16cid:durableId="287206934">
    <w:abstractNumId w:val="11"/>
  </w:num>
  <w:num w:numId="38" w16cid:durableId="1024942106">
    <w:abstractNumId w:val="38"/>
  </w:num>
  <w:num w:numId="39" w16cid:durableId="43452440">
    <w:abstractNumId w:val="13"/>
  </w:num>
  <w:num w:numId="40" w16cid:durableId="18608498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removePersonalInformation/>
  <w:removeDateAndTime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D5"/>
    <w:rsid w:val="00003677"/>
    <w:rsid w:val="00016B6C"/>
    <w:rsid w:val="00046960"/>
    <w:rsid w:val="0006449D"/>
    <w:rsid w:val="000774F9"/>
    <w:rsid w:val="00085867"/>
    <w:rsid w:val="000B1DE1"/>
    <w:rsid w:val="000C3FC3"/>
    <w:rsid w:val="000E1037"/>
    <w:rsid w:val="000E5A1F"/>
    <w:rsid w:val="000F5C05"/>
    <w:rsid w:val="001606EA"/>
    <w:rsid w:val="001B01AB"/>
    <w:rsid w:val="001B0897"/>
    <w:rsid w:val="001B55A0"/>
    <w:rsid w:val="00211EC0"/>
    <w:rsid w:val="00225FD0"/>
    <w:rsid w:val="002303A4"/>
    <w:rsid w:val="002319E2"/>
    <w:rsid w:val="00260D98"/>
    <w:rsid w:val="00266684"/>
    <w:rsid w:val="002717A3"/>
    <w:rsid w:val="002B1CC2"/>
    <w:rsid w:val="002E26C8"/>
    <w:rsid w:val="002F5770"/>
    <w:rsid w:val="003008F2"/>
    <w:rsid w:val="003468D9"/>
    <w:rsid w:val="00360AEC"/>
    <w:rsid w:val="003615FE"/>
    <w:rsid w:val="00374271"/>
    <w:rsid w:val="00380ED0"/>
    <w:rsid w:val="00384648"/>
    <w:rsid w:val="00385A43"/>
    <w:rsid w:val="003A6267"/>
    <w:rsid w:val="003C2AD5"/>
    <w:rsid w:val="003D445D"/>
    <w:rsid w:val="00414F03"/>
    <w:rsid w:val="00421B2E"/>
    <w:rsid w:val="004228E2"/>
    <w:rsid w:val="00427934"/>
    <w:rsid w:val="0043288E"/>
    <w:rsid w:val="00443694"/>
    <w:rsid w:val="00446CB6"/>
    <w:rsid w:val="00460808"/>
    <w:rsid w:val="00460AC9"/>
    <w:rsid w:val="004724B4"/>
    <w:rsid w:val="00476F08"/>
    <w:rsid w:val="00483441"/>
    <w:rsid w:val="004B54F6"/>
    <w:rsid w:val="004B60AA"/>
    <w:rsid w:val="004C248F"/>
    <w:rsid w:val="005041E2"/>
    <w:rsid w:val="00533C46"/>
    <w:rsid w:val="005E0E7B"/>
    <w:rsid w:val="00602A9A"/>
    <w:rsid w:val="00605CB8"/>
    <w:rsid w:val="00630969"/>
    <w:rsid w:val="00637F46"/>
    <w:rsid w:val="0065706A"/>
    <w:rsid w:val="0065719F"/>
    <w:rsid w:val="00662DB1"/>
    <w:rsid w:val="006A5CC3"/>
    <w:rsid w:val="006B4AC0"/>
    <w:rsid w:val="006B76C4"/>
    <w:rsid w:val="006D16BA"/>
    <w:rsid w:val="006D441C"/>
    <w:rsid w:val="007177F9"/>
    <w:rsid w:val="0073229F"/>
    <w:rsid w:val="00744B36"/>
    <w:rsid w:val="0075570E"/>
    <w:rsid w:val="00773A5E"/>
    <w:rsid w:val="00775AB5"/>
    <w:rsid w:val="00791F2D"/>
    <w:rsid w:val="007B1234"/>
    <w:rsid w:val="007D010C"/>
    <w:rsid w:val="007F325C"/>
    <w:rsid w:val="007F4120"/>
    <w:rsid w:val="008131F3"/>
    <w:rsid w:val="00824E50"/>
    <w:rsid w:val="00833133"/>
    <w:rsid w:val="008372D5"/>
    <w:rsid w:val="008404BD"/>
    <w:rsid w:val="008424FA"/>
    <w:rsid w:val="008658D8"/>
    <w:rsid w:val="00881B6D"/>
    <w:rsid w:val="00890A3B"/>
    <w:rsid w:val="00894561"/>
    <w:rsid w:val="008E443C"/>
    <w:rsid w:val="0091155F"/>
    <w:rsid w:val="00945931"/>
    <w:rsid w:val="00947F2C"/>
    <w:rsid w:val="00993A09"/>
    <w:rsid w:val="009A3192"/>
    <w:rsid w:val="009B29DD"/>
    <w:rsid w:val="009B2AEF"/>
    <w:rsid w:val="009C2548"/>
    <w:rsid w:val="009C3A19"/>
    <w:rsid w:val="009C5DA7"/>
    <w:rsid w:val="009D0CC9"/>
    <w:rsid w:val="009D7B6C"/>
    <w:rsid w:val="009E0B38"/>
    <w:rsid w:val="009E18C7"/>
    <w:rsid w:val="00A03FDD"/>
    <w:rsid w:val="00A11075"/>
    <w:rsid w:val="00A1157E"/>
    <w:rsid w:val="00A16BA4"/>
    <w:rsid w:val="00A24B45"/>
    <w:rsid w:val="00A42708"/>
    <w:rsid w:val="00A51332"/>
    <w:rsid w:val="00A611E0"/>
    <w:rsid w:val="00A901AE"/>
    <w:rsid w:val="00A966A8"/>
    <w:rsid w:val="00A96700"/>
    <w:rsid w:val="00AA6C16"/>
    <w:rsid w:val="00AC74CB"/>
    <w:rsid w:val="00AD562F"/>
    <w:rsid w:val="00AF7C19"/>
    <w:rsid w:val="00B10CEB"/>
    <w:rsid w:val="00B17F2C"/>
    <w:rsid w:val="00B47022"/>
    <w:rsid w:val="00B51FFB"/>
    <w:rsid w:val="00B75625"/>
    <w:rsid w:val="00B76D5A"/>
    <w:rsid w:val="00B821D1"/>
    <w:rsid w:val="00B828D6"/>
    <w:rsid w:val="00B866B9"/>
    <w:rsid w:val="00BB4125"/>
    <w:rsid w:val="00BB7136"/>
    <w:rsid w:val="00BC5ADF"/>
    <w:rsid w:val="00BC7651"/>
    <w:rsid w:val="00BD6C21"/>
    <w:rsid w:val="00BE5C04"/>
    <w:rsid w:val="00BF119D"/>
    <w:rsid w:val="00C21D30"/>
    <w:rsid w:val="00C34939"/>
    <w:rsid w:val="00C425AB"/>
    <w:rsid w:val="00C4285D"/>
    <w:rsid w:val="00C4450E"/>
    <w:rsid w:val="00C47CC5"/>
    <w:rsid w:val="00C86AC0"/>
    <w:rsid w:val="00C95A32"/>
    <w:rsid w:val="00CB2D87"/>
    <w:rsid w:val="00CE06E8"/>
    <w:rsid w:val="00CE57D9"/>
    <w:rsid w:val="00CF7658"/>
    <w:rsid w:val="00D0567A"/>
    <w:rsid w:val="00D10557"/>
    <w:rsid w:val="00D2700F"/>
    <w:rsid w:val="00D326EE"/>
    <w:rsid w:val="00D458D9"/>
    <w:rsid w:val="00D51731"/>
    <w:rsid w:val="00D6739C"/>
    <w:rsid w:val="00D7718D"/>
    <w:rsid w:val="00D80A98"/>
    <w:rsid w:val="00D8598A"/>
    <w:rsid w:val="00D873DD"/>
    <w:rsid w:val="00DB21AD"/>
    <w:rsid w:val="00DB35FD"/>
    <w:rsid w:val="00DB526F"/>
    <w:rsid w:val="00DC5877"/>
    <w:rsid w:val="00DD3E33"/>
    <w:rsid w:val="00DE064D"/>
    <w:rsid w:val="00DE2E84"/>
    <w:rsid w:val="00DE354C"/>
    <w:rsid w:val="00E2066C"/>
    <w:rsid w:val="00E27B5B"/>
    <w:rsid w:val="00E736D3"/>
    <w:rsid w:val="00E76932"/>
    <w:rsid w:val="00E77A0E"/>
    <w:rsid w:val="00E80C5E"/>
    <w:rsid w:val="00EA6D5D"/>
    <w:rsid w:val="00EB3901"/>
    <w:rsid w:val="00EB6749"/>
    <w:rsid w:val="00F1594F"/>
    <w:rsid w:val="00F34DF7"/>
    <w:rsid w:val="00F36FD3"/>
    <w:rsid w:val="00F43C7B"/>
    <w:rsid w:val="00F51036"/>
    <w:rsid w:val="00F52B97"/>
    <w:rsid w:val="00F85DDA"/>
    <w:rsid w:val="00F93E26"/>
    <w:rsid w:val="00FA60E9"/>
    <w:rsid w:val="00FC31BE"/>
    <w:rsid w:val="00FC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3C12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33133"/>
    <w:pPr>
      <w:keepNext/>
      <w:keepLines/>
      <w:outlineLvl w:val="1"/>
    </w:pPr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833133"/>
    <w:pPr>
      <w:keepNext/>
      <w:keepLines/>
      <w:outlineLvl w:val="2"/>
    </w:pPr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47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FB"/>
  </w:style>
  <w:style w:type="paragraph" w:styleId="Footer">
    <w:name w:val="footer"/>
    <w:basedOn w:val="Normal"/>
    <w:link w:val="Foot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FB"/>
  </w:style>
  <w:style w:type="character" w:styleId="UnresolvedMention">
    <w:name w:val="Unresolved Mention"/>
    <w:basedOn w:val="DefaultParagraphFont"/>
    <w:uiPriority w:val="99"/>
    <w:semiHidden/>
    <w:unhideWhenUsed/>
    <w:rsid w:val="008372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3133"/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33133"/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styleId="Emphasis">
    <w:name w:val="Emphasis"/>
    <w:basedOn w:val="DefaultParagraphFont"/>
    <w:uiPriority w:val="11"/>
    <w:qFormat/>
    <w:rsid w:val="00833133"/>
    <w:rPr>
      <w:rFonts w:ascii="Calibri Light" w:hAnsi="Calibri Light" w:cs="Calibri Light"/>
      <w:b w:val="0"/>
      <w:iCs/>
      <w:color w:val="3071C3" w:themeColor="text2" w:themeTint="BF"/>
      <w:sz w:val="26"/>
    </w:rPr>
  </w:style>
  <w:style w:type="character" w:styleId="Strong">
    <w:name w:val="Strong"/>
    <w:basedOn w:val="DefaultParagraphFont"/>
    <w:uiPriority w:val="22"/>
    <w:qFormat/>
    <w:rsid w:val="00A901AE"/>
    <w:rPr>
      <w:b/>
      <w:bCs/>
    </w:rPr>
  </w:style>
  <w:style w:type="paragraph" w:styleId="ListParagraph">
    <w:name w:val="List Paragraph"/>
    <w:basedOn w:val="Normal"/>
    <w:uiPriority w:val="34"/>
    <w:qFormat/>
    <w:rsid w:val="006A5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niels-ouvrard-2810951ab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mailto:ouvrardniels@gmail.com" TargetMode="External"/><Relationship Id="rId17" Type="http://schemas.openxmlformats.org/officeDocument/2006/relationships/hyperlink" Target="https://github.com/NielsOuvrard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niels-ouvrard-2810951ab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mailto:ouvrardniels@gmail.com" TargetMode="Externa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ielsOuvrard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elsouvrard/Library/Containers/com.microsoft.Word/Data/Library/Application%20Support/Microsoft/Office/16.0/DTS/Search/%7b9EDA5DC4-E2A7-204F-AAF8-087CBCF332F5%7dtf04315855_win32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Props1.xml><?xml version="1.0" encoding="utf-8"?>
<ds:datastoreItem xmlns:ds="http://schemas.openxmlformats.org/officeDocument/2006/customXml" ds:itemID="{0F59C3F7-3B19-D24E-92C8-521787CFC0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2AA28E-FE7A-40FB-B910-0A1059EE4818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{9EDA5DC4-E2A7-204F-AAF8-087CBCF332F5}tf04315855_win32.dotx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 moderne coloré (design vertical)</vt:lpstr>
      <vt:lpstr>CV moderne coloré (design vertical)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2025-05-14T17:46:00Z</dcterms:created>
  <dcterms:modified xsi:type="dcterms:W3CDTF">2025-05-14T19:04:00Z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